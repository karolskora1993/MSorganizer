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2D7C7B" w14:textId="5C51FD71" w:rsidR="009026F1" w:rsidRPr="005F2B4C" w:rsidRDefault="009026F1" w:rsidP="00362717">
      <w:pPr>
        <w:spacing w:before="80" w:after="80" w:line="360" w:lineRule="auto"/>
        <w:jc w:val="center"/>
        <w:rPr>
          <w:sz w:val="36"/>
          <w:szCs w:val="36"/>
        </w:rPr>
      </w:pPr>
      <w:r w:rsidRPr="005F2B4C">
        <w:rPr>
          <w:sz w:val="36"/>
          <w:szCs w:val="36"/>
        </w:rPr>
        <w:t>AKADEMIA GÓRNICZO-HUTNICZA</w:t>
      </w:r>
    </w:p>
    <w:p w14:paraId="780D76E9" w14:textId="77777777" w:rsidR="009026F1" w:rsidRPr="00913AB2" w:rsidRDefault="009026F1" w:rsidP="00362717">
      <w:pPr>
        <w:spacing w:before="80" w:after="80"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IM. STANISŁAWA S</w:t>
      </w:r>
      <w:r w:rsidRPr="005F2B4C">
        <w:rPr>
          <w:sz w:val="36"/>
          <w:szCs w:val="36"/>
        </w:rPr>
        <w:t>TASZICA W KRAKOWIE</w:t>
      </w:r>
    </w:p>
    <w:p w14:paraId="3797CF24" w14:textId="77777777" w:rsidR="009026F1" w:rsidRDefault="00495429" w:rsidP="00362717">
      <w:pPr>
        <w:spacing w:before="80" w:after="80" w:line="360" w:lineRule="auto"/>
        <w:jc w:val="both"/>
        <w:rPr>
          <w:sz w:val="20"/>
        </w:rPr>
      </w:pPr>
      <w:r w:rsidRPr="005362C0">
        <w:rPr>
          <w:noProof/>
          <w:sz w:val="20"/>
        </w:rPr>
        <w:drawing>
          <wp:inline distT="0" distB="0" distL="0" distR="0" wp14:anchorId="0B731909" wp14:editId="59941B26">
            <wp:extent cx="5753100" cy="114300"/>
            <wp:effectExtent l="0" t="0" r="12700" b="1270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73B7" w14:textId="77777777" w:rsidR="009026F1" w:rsidRPr="00344628" w:rsidRDefault="009026F1" w:rsidP="00362717">
      <w:pPr>
        <w:spacing w:before="80" w:after="80" w:line="360" w:lineRule="auto"/>
        <w:jc w:val="center"/>
        <w:rPr>
          <w:color w:val="FF0000"/>
          <w:sz w:val="28"/>
          <w:szCs w:val="28"/>
        </w:rPr>
      </w:pPr>
      <w:r w:rsidRPr="005F2B4C">
        <w:rPr>
          <w:sz w:val="28"/>
          <w:szCs w:val="28"/>
        </w:rPr>
        <w:t>Wydział Inżynierii Metali i Informatyki Przemysłowej</w:t>
      </w:r>
    </w:p>
    <w:p w14:paraId="514E12F0" w14:textId="77777777" w:rsidR="009026F1" w:rsidRPr="00356E7F" w:rsidRDefault="009026F1" w:rsidP="00362717">
      <w:pPr>
        <w:spacing w:before="80" w:after="80" w:line="360" w:lineRule="auto"/>
        <w:jc w:val="both"/>
      </w:pPr>
    </w:p>
    <w:p w14:paraId="24C1920F" w14:textId="2E6ECBDE" w:rsidR="009026F1" w:rsidRPr="007263B2" w:rsidRDefault="00495429" w:rsidP="00362717">
      <w:pPr>
        <w:spacing w:before="80" w:after="80" w:line="360" w:lineRule="auto"/>
        <w:jc w:val="both"/>
      </w:pPr>
      <w:r>
        <w:rPr>
          <w:noProof/>
        </w:rPr>
        <w:drawing>
          <wp:inline distT="0" distB="0" distL="0" distR="0" wp14:anchorId="21E27971" wp14:editId="0859A877">
            <wp:extent cx="1930400" cy="22098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4551" w14:textId="1B15CD39" w:rsidR="009026F1" w:rsidRPr="007263B2" w:rsidRDefault="00E67B1A" w:rsidP="00362717">
      <w:pPr>
        <w:spacing w:before="80" w:after="80" w:line="360" w:lineRule="auto"/>
        <w:jc w:val="center"/>
        <w:rPr>
          <w:sz w:val="48"/>
          <w:szCs w:val="48"/>
        </w:rPr>
      </w:pPr>
      <w:r w:rsidRPr="00E67B1A">
        <w:rPr>
          <w:sz w:val="48"/>
          <w:szCs w:val="48"/>
        </w:rPr>
        <w:t>PRAC</w:t>
      </w:r>
      <w:r>
        <w:rPr>
          <w:sz w:val="48"/>
          <w:szCs w:val="48"/>
        </w:rPr>
        <w:t>A</w:t>
      </w:r>
      <w:r w:rsidRPr="00E67B1A">
        <w:rPr>
          <w:sz w:val="48"/>
          <w:szCs w:val="48"/>
        </w:rPr>
        <w:t xml:space="preserve"> DYPLOMOW</w:t>
      </w:r>
      <w:r>
        <w:rPr>
          <w:sz w:val="48"/>
          <w:szCs w:val="48"/>
        </w:rPr>
        <w:t>A</w:t>
      </w:r>
      <w:r w:rsidRPr="00E67B1A">
        <w:rPr>
          <w:sz w:val="48"/>
          <w:szCs w:val="48"/>
        </w:rPr>
        <w:t xml:space="preserve"> INŻYNIERSK</w:t>
      </w:r>
      <w:r>
        <w:rPr>
          <w:sz w:val="48"/>
          <w:szCs w:val="48"/>
        </w:rPr>
        <w:t>A</w:t>
      </w:r>
    </w:p>
    <w:p w14:paraId="0A181BE8" w14:textId="77777777" w:rsidR="009026F1" w:rsidRDefault="00697247" w:rsidP="00362717">
      <w:pPr>
        <w:spacing w:before="80" w:after="80"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pt.</w:t>
      </w:r>
    </w:p>
    <w:p w14:paraId="050C25CF" w14:textId="504071B7" w:rsidR="007263B2" w:rsidRPr="007263B2" w:rsidRDefault="00697247" w:rsidP="00362717">
      <w:pPr>
        <w:spacing w:before="80" w:after="80" w:line="360" w:lineRule="auto"/>
        <w:ind w:right="-185"/>
        <w:jc w:val="center"/>
        <w:rPr>
          <w:sz w:val="32"/>
          <w:szCs w:val="32"/>
        </w:rPr>
      </w:pPr>
      <w:r w:rsidRPr="007263B2">
        <w:rPr>
          <w:sz w:val="32"/>
          <w:szCs w:val="32"/>
        </w:rPr>
        <w:t>„</w:t>
      </w:r>
      <w:r w:rsidR="00556055" w:rsidRPr="007263B2">
        <w:rPr>
          <w:sz w:val="32"/>
          <w:szCs w:val="32"/>
        </w:rPr>
        <w:t>Opracowanie aplikacji mobilnej wspomagającej przyjmowanie leków przez osoby chore na stwardnienie rozsiane</w:t>
      </w:r>
      <w:r w:rsidRPr="007263B2">
        <w:rPr>
          <w:sz w:val="32"/>
          <w:szCs w:val="32"/>
        </w:rPr>
        <w:t>”</w:t>
      </w:r>
    </w:p>
    <w:p w14:paraId="4F06AAEE" w14:textId="77777777" w:rsidR="009026F1" w:rsidRPr="00356E7F" w:rsidRDefault="009026F1" w:rsidP="00362717">
      <w:pPr>
        <w:spacing w:before="80" w:after="80" w:line="360" w:lineRule="auto"/>
        <w:rPr>
          <w:b/>
        </w:rPr>
      </w:pPr>
      <w:r w:rsidRPr="00356E7F">
        <w:t>Imię i nazwisko</w:t>
      </w:r>
      <w:r w:rsidR="00697247">
        <w:t xml:space="preserve"> dyplomanta</w:t>
      </w:r>
      <w:r w:rsidRPr="00356E7F">
        <w:t>:</w:t>
      </w:r>
      <w:r w:rsidR="00164B9E">
        <w:rPr>
          <w:b/>
        </w:rPr>
        <w:tab/>
      </w:r>
      <w:r w:rsidR="00164B9E">
        <w:rPr>
          <w:b/>
        </w:rPr>
        <w:tab/>
        <w:t>Karol Skóra</w:t>
      </w:r>
    </w:p>
    <w:p w14:paraId="4DD848FF" w14:textId="77777777" w:rsidR="009026F1" w:rsidRPr="00356E7F" w:rsidRDefault="009026F1" w:rsidP="00362717">
      <w:pPr>
        <w:spacing w:before="80" w:after="80" w:line="360" w:lineRule="auto"/>
        <w:rPr>
          <w:b/>
        </w:rPr>
      </w:pPr>
      <w:r w:rsidRPr="00356E7F">
        <w:t>Kierunek studiów:</w:t>
      </w:r>
      <w:r w:rsidRPr="00356E7F">
        <w:rPr>
          <w:b/>
        </w:rPr>
        <w:t xml:space="preserve"> </w:t>
      </w:r>
      <w:r w:rsidRPr="00356E7F">
        <w:rPr>
          <w:b/>
        </w:rPr>
        <w:tab/>
      </w:r>
      <w:r w:rsidRPr="00356E7F">
        <w:rPr>
          <w:b/>
        </w:rPr>
        <w:tab/>
      </w:r>
      <w:r w:rsidR="00697247">
        <w:rPr>
          <w:b/>
        </w:rPr>
        <w:tab/>
      </w:r>
      <w:r w:rsidR="00164B9E">
        <w:rPr>
          <w:b/>
        </w:rPr>
        <w:t>Informatyka Stosowana</w:t>
      </w:r>
    </w:p>
    <w:p w14:paraId="7D7544FC" w14:textId="77777777" w:rsidR="009026F1" w:rsidRDefault="009026F1" w:rsidP="00362717">
      <w:pPr>
        <w:spacing w:before="80" w:after="80" w:line="360" w:lineRule="auto"/>
      </w:pPr>
      <w:r>
        <w:t>Nr albumu:</w:t>
      </w:r>
      <w:r>
        <w:tab/>
      </w:r>
      <w:r>
        <w:tab/>
      </w:r>
      <w:r>
        <w:tab/>
      </w:r>
      <w:r w:rsidR="00164B9E">
        <w:tab/>
        <w:t>260468</w:t>
      </w:r>
    </w:p>
    <w:p w14:paraId="16E47C66" w14:textId="77777777" w:rsidR="009026F1" w:rsidRPr="00AA6702" w:rsidRDefault="00AA6702" w:rsidP="00362717">
      <w:pPr>
        <w:spacing w:before="80" w:after="80" w:line="360" w:lineRule="auto"/>
        <w:rPr>
          <w:lang w:val="en-US"/>
        </w:rPr>
      </w:pPr>
      <w:r>
        <w:rPr>
          <w:lang w:val="de-DE"/>
        </w:rPr>
        <w:t>Promotor</w:t>
      </w:r>
      <w:r w:rsidR="00697247" w:rsidRPr="00121775">
        <w:rPr>
          <w:lang w:val="de-DE"/>
        </w:rPr>
        <w:t xml:space="preserve">: </w:t>
      </w:r>
      <w:r w:rsidR="00697247" w:rsidRPr="00121775">
        <w:rPr>
          <w:lang w:val="de-DE"/>
        </w:rPr>
        <w:tab/>
      </w:r>
      <w:r w:rsidR="00697247" w:rsidRPr="00121775">
        <w:rPr>
          <w:lang w:val="de-DE"/>
        </w:rPr>
        <w:tab/>
      </w:r>
      <w:r w:rsidR="00697247" w:rsidRPr="00121775">
        <w:rPr>
          <w:lang w:val="de-DE"/>
        </w:rPr>
        <w:tab/>
      </w:r>
      <w:r w:rsidR="00697247" w:rsidRPr="00121775">
        <w:rPr>
          <w:lang w:val="de-DE"/>
        </w:rPr>
        <w:tab/>
      </w:r>
      <w:r w:rsidR="00164B9E">
        <w:rPr>
          <w:lang w:val="de-DE"/>
        </w:rPr>
        <w:t>dr hab. inż. Łukasz Rauch</w:t>
      </w:r>
    </w:p>
    <w:p w14:paraId="56850A7A" w14:textId="77777777" w:rsidR="009026F1" w:rsidRPr="00AA6702" w:rsidRDefault="00AA6702" w:rsidP="00362717">
      <w:pPr>
        <w:spacing w:before="80" w:after="80" w:line="360" w:lineRule="auto"/>
      </w:pPr>
      <w:r w:rsidRPr="00AA6702">
        <w:t xml:space="preserve">Recenzent: </w:t>
      </w:r>
      <w:r w:rsidRPr="00AA6702">
        <w:tab/>
      </w:r>
      <w:r w:rsidRPr="00AA6702">
        <w:tab/>
      </w:r>
      <w:r w:rsidRPr="00AA6702">
        <w:tab/>
      </w:r>
      <w:r w:rsidRPr="00AA6702">
        <w:tab/>
      </w:r>
      <w:r w:rsidR="001034C3" w:rsidRPr="001034C3">
        <w:t>dr inż. Krzysztof Regulski</w:t>
      </w:r>
    </w:p>
    <w:p w14:paraId="48EFD7B7" w14:textId="5074B9C2" w:rsidR="009026F1" w:rsidRPr="00AA6702" w:rsidRDefault="009026F1" w:rsidP="00362717">
      <w:pPr>
        <w:spacing w:before="80" w:after="80" w:line="360" w:lineRule="auto"/>
        <w:ind w:firstLine="708"/>
        <w:jc w:val="center"/>
      </w:pPr>
    </w:p>
    <w:p w14:paraId="0AB4DD54" w14:textId="3E131B70" w:rsidR="00121775" w:rsidRDefault="009026F1" w:rsidP="00362717">
      <w:pPr>
        <w:spacing w:before="80" w:after="80" w:line="360" w:lineRule="auto"/>
        <w:jc w:val="center"/>
      </w:pPr>
      <w:r>
        <w:t>Podpis dyplomanta: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Podpis </w:t>
      </w:r>
      <w:r w:rsidR="0010112C">
        <w:t>p</w:t>
      </w:r>
      <w:r w:rsidR="00AA6702">
        <w:t>romotora</w:t>
      </w:r>
      <w:r w:rsidRPr="009026F1">
        <w:t>:</w:t>
      </w:r>
    </w:p>
    <w:p w14:paraId="6E66772D" w14:textId="04B7050F" w:rsidR="002C3EA4" w:rsidRDefault="00495429" w:rsidP="00362717">
      <w:pPr>
        <w:spacing w:before="80" w:after="80"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2A08A7C" wp14:editId="01A68C48">
                <wp:simplePos x="0" y="0"/>
                <wp:positionH relativeFrom="column">
                  <wp:posOffset>2255577</wp:posOffset>
                </wp:positionH>
                <wp:positionV relativeFrom="paragraph">
                  <wp:posOffset>458690</wp:posOffset>
                </wp:positionV>
                <wp:extent cx="800100" cy="228600"/>
                <wp:effectExtent l="0" t="0" r="38100" b="2540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3DBBC" w14:textId="77777777" w:rsidR="0070227D" w:rsidRDefault="0070227D" w:rsidP="009026F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A08A7C"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77.6pt;margin-top:36.1pt;width:63pt;height:18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" strokecolor="white">
                <v:textbox>
                  <w:txbxContent>
                    <w:p w14:paraId="00E3DBBC" w14:textId="77777777" w:rsidR="0070227D" w:rsidRDefault="0070227D" w:rsidP="009026F1"/>
                  </w:txbxContent>
                </v:textbox>
              </v:shape>
            </w:pict>
          </mc:Fallback>
        </mc:AlternateContent>
      </w:r>
      <w:r w:rsidR="009026F1">
        <w:t>Kraków 20</w:t>
      </w:r>
      <w:r w:rsidR="00121775">
        <w:t>1</w:t>
      </w:r>
      <w:r w:rsidR="00697AED">
        <w:t>5</w:t>
      </w:r>
    </w:p>
    <w:p w14:paraId="571D739A" w14:textId="4AA44148" w:rsidR="00B14C0C" w:rsidRDefault="00B14C0C" w:rsidP="00362717">
      <w:pPr>
        <w:spacing w:before="80" w:after="80" w:line="360" w:lineRule="auto"/>
        <w:jc w:val="both"/>
      </w:pPr>
      <w:r>
        <w:lastRenderedPageBreak/>
        <w:t>„Uprzedzony o odpowiedzialności karnej na podstawie art. 115 ust. 1 i 2 ustawy z dnia</w:t>
      </w:r>
      <w:r w:rsidR="00653125">
        <w:t xml:space="preserve"> </w:t>
      </w:r>
      <w:r>
        <w:t>4 lutego 1994 r. o prawie autorskim i prawach pokrewnych (t.j. Dz.U. z 2006 r. Nr 90,</w:t>
      </w:r>
      <w:r w:rsidR="00653125">
        <w:t xml:space="preserve"> </w:t>
      </w:r>
      <w:r>
        <w:t>poz. 631 z późn. zm.): „Kto przywłaszcza sobie autorstwo albo wprowadza w błąd co do</w:t>
      </w:r>
      <w:r w:rsidR="00653125">
        <w:t xml:space="preserve"> </w:t>
      </w:r>
      <w:r>
        <w:t>autorstwa całości lub części cudzego utworu albo artystycznego wykonania, podlega</w:t>
      </w:r>
      <w:r w:rsidR="00653125">
        <w:t xml:space="preserve"> </w:t>
      </w:r>
      <w:r>
        <w:t>grzywnie, karze ograniczenia wolności albo pozbawienia wolności do lat 3. Tej samej</w:t>
      </w:r>
      <w:r w:rsidR="00653125">
        <w:t xml:space="preserve"> </w:t>
      </w:r>
      <w:r>
        <w:t>karze podlega, kto rozpowszechnia bez podania nazwiska lub pseudonimu twórcy cudzy</w:t>
      </w:r>
      <w:r w:rsidR="00653125">
        <w:t xml:space="preserve"> </w:t>
      </w:r>
      <w:r>
        <w:t>utwór w wersji oryginalnej albo w postaci opracowania, artystyczne wykonanie albo</w:t>
      </w:r>
      <w:r w:rsidR="00653125">
        <w:t xml:space="preserve"> </w:t>
      </w:r>
      <w:r>
        <w:t>publicznie zniekształca taki utwór, artystyczne wykonanie, fonogram, wideogram lub</w:t>
      </w:r>
      <w:r w:rsidR="00653125">
        <w:t xml:space="preserve"> </w:t>
      </w:r>
      <w:r>
        <w:t>nadanie.”, a także uprzedzony o odpowiedzialności dyscyplinarnej na podstawie art. 211</w:t>
      </w:r>
      <w:r w:rsidR="00653125">
        <w:t xml:space="preserve"> </w:t>
      </w:r>
      <w:r>
        <w:t>ust. 1 ustawy z dnia 27 lipca 2005 r. Prawo o szkolnictwie wyższym (t.j. Dz. U. z 2012 r.</w:t>
      </w:r>
      <w:r w:rsidR="00653125">
        <w:t xml:space="preserve"> </w:t>
      </w:r>
      <w:r>
        <w:t>poz. 572, z późn. zm.) „Za naruszenie przepisów obowiązujących w uczelni oraz za czyny</w:t>
      </w:r>
      <w:r w:rsidR="00653125">
        <w:t xml:space="preserve"> </w:t>
      </w:r>
      <w:r>
        <w:t>uchybiające godności studenta student ponosi odpowiedzialność dyscyplinarną przed</w:t>
      </w:r>
      <w:r w:rsidR="00653125">
        <w:t xml:space="preserve"> </w:t>
      </w:r>
      <w:r>
        <w:t>k</w:t>
      </w:r>
      <w:r w:rsidR="00653125">
        <w:t xml:space="preserve">omisją dyscyplinarną albo przed </w:t>
      </w:r>
      <w:r>
        <w:t>sądem koleżeńskim samorządu studenckiego, zwanym</w:t>
      </w:r>
      <w:r w:rsidR="00653125">
        <w:t xml:space="preserve"> </w:t>
      </w:r>
      <w:r>
        <w:t>dalej "sądem koleżeńskim"”, oświadczam, że niniejszą pracę dyplomową</w:t>
      </w:r>
      <w:r w:rsidR="00653125">
        <w:t xml:space="preserve"> </w:t>
      </w:r>
      <w:r>
        <w:t>wykonałem(-am) osobiście i samodzielnie i że nie korzystałem(-am) ze źródeł innych niż</w:t>
      </w:r>
      <w:r w:rsidR="00653125">
        <w:t xml:space="preserve"> </w:t>
      </w:r>
      <w:r>
        <w:t>wymienione w pracy.”</w:t>
      </w:r>
    </w:p>
    <w:p w14:paraId="1FE8CDD0" w14:textId="77777777" w:rsidR="00B14C0C" w:rsidRDefault="00B14C0C" w:rsidP="00362717">
      <w:pPr>
        <w:spacing w:before="80" w:after="80" w:line="360" w:lineRule="auto"/>
        <w:jc w:val="both"/>
      </w:pPr>
    </w:p>
    <w:p w14:paraId="412C697F" w14:textId="77777777" w:rsidR="00B14C0C" w:rsidRDefault="00B14C0C" w:rsidP="00362717">
      <w:pPr>
        <w:spacing w:before="80" w:after="80" w:line="360" w:lineRule="auto"/>
        <w:jc w:val="both"/>
      </w:pPr>
    </w:p>
    <w:p w14:paraId="5FD80B2C" w14:textId="77777777" w:rsidR="00B14C0C" w:rsidRDefault="00B14C0C" w:rsidP="00362717">
      <w:pPr>
        <w:spacing w:before="80" w:after="80" w:line="360" w:lineRule="auto"/>
        <w:jc w:val="both"/>
      </w:pPr>
      <w:r>
        <w:t xml:space="preserve"> Kraków, dnia ……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Podpis dyplomanta……………. </w:t>
      </w:r>
    </w:p>
    <w:p w14:paraId="4985C30A" w14:textId="19ED1947" w:rsidR="00D41CE8" w:rsidRDefault="00B02FB9" w:rsidP="00362717">
      <w:pPr>
        <w:spacing w:before="80" w:after="80" w:line="360" w:lineRule="auto"/>
        <w:jc w:val="both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4231344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sz w:val="24"/>
          <w:szCs w:val="24"/>
        </w:rPr>
      </w:sdtEndPr>
      <w:sdtContent>
        <w:p w14:paraId="2B9839EA" w14:textId="77777777" w:rsidR="00D84258" w:rsidRDefault="00D84258" w:rsidP="00862202">
          <w:pPr>
            <w:pStyle w:val="Nagwekspisutreci"/>
            <w:numPr>
              <w:ilvl w:val="0"/>
              <w:numId w:val="0"/>
            </w:numPr>
            <w:spacing w:before="80" w:after="80"/>
            <w:jc w:val="both"/>
          </w:pPr>
          <w:r>
            <w:t>Spis treści</w:t>
          </w:r>
        </w:p>
        <w:p w14:paraId="7B7FD2F3" w14:textId="77777777" w:rsidR="000649F5" w:rsidRDefault="00D84258" w:rsidP="00862202">
          <w:pPr>
            <w:pStyle w:val="Spistreci1"/>
            <w:tabs>
              <w:tab w:val="left" w:pos="480"/>
              <w:tab w:val="right" w:leader="dot" w:pos="8493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67423813" w:history="1">
            <w:r w:rsidR="000649F5" w:rsidRPr="00AF04D8">
              <w:rPr>
                <w:rStyle w:val="Hipercze"/>
                <w:noProof/>
              </w:rPr>
              <w:t>1.</w:t>
            </w:r>
            <w:r w:rsidR="000649F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</w:rPr>
              <w:tab/>
            </w:r>
            <w:r w:rsidR="000649F5" w:rsidRPr="00AF04D8">
              <w:rPr>
                <w:rStyle w:val="Hipercze"/>
                <w:noProof/>
              </w:rPr>
              <w:t>Wstęp</w:t>
            </w:r>
            <w:r w:rsidR="000649F5">
              <w:rPr>
                <w:noProof/>
                <w:webHidden/>
              </w:rPr>
              <w:tab/>
            </w:r>
            <w:r w:rsidR="000649F5">
              <w:rPr>
                <w:noProof/>
                <w:webHidden/>
              </w:rPr>
              <w:fldChar w:fldCharType="begin"/>
            </w:r>
            <w:r w:rsidR="000649F5">
              <w:rPr>
                <w:noProof/>
                <w:webHidden/>
              </w:rPr>
              <w:instrText xml:space="preserve"> PAGEREF _Toc467423813 \h </w:instrText>
            </w:r>
            <w:r w:rsidR="000649F5">
              <w:rPr>
                <w:noProof/>
                <w:webHidden/>
              </w:rPr>
            </w:r>
            <w:r w:rsidR="000649F5">
              <w:rPr>
                <w:noProof/>
                <w:webHidden/>
              </w:rPr>
              <w:fldChar w:fldCharType="separate"/>
            </w:r>
            <w:r w:rsidR="000649F5">
              <w:rPr>
                <w:noProof/>
                <w:webHidden/>
              </w:rPr>
              <w:t>4</w:t>
            </w:r>
            <w:r w:rsidR="000649F5">
              <w:rPr>
                <w:noProof/>
                <w:webHidden/>
              </w:rPr>
              <w:fldChar w:fldCharType="end"/>
            </w:r>
          </w:hyperlink>
        </w:p>
        <w:p w14:paraId="71CCAC4F" w14:textId="77777777" w:rsidR="000649F5" w:rsidRDefault="000649F5" w:rsidP="00862202">
          <w:pPr>
            <w:pStyle w:val="Spistreci1"/>
            <w:tabs>
              <w:tab w:val="left" w:pos="480"/>
              <w:tab w:val="right" w:leader="dot" w:pos="8493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467423814" w:history="1">
            <w:r w:rsidRPr="00AF04D8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</w:rPr>
              <w:tab/>
            </w:r>
            <w:r w:rsidRPr="00AF04D8">
              <w:rPr>
                <w:rStyle w:val="Hipercze"/>
                <w:noProof/>
              </w:rPr>
              <w:t>Problematyka stwardnienia rozsianego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B529A" w14:textId="77777777" w:rsidR="000649F5" w:rsidRDefault="000649F5" w:rsidP="00862202">
          <w:pPr>
            <w:pStyle w:val="Spistreci1"/>
            <w:tabs>
              <w:tab w:val="left" w:pos="480"/>
              <w:tab w:val="right" w:leader="dot" w:pos="8493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467423815" w:history="1">
            <w:r w:rsidRPr="00AF04D8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</w:rPr>
              <w:tab/>
            </w:r>
            <w:r w:rsidRPr="00AF04D8">
              <w:rPr>
                <w:rStyle w:val="Hipercze"/>
                <w:noProof/>
              </w:rPr>
              <w:t>Istniejące rozwiązania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CBA2E" w14:textId="77777777" w:rsidR="000649F5" w:rsidRDefault="000649F5" w:rsidP="00862202">
          <w:pPr>
            <w:pStyle w:val="Spistreci1"/>
            <w:tabs>
              <w:tab w:val="left" w:pos="480"/>
              <w:tab w:val="right" w:leader="dot" w:pos="8493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467423816" w:history="1">
            <w:r w:rsidRPr="00AF04D8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</w:rPr>
              <w:tab/>
            </w:r>
            <w:r w:rsidRPr="00AF04D8">
              <w:rPr>
                <w:rStyle w:val="Hipercze"/>
                <w:noProof/>
              </w:rPr>
              <w:t>Projekt oprogramowania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F678D" w14:textId="77777777" w:rsidR="000649F5" w:rsidRDefault="000649F5" w:rsidP="00862202">
          <w:pPr>
            <w:pStyle w:val="Spistreci2"/>
            <w:tabs>
              <w:tab w:val="left" w:pos="720"/>
              <w:tab w:val="right" w:leader="dot" w:pos="8493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467423817" w:history="1">
            <w:r w:rsidRPr="00AF04D8">
              <w:rPr>
                <w:rStyle w:val="Hipercze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</w:rPr>
              <w:tab/>
            </w:r>
            <w:r w:rsidRPr="00AF04D8">
              <w:rPr>
                <w:rStyle w:val="Hipercze"/>
                <w:noProof/>
              </w:rPr>
              <w:t>Założenia funkcjonalne i platformowe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47B57" w14:textId="77777777" w:rsidR="000649F5" w:rsidRDefault="000649F5" w:rsidP="00862202">
          <w:pPr>
            <w:pStyle w:val="Spistreci2"/>
            <w:tabs>
              <w:tab w:val="left" w:pos="720"/>
              <w:tab w:val="right" w:leader="dot" w:pos="8493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467423818" w:history="1">
            <w:r w:rsidRPr="00AF04D8">
              <w:rPr>
                <w:rStyle w:val="Hipercze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</w:rPr>
              <w:tab/>
            </w:r>
            <w:r w:rsidRPr="00AF04D8">
              <w:rPr>
                <w:rStyle w:val="Hipercze"/>
                <w:noProof/>
              </w:rPr>
              <w:t>Diagramy i  wzorce projektowe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A0D5" w14:textId="77777777" w:rsidR="000649F5" w:rsidRDefault="000649F5" w:rsidP="00862202">
          <w:pPr>
            <w:pStyle w:val="Spistreci2"/>
            <w:tabs>
              <w:tab w:val="left" w:pos="720"/>
              <w:tab w:val="right" w:leader="dot" w:pos="8493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467423819" w:history="1">
            <w:r w:rsidRPr="00AF04D8">
              <w:rPr>
                <w:rStyle w:val="Hipercze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</w:rPr>
              <w:tab/>
            </w:r>
            <w:r w:rsidRPr="00AF04D8">
              <w:rPr>
                <w:rStyle w:val="Hipercze"/>
                <w:noProof/>
              </w:rPr>
              <w:t>Użyte 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2D841" w14:textId="77777777" w:rsidR="000649F5" w:rsidRDefault="000649F5" w:rsidP="00862202">
          <w:pPr>
            <w:pStyle w:val="Spistreci1"/>
            <w:tabs>
              <w:tab w:val="left" w:pos="480"/>
              <w:tab w:val="right" w:leader="dot" w:pos="8493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467423820" w:history="1">
            <w:r w:rsidRPr="00AF04D8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</w:rPr>
              <w:tab/>
            </w:r>
            <w:r w:rsidRPr="00AF04D8">
              <w:rPr>
                <w:rStyle w:val="Hipercze"/>
                <w:noProof/>
              </w:rPr>
              <w:t>Implementacja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F1D65" w14:textId="77777777" w:rsidR="000649F5" w:rsidRDefault="000649F5" w:rsidP="00862202">
          <w:pPr>
            <w:pStyle w:val="Spistreci1"/>
            <w:tabs>
              <w:tab w:val="left" w:pos="480"/>
              <w:tab w:val="right" w:leader="dot" w:pos="8493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467423821" w:history="1">
            <w:r w:rsidRPr="00AF04D8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</w:rPr>
              <w:tab/>
            </w:r>
            <w:r w:rsidRPr="00AF04D8">
              <w:rPr>
                <w:rStyle w:val="Hipercze"/>
                <w:noProof/>
              </w:rPr>
              <w:t>Testy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74ED6" w14:textId="77777777" w:rsidR="000649F5" w:rsidRDefault="000649F5" w:rsidP="00862202">
          <w:pPr>
            <w:pStyle w:val="Spistreci1"/>
            <w:tabs>
              <w:tab w:val="left" w:pos="480"/>
              <w:tab w:val="right" w:leader="dot" w:pos="8493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467423822" w:history="1">
            <w:r w:rsidRPr="00AF04D8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</w:rPr>
              <w:tab/>
            </w:r>
            <w:r w:rsidRPr="00AF04D8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8227D" w14:textId="77777777" w:rsidR="000649F5" w:rsidRDefault="000649F5" w:rsidP="00862202">
          <w:pPr>
            <w:pStyle w:val="Spistreci1"/>
            <w:tabs>
              <w:tab w:val="left" w:pos="480"/>
              <w:tab w:val="right" w:leader="dot" w:pos="8493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467423823" w:history="1">
            <w:r w:rsidRPr="00AF04D8">
              <w:rPr>
                <w:rStyle w:val="Hipercze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</w:rPr>
              <w:tab/>
            </w:r>
            <w:r w:rsidRPr="00AF04D8">
              <w:rPr>
                <w:rStyle w:val="Hipercze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12FB5" w14:textId="77777777" w:rsidR="00D84258" w:rsidRDefault="00D84258" w:rsidP="00862202">
          <w:pPr>
            <w:spacing w:before="80" w:after="80" w:line="360" w:lineRule="auto"/>
            <w:jc w:val="both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10FFCEF" w14:textId="77777777" w:rsidR="006B302E" w:rsidRDefault="006B302E" w:rsidP="00862202">
      <w:pPr>
        <w:spacing w:before="80" w:after="80" w:line="360" w:lineRule="auto"/>
        <w:jc w:val="both"/>
        <w:rPr>
          <w:rFonts w:asciiTheme="majorHAnsi" w:eastAsiaTheme="majorEastAsia" w:hAnsiTheme="majorHAnsi" w:cstheme="majorBidi"/>
          <w:bCs/>
          <w:color w:val="44546A" w:themeColor="text2"/>
          <w:sz w:val="32"/>
          <w:szCs w:val="28"/>
        </w:rPr>
      </w:pPr>
      <w:r>
        <w:br w:type="page"/>
      </w:r>
    </w:p>
    <w:p w14:paraId="367BE457" w14:textId="428A400B" w:rsidR="005D303C" w:rsidRPr="005D303C" w:rsidRDefault="000B32B8" w:rsidP="00362717">
      <w:pPr>
        <w:pStyle w:val="Nagwek1"/>
        <w:numPr>
          <w:ilvl w:val="0"/>
          <w:numId w:val="37"/>
        </w:numPr>
        <w:spacing w:before="80" w:after="80" w:line="360" w:lineRule="auto"/>
        <w:jc w:val="both"/>
      </w:pPr>
      <w:bookmarkStart w:id="0" w:name="_Toc467423813"/>
      <w:r>
        <w:lastRenderedPageBreak/>
        <w:t>Wstęp</w:t>
      </w:r>
      <w:bookmarkEnd w:id="0"/>
    </w:p>
    <w:p w14:paraId="2AA63512" w14:textId="3F7924FA" w:rsidR="00F81F88" w:rsidRDefault="00D660F8" w:rsidP="00362717">
      <w:pPr>
        <w:spacing w:before="80" w:after="80" w:line="360" w:lineRule="auto"/>
        <w:jc w:val="both"/>
      </w:pPr>
      <w:r>
        <w:t xml:space="preserve">Gwałtowny rozwój techniki </w:t>
      </w:r>
      <w:r w:rsidR="00C93BDC">
        <w:t xml:space="preserve">oraz postępująca miniaturyzacja </w:t>
      </w:r>
      <w:r>
        <w:t>spowodowały</w:t>
      </w:r>
      <w:r w:rsidR="007F591A">
        <w:t>,</w:t>
      </w:r>
      <w:r w:rsidR="009726D2">
        <w:t xml:space="preserve"> iż w dzisiejszych czasach większość</w:t>
      </w:r>
      <w:r>
        <w:t xml:space="preserve"> z nas </w:t>
      </w:r>
      <w:r w:rsidR="009726D2">
        <w:t>we własnej kieszeni posiada telefon komórkowy, który</w:t>
      </w:r>
      <w:r w:rsidR="004F7C4C">
        <w:t xml:space="preserve"> swoją mocą obliczeniową </w:t>
      </w:r>
      <w:r w:rsidR="00E82837">
        <w:t>przewyżs</w:t>
      </w:r>
      <w:r w:rsidR="009726D2">
        <w:t>za</w:t>
      </w:r>
      <w:r w:rsidR="00262BCC">
        <w:t xml:space="preserve"> komputery stacjonarne s</w:t>
      </w:r>
      <w:r w:rsidR="00E82837">
        <w:t>przed kilku lat.</w:t>
      </w:r>
      <w:r w:rsidR="009726D2">
        <w:t xml:space="preserve"> Te </w:t>
      </w:r>
      <w:r w:rsidR="00E74765">
        <w:t xml:space="preserve">wielofunkcyjne urządzenia dawno przestały być tylko narzędziem do dzwonienia i </w:t>
      </w:r>
      <w:r w:rsidR="00DC6FBC">
        <w:t>wysyła</w:t>
      </w:r>
      <w:r w:rsidR="00D47712">
        <w:t xml:space="preserve">nia wiadomości tekstowych. Większość nowoczesnych smartphone’ów </w:t>
      </w:r>
      <w:r w:rsidR="00600A76">
        <w:t xml:space="preserve">bez problemu radzi sobie z wyświetlaniem grafiki 3D, skomplikowanymi obliczeniami, wyświetlaniem notyfikacji użytkownikowi czy </w:t>
      </w:r>
      <w:r w:rsidR="00600A76" w:rsidRPr="00600A76">
        <w:t>harmonogramowaniem</w:t>
      </w:r>
      <w:r w:rsidR="00600A76">
        <w:t xml:space="preserve"> planu dnia. Najczęściej wszystkie wymienione wyżej funkcję służą do dostarczania nam rozrywki, jednak </w:t>
      </w:r>
      <w:r w:rsidR="00831EA0">
        <w:t>coraz większa</w:t>
      </w:r>
      <w:r w:rsidR="00600A76">
        <w:t xml:space="preserve"> część producentów sprzętu </w:t>
      </w:r>
      <w:r w:rsidR="00CE7E8F">
        <w:t>oraz</w:t>
      </w:r>
      <w:r w:rsidR="00600A76">
        <w:t xml:space="preserve"> oprogramowania</w:t>
      </w:r>
      <w:r w:rsidR="000C1983" w:rsidRPr="000C1983">
        <w:t xml:space="preserve"> </w:t>
      </w:r>
      <w:r w:rsidR="000C1983">
        <w:t>zaczyna zauważać</w:t>
      </w:r>
      <w:r w:rsidR="00600A76">
        <w:t xml:space="preserve"> w urządzeniach mobilnych bardzo duży potencjał </w:t>
      </w:r>
      <w:r w:rsidR="00B80E53">
        <w:t xml:space="preserve">do ułatwiania życia ludziom chorym i niepełnosprawnym. W ostatnich latach zaczęło powstawać bardzo dużo aplikacji mobilnych, których głównym przeznaczeniem jest pomoc np. </w:t>
      </w:r>
      <w:r w:rsidR="00285DB2">
        <w:t>o</w:t>
      </w:r>
      <w:r w:rsidR="00B80E53">
        <w:t>sobom niewidomym w poruszaniu się po mieście</w:t>
      </w:r>
      <w:r w:rsidR="00285DB2">
        <w:t xml:space="preserve">. Przykładem takich </w:t>
      </w:r>
      <w:r w:rsidR="004F3797">
        <w:t>rozwiązań</w:t>
      </w:r>
      <w:r w:rsidR="00285DB2">
        <w:t xml:space="preserve"> może być </w:t>
      </w:r>
      <w:r w:rsidR="004F3797">
        <w:t xml:space="preserve">„Seeing Assistant move” czyli aplikacja, która potrafi wyszukać trasę, pomaga w poruszaniu się osobie niewidomej, rejestruje przebytą drogę czy opisuje obecną lokalizację. </w:t>
      </w:r>
      <w:r w:rsidR="00DA667C">
        <w:t>Innym ciekawym zastosowaniem nowoczesnych technologii w pomocy osobom chorym mogą być aplikacje porządkujące wspom</w:t>
      </w:r>
      <w:r w:rsidR="00387FB6">
        <w:t>n</w:t>
      </w:r>
      <w:r w:rsidR="00DA667C">
        <w:t xml:space="preserve">ienia i ułatwiające sporządzanie notatek </w:t>
      </w:r>
      <w:r w:rsidR="00CC301A">
        <w:t xml:space="preserve">dla osób </w:t>
      </w:r>
      <w:r w:rsidR="00D67647">
        <w:t>cierpiących</w:t>
      </w:r>
      <w:r w:rsidR="00CC301A">
        <w:t xml:space="preserve"> na chorobę Alzheimera</w:t>
      </w:r>
      <w:r w:rsidR="00F22EC5">
        <w:t>.</w:t>
      </w:r>
    </w:p>
    <w:p w14:paraId="454EC031" w14:textId="12AE3FE4" w:rsidR="00BF04BD" w:rsidRPr="00BF04BD" w:rsidRDefault="00A771D5" w:rsidP="00362717">
      <w:pPr>
        <w:spacing w:before="80" w:after="80" w:line="360" w:lineRule="auto"/>
        <w:jc w:val="both"/>
      </w:pPr>
      <w:r w:rsidRPr="00BF04BD">
        <w:t xml:space="preserve">Dlatego też w niniejszej pracy podjęto próbę stworzenia aplikacji </w:t>
      </w:r>
      <w:r w:rsidR="00F5148D" w:rsidRPr="00BF04BD">
        <w:t>wspomagającej</w:t>
      </w:r>
      <w:r w:rsidRPr="00BF04BD">
        <w:t xml:space="preserve"> </w:t>
      </w:r>
      <w:r w:rsidR="00F5148D" w:rsidRPr="00BF04BD">
        <w:t>grupę</w:t>
      </w:r>
      <w:r w:rsidR="00621308" w:rsidRPr="00BF04BD">
        <w:t xml:space="preserve"> osób, która do tej pory, przynajmniej w momencie tworzenia tej pracy</w:t>
      </w:r>
      <w:r w:rsidR="00387FB6">
        <w:t>,</w:t>
      </w:r>
      <w:r w:rsidR="00621308" w:rsidRPr="00BF04BD">
        <w:t xml:space="preserve"> była pomija</w:t>
      </w:r>
      <w:r w:rsidR="00E62B7F">
        <w:t xml:space="preserve">na przez twórców oprogramowania </w:t>
      </w:r>
      <w:r w:rsidR="00621308" w:rsidRPr="00BF04BD">
        <w:t>czyli dla osób chorych na stwardnienie rozsiane.</w:t>
      </w:r>
      <w:r w:rsidR="00915676" w:rsidRPr="00BF04BD">
        <w:t xml:space="preserve"> </w:t>
      </w:r>
      <w:r w:rsidR="00BF04BD" w:rsidRPr="00BF04BD">
        <w:t xml:space="preserve">Stwardnienie rozsiane jest poważną i nieuleczalną chorobą układu nerwowego, w której dochodzi do nieodwracalnego uszkodzenia tkanki nerwowej. Jedyną szansą dla chorych jest regularne przyjmowanie leków z rodziny interferonów, które zwalniają postęp choroby, łagodzą jej objawy i dają szansę na normalne życie – osobiste i zawodowe. Lek przyjmowany jest w postaci zastrzyku w określone miejsce ciała według przyjętego, rygorystycznego harmonogramu. Pacjent zobligowany jest do prowadzenia dziennika, w którym prowadzi ewidencję przyjmowanych dawek oraz notuje skutki uboczne towarzyszące terapii. </w:t>
      </w:r>
    </w:p>
    <w:p w14:paraId="792FEAAB" w14:textId="533908CF" w:rsidR="00D84258" w:rsidRDefault="00BF04BD" w:rsidP="00362717">
      <w:pPr>
        <w:spacing w:before="80" w:after="80" w:line="360" w:lineRule="auto"/>
        <w:jc w:val="both"/>
      </w:pPr>
      <w:r w:rsidRPr="00BF04BD">
        <w:t xml:space="preserve">Celem </w:t>
      </w:r>
      <w:r w:rsidR="00024C1C">
        <w:t>pracy</w:t>
      </w:r>
      <w:r w:rsidRPr="00BF04BD">
        <w:t xml:space="preserve"> </w:t>
      </w:r>
      <w:r w:rsidR="00747391">
        <w:t>było</w:t>
      </w:r>
      <w:r w:rsidRPr="00BF04BD">
        <w:t xml:space="preserve"> stworzenie aplikacji </w:t>
      </w:r>
      <w:r w:rsidR="00B2606F">
        <w:t xml:space="preserve">mobilnej </w:t>
      </w:r>
      <w:r w:rsidRPr="00BF04BD">
        <w:t xml:space="preserve">wspomagającej chorego w przyjmowaniu leku. </w:t>
      </w:r>
      <w:r w:rsidR="008D77E1">
        <w:t>Głównym założeniem projektu było całkowite zastąpienie niewygodneg</w:t>
      </w:r>
      <w:r w:rsidR="006A0611">
        <w:t xml:space="preserve">o w prowadzeniu, nieczytelnego </w:t>
      </w:r>
      <w:r w:rsidR="008D77E1">
        <w:t xml:space="preserve">oraz łatwego do zgubienia  papierowego </w:t>
      </w:r>
      <w:r w:rsidR="008D77E1">
        <w:lastRenderedPageBreak/>
        <w:t xml:space="preserve">dzienniczka </w:t>
      </w:r>
      <w:r w:rsidR="001F5CE3">
        <w:t>opisywanym</w:t>
      </w:r>
      <w:r w:rsidR="008D77E1">
        <w:t xml:space="preserve"> </w:t>
      </w:r>
      <w:r w:rsidR="001F5CE3">
        <w:t>programem</w:t>
      </w:r>
      <w:r w:rsidR="008D77E1">
        <w:t xml:space="preserve">. </w:t>
      </w:r>
      <w:r w:rsidR="00A146D9">
        <w:t xml:space="preserve">Aplikacja miała </w:t>
      </w:r>
      <w:r w:rsidR="00CB7F00">
        <w:t xml:space="preserve">ponadto </w:t>
      </w:r>
      <w:r w:rsidR="00A146D9">
        <w:t>pełnić funkcję wspomagającą w planowaniu procesu leczenia</w:t>
      </w:r>
      <w:r w:rsidR="0028307C">
        <w:t>, zarządzaniu zasobami leku</w:t>
      </w:r>
      <w:r w:rsidR="00A146D9">
        <w:t xml:space="preserve"> oraz ułatwiać kontakt z lekarzem lub pielęgniarką prowadzącą pacjenta.</w:t>
      </w:r>
      <w:r w:rsidR="006F3212">
        <w:t xml:space="preserve"> </w:t>
      </w:r>
      <w:r w:rsidR="001364CB">
        <w:t>Program</w:t>
      </w:r>
      <w:r w:rsidR="001364CB" w:rsidRPr="00BF04BD">
        <w:t xml:space="preserve"> </w:t>
      </w:r>
      <w:r w:rsidR="001364CB">
        <w:t xml:space="preserve">jest dedykowany </w:t>
      </w:r>
      <w:r w:rsidR="001364CB" w:rsidRPr="00BF04BD">
        <w:t>na urządzenia z</w:t>
      </w:r>
      <w:r w:rsidR="00BB0F16">
        <w:t xml:space="preserve"> </w:t>
      </w:r>
      <w:r w:rsidR="000B7CE6">
        <w:t>obecnie</w:t>
      </w:r>
      <w:r w:rsidR="001364CB" w:rsidRPr="00BF04BD">
        <w:t xml:space="preserve"> </w:t>
      </w:r>
      <w:r w:rsidR="001364CB">
        <w:t xml:space="preserve">najbardziej </w:t>
      </w:r>
      <w:r w:rsidR="000B7CE6">
        <w:t xml:space="preserve">popularnym </w:t>
      </w:r>
      <w:r w:rsidR="00CE36CB">
        <w:t xml:space="preserve">oraz jednym z najbardziej zaawansowanych i niezawodnych </w:t>
      </w:r>
      <w:r w:rsidR="009A2BE4">
        <w:t xml:space="preserve">mobilnych systemów </w:t>
      </w:r>
      <w:r w:rsidR="00557D42">
        <w:t xml:space="preserve">operacyjnych </w:t>
      </w:r>
      <w:r w:rsidR="009A2BE4">
        <w:t xml:space="preserve">dostępnych na rynku </w:t>
      </w:r>
      <w:r w:rsidR="00557D42">
        <w:t xml:space="preserve">czyli systemem </w:t>
      </w:r>
      <w:r w:rsidR="009A2BE4">
        <w:t>Android.</w:t>
      </w:r>
    </w:p>
    <w:p w14:paraId="3E4A9E47" w14:textId="11ADC915" w:rsidR="00FB4B71" w:rsidRDefault="00372694" w:rsidP="00362717">
      <w:pPr>
        <w:spacing w:before="80" w:after="80" w:line="360" w:lineRule="auto"/>
        <w:jc w:val="both"/>
      </w:pPr>
      <w:r>
        <w:t>W pierwszych dwóch rozdziałach</w:t>
      </w:r>
      <w:r w:rsidR="00E076B4">
        <w:t xml:space="preserve"> nakreślono krótko problematykę stwardnienia rozsianego, opis choroby, jej przebiegu </w:t>
      </w:r>
      <w:r w:rsidR="009C79CB">
        <w:t xml:space="preserve">wraz z </w:t>
      </w:r>
      <w:r w:rsidR="00E076B4">
        <w:t>najpopularniejszy</w:t>
      </w:r>
      <w:r w:rsidR="009C79CB">
        <w:t xml:space="preserve">mi objawami </w:t>
      </w:r>
      <w:r w:rsidR="00E076B4">
        <w:t>oraz dokonano przeglądu istniejących rozwiązań, które w mniejszym lub większym stopniu mogą wspomóc osoby chore.</w:t>
      </w:r>
      <w:r w:rsidR="00DA3387">
        <w:t xml:space="preserve"> </w:t>
      </w:r>
      <w:r w:rsidR="0019051D">
        <w:t>Kolejny</w:t>
      </w:r>
      <w:r w:rsidR="00861AB2">
        <w:t xml:space="preserve"> rozdział</w:t>
      </w:r>
      <w:r w:rsidR="0019051D">
        <w:t xml:space="preserve"> został </w:t>
      </w:r>
      <w:r w:rsidR="00463A69">
        <w:t>poświęcony</w:t>
      </w:r>
      <w:r w:rsidR="00DA3387">
        <w:t xml:space="preserve"> przedstawieniu założeń funkcjonalnych jakie ma spełniać opisywana aplikacja oraz wymaganiom platformowym</w:t>
      </w:r>
      <w:r w:rsidR="00C2440C">
        <w:t xml:space="preserve"> </w:t>
      </w:r>
      <w:r w:rsidR="00A044CC">
        <w:t>i</w:t>
      </w:r>
      <w:r w:rsidR="00C2440C">
        <w:t xml:space="preserve"> </w:t>
      </w:r>
      <w:r w:rsidR="00ED3BE8">
        <w:t>ogranic</w:t>
      </w:r>
      <w:r w:rsidR="00D950F5">
        <w:t>zeniom stawianym oprogramowaniu</w:t>
      </w:r>
      <w:r w:rsidR="00E625EC">
        <w:t xml:space="preserve">. </w:t>
      </w:r>
      <w:r w:rsidR="001D151F">
        <w:t>Następne</w:t>
      </w:r>
      <w:r w:rsidR="00E625EC">
        <w:t xml:space="preserve"> rozdziały opisują sposób implementacji,</w:t>
      </w:r>
      <w:r w:rsidR="006C2569">
        <w:t xml:space="preserve"> </w:t>
      </w:r>
      <w:r w:rsidR="002369C6">
        <w:t>opis problemów</w:t>
      </w:r>
      <w:r w:rsidR="00DF5A62">
        <w:t xml:space="preserve"> jaki</w:t>
      </w:r>
      <w:r w:rsidR="005C3B94">
        <w:t>e</w:t>
      </w:r>
      <w:r w:rsidR="00DF5A62">
        <w:t xml:space="preserve"> musiały zostać rozwiązane w trakcie realizacji pracy</w:t>
      </w:r>
      <w:r w:rsidR="00697CAE">
        <w:t>,</w:t>
      </w:r>
      <w:r w:rsidR="002369C6">
        <w:t xml:space="preserve"> a także</w:t>
      </w:r>
      <w:r w:rsidR="00E625EC">
        <w:t xml:space="preserve"> </w:t>
      </w:r>
      <w:r w:rsidR="00924DCD">
        <w:t xml:space="preserve">diagramy </w:t>
      </w:r>
      <w:r w:rsidR="00B822A8">
        <w:t>ora</w:t>
      </w:r>
      <w:r w:rsidR="006C2C4D">
        <w:t xml:space="preserve">z zastosowane techniki dobrego </w:t>
      </w:r>
      <w:r w:rsidR="00B822A8">
        <w:t>programowania.</w:t>
      </w:r>
      <w:r w:rsidR="0066480D">
        <w:t xml:space="preserve"> Na sam koniec przedstawiono </w:t>
      </w:r>
      <w:r w:rsidR="0061018E">
        <w:t>testy funkcjonalne i jednostkowe jakim został poddany projekt</w:t>
      </w:r>
      <w:r w:rsidR="001F241D">
        <w:t>,</w:t>
      </w:r>
      <w:r w:rsidR="0061018E">
        <w:t xml:space="preserve"> aby </w:t>
      </w:r>
      <w:r w:rsidR="00054322">
        <w:t xml:space="preserve">spełniać </w:t>
      </w:r>
      <w:r w:rsidR="00CA48A0">
        <w:t>rygorystyczne</w:t>
      </w:r>
      <w:r w:rsidR="00A9503E">
        <w:t xml:space="preserve"> </w:t>
      </w:r>
      <w:r w:rsidR="00795650">
        <w:t xml:space="preserve">normy </w:t>
      </w:r>
      <w:r w:rsidR="0040595B">
        <w:t>niezawodno</w:t>
      </w:r>
      <w:r w:rsidR="009B3D29">
        <w:t>ści</w:t>
      </w:r>
      <w:r w:rsidR="00A13B5E">
        <w:t>,</w:t>
      </w:r>
      <w:r w:rsidR="009B3D29">
        <w:t xml:space="preserve"> jakie są stawiane przed aplikacją </w:t>
      </w:r>
      <w:r w:rsidR="00FD2621">
        <w:t xml:space="preserve">spełniającą funkcje medyczne oraz dokonano krótkiego podsumowania </w:t>
      </w:r>
      <w:r w:rsidR="00FE1E08">
        <w:t>projektu.</w:t>
      </w:r>
    </w:p>
    <w:p w14:paraId="47A7642C" w14:textId="62A981DA" w:rsidR="00834AF1" w:rsidRPr="00834AF1" w:rsidRDefault="006E43D5" w:rsidP="00362717">
      <w:pPr>
        <w:pStyle w:val="Nagwek1"/>
        <w:numPr>
          <w:ilvl w:val="0"/>
          <w:numId w:val="37"/>
        </w:numPr>
        <w:spacing w:before="80" w:after="80" w:line="360" w:lineRule="auto"/>
        <w:jc w:val="both"/>
      </w:pPr>
      <w:bookmarkStart w:id="1" w:name="_Toc467423814"/>
      <w:r>
        <w:t>Problematyka stwardnienia rozsianego</w:t>
      </w:r>
      <w:bookmarkEnd w:id="1"/>
    </w:p>
    <w:p w14:paraId="694EF80C" w14:textId="05239F2A" w:rsidR="00BB0BE5" w:rsidRPr="00664825" w:rsidRDefault="005D397C" w:rsidP="00362717">
      <w:pPr>
        <w:spacing w:before="80" w:after="80" w:line="360" w:lineRule="auto"/>
        <w:jc w:val="both"/>
      </w:pPr>
      <w:r w:rsidRPr="00664825">
        <w:rPr>
          <w:rStyle w:val="Pogrubienie"/>
          <w:b w:val="0"/>
          <w:color w:val="auto"/>
        </w:rPr>
        <w:t xml:space="preserve">Stwardnienie rozsiane (inaczej SM) </w:t>
      </w:r>
      <w:r w:rsidR="002301D2">
        <w:rPr>
          <w:rStyle w:val="Pogrubienie"/>
          <w:b w:val="0"/>
          <w:color w:val="auto"/>
        </w:rPr>
        <w:t>to choroba wpływając</w:t>
      </w:r>
      <w:r w:rsidRPr="00664825">
        <w:rPr>
          <w:rStyle w:val="Pogrubienie"/>
          <w:b w:val="0"/>
          <w:color w:val="auto"/>
        </w:rPr>
        <w:t xml:space="preserve"> na mózg i rdzeń kręgowy, w wyniku </w:t>
      </w:r>
      <w:r w:rsidR="002301D2">
        <w:rPr>
          <w:rStyle w:val="Pogrubienie"/>
          <w:b w:val="0"/>
          <w:color w:val="auto"/>
        </w:rPr>
        <w:t>jej działania</w:t>
      </w:r>
      <w:r w:rsidRPr="00664825">
        <w:rPr>
          <w:rStyle w:val="Pogrubienie"/>
          <w:b w:val="0"/>
          <w:color w:val="auto"/>
        </w:rPr>
        <w:t xml:space="preserve"> </w:t>
      </w:r>
      <w:r w:rsidR="002301D2">
        <w:rPr>
          <w:rStyle w:val="Pogrubienie"/>
          <w:b w:val="0"/>
          <w:color w:val="auto"/>
        </w:rPr>
        <w:t>osoba chor</w:t>
      </w:r>
      <w:r w:rsidR="007D7917">
        <w:rPr>
          <w:rStyle w:val="Pogrubienie"/>
          <w:b w:val="0"/>
          <w:color w:val="auto"/>
        </w:rPr>
        <w:t xml:space="preserve">a traci kontrolę nad mięśniami oraz </w:t>
      </w:r>
      <w:r w:rsidR="002301D2">
        <w:rPr>
          <w:rStyle w:val="Pogrubienie"/>
          <w:b w:val="0"/>
          <w:color w:val="auto"/>
        </w:rPr>
        <w:t xml:space="preserve">ma problemy z </w:t>
      </w:r>
      <w:r w:rsidR="00C63B72">
        <w:rPr>
          <w:rStyle w:val="Pogrubienie"/>
          <w:b w:val="0"/>
          <w:color w:val="auto"/>
        </w:rPr>
        <w:t>czuciem oraz odbieraniem bodźców zewnętrznych</w:t>
      </w:r>
      <w:r w:rsidRPr="00664825">
        <w:rPr>
          <w:b/>
        </w:rPr>
        <w:t>.</w:t>
      </w:r>
      <w:r w:rsidR="000C1B6D">
        <w:t xml:space="preserve"> Przy chorobie tej </w:t>
      </w:r>
      <w:r w:rsidRPr="00664825">
        <w:t>nerwy w mózgu i rdzeniu kręgowym zostają uszkodzone p</w:t>
      </w:r>
      <w:r w:rsidR="005248C5">
        <w:t>rzez własny układ odpornościowy</w:t>
      </w:r>
      <w:r w:rsidR="00BB5A97">
        <w:t xml:space="preserve">. </w:t>
      </w:r>
      <w:r w:rsidR="00530C0B">
        <w:t>Sta</w:t>
      </w:r>
      <w:r w:rsidRPr="00664825">
        <w:t xml:space="preserve">n </w:t>
      </w:r>
      <w:r w:rsidR="00530C0B">
        <w:t>taki</w:t>
      </w:r>
      <w:r w:rsidR="006442BC">
        <w:t>,</w:t>
      </w:r>
      <w:r w:rsidR="00530C0B">
        <w:t xml:space="preserve"> </w:t>
      </w:r>
      <w:r w:rsidRPr="00664825">
        <w:t>jest nazy</w:t>
      </w:r>
      <w:r w:rsidR="00BB0BE5">
        <w:t>wany chorobą autoimmunologiczną</w:t>
      </w:r>
      <w:r w:rsidR="00F510C8">
        <w:t>,</w:t>
      </w:r>
      <w:r w:rsidR="00BB0BE5">
        <w:t xml:space="preserve"> czyli chorobą</w:t>
      </w:r>
      <w:r w:rsidR="005653F9">
        <w:t>,</w:t>
      </w:r>
      <w:r w:rsidR="00BB0BE5">
        <w:t xml:space="preserve"> </w:t>
      </w:r>
      <w:r w:rsidR="00F3424F">
        <w:rPr>
          <w:rStyle w:val="Pogrubienie"/>
          <w:b w:val="0"/>
          <w:color w:val="auto"/>
        </w:rPr>
        <w:t>z powodu której</w:t>
      </w:r>
      <w:r w:rsidR="00BB0BE5" w:rsidRPr="00664825">
        <w:rPr>
          <w:rStyle w:val="Pogrubienie"/>
          <w:b w:val="0"/>
          <w:color w:val="auto"/>
        </w:rPr>
        <w:t xml:space="preserve"> system</w:t>
      </w:r>
      <w:r w:rsidR="00FF4EE5">
        <w:rPr>
          <w:rStyle w:val="Pogrubienie"/>
          <w:b w:val="0"/>
          <w:color w:val="auto"/>
        </w:rPr>
        <w:t xml:space="preserve"> odpornościowy organizmu, </w:t>
      </w:r>
      <w:r w:rsidR="00BB0BE5" w:rsidRPr="00664825">
        <w:rPr>
          <w:rStyle w:val="Pogrubienie"/>
          <w:b w:val="0"/>
          <w:color w:val="auto"/>
        </w:rPr>
        <w:t>który prawidłowo działając namierza i niszczy substancje obce dl</w:t>
      </w:r>
      <w:r w:rsidR="00331FA4">
        <w:rPr>
          <w:rStyle w:val="Pogrubienie"/>
          <w:b w:val="0"/>
          <w:color w:val="auto"/>
        </w:rPr>
        <w:t>a organizmu</w:t>
      </w:r>
      <w:r w:rsidR="00FF4EE5">
        <w:rPr>
          <w:rStyle w:val="Pogrubienie"/>
          <w:b w:val="0"/>
          <w:color w:val="auto"/>
        </w:rPr>
        <w:t>,</w:t>
      </w:r>
      <w:r w:rsidR="00BB0BE5" w:rsidRPr="00664825">
        <w:rPr>
          <w:rStyle w:val="Pogrubienie"/>
          <w:b w:val="0"/>
          <w:color w:val="auto"/>
        </w:rPr>
        <w:t xml:space="preserve"> </w:t>
      </w:r>
      <w:r w:rsidR="00B07C1A">
        <w:rPr>
          <w:rStyle w:val="Pogrubienie"/>
          <w:b w:val="0"/>
          <w:color w:val="auto"/>
        </w:rPr>
        <w:t>zaczyna</w:t>
      </w:r>
      <w:r w:rsidR="005D1771">
        <w:rPr>
          <w:rStyle w:val="Pogrubienie"/>
          <w:b w:val="0"/>
          <w:color w:val="auto"/>
        </w:rPr>
        <w:t xml:space="preserve"> atakować</w:t>
      </w:r>
      <w:r w:rsidR="00BB0BE5" w:rsidRPr="00664825">
        <w:rPr>
          <w:rStyle w:val="Pogrubienie"/>
          <w:b w:val="0"/>
          <w:color w:val="auto"/>
        </w:rPr>
        <w:t xml:space="preserve"> zdrowe tkanki</w:t>
      </w:r>
      <w:r w:rsidR="00BB0BE5" w:rsidRPr="00664825">
        <w:rPr>
          <w:b/>
        </w:rPr>
        <w:t>.</w:t>
      </w:r>
      <w:r w:rsidR="00BB0BE5" w:rsidRPr="00664825">
        <w:t xml:space="preserve"> W przypadku SM </w:t>
      </w:r>
      <w:r w:rsidR="00D503C9">
        <w:t>układ</w:t>
      </w:r>
      <w:r w:rsidR="00D820FE">
        <w:t xml:space="preserve"> immunologiczny atakuje mózg oraz</w:t>
      </w:r>
      <w:r w:rsidR="001C06B2">
        <w:t xml:space="preserve"> rdzeń kręgowy</w:t>
      </w:r>
      <w:r w:rsidR="00BB0BE5" w:rsidRPr="00664825">
        <w:t>–</w:t>
      </w:r>
      <w:r w:rsidR="00652201">
        <w:t xml:space="preserve"> </w:t>
      </w:r>
      <w:r w:rsidR="00BB0BE5" w:rsidRPr="00664825">
        <w:t xml:space="preserve">składniki ośrodkowego układu nerwowego. </w:t>
      </w:r>
    </w:p>
    <w:p w14:paraId="0839393B" w14:textId="1D39AC8F" w:rsidR="005D397C" w:rsidRPr="00664825" w:rsidRDefault="005D397C" w:rsidP="00362717">
      <w:pPr>
        <w:spacing w:before="80" w:after="80" w:line="360" w:lineRule="auto"/>
        <w:jc w:val="both"/>
      </w:pPr>
      <w:r w:rsidRPr="00664825">
        <w:t xml:space="preserve">Centralny układ nerwowy </w:t>
      </w:r>
      <w:r w:rsidR="00ED73CB">
        <w:t>złożony</w:t>
      </w:r>
      <w:r w:rsidRPr="00664825">
        <w:t xml:space="preserve"> </w:t>
      </w:r>
      <w:r w:rsidR="00ED73CB">
        <w:t>jest</w:t>
      </w:r>
      <w:r w:rsidRPr="00664825">
        <w:t xml:space="preserve"> z nerwów, które działają </w:t>
      </w:r>
      <w:r w:rsidR="001E6046">
        <w:t xml:space="preserve">na zasadzie </w:t>
      </w:r>
      <w:r w:rsidR="007A5FCF">
        <w:t>przesyłania</w:t>
      </w:r>
      <w:r w:rsidR="001E6046">
        <w:t xml:space="preserve"> impulsów elektrycznych</w:t>
      </w:r>
      <w:r w:rsidRPr="00664825">
        <w:t xml:space="preserve">. Każdy </w:t>
      </w:r>
      <w:r w:rsidR="003C71B3">
        <w:t>z nich</w:t>
      </w:r>
      <w:r w:rsidRPr="00664825">
        <w:t xml:space="preserve"> obtoczony jest substancją zwaną</w:t>
      </w:r>
      <w:r w:rsidR="000E6FAF">
        <w:t xml:space="preserve"> otoczką mielinową</w:t>
      </w:r>
      <w:r w:rsidRPr="00664825">
        <w:t>, która izoluje nerwy i pomaga w przenoszeniu impulsów</w:t>
      </w:r>
      <w:r w:rsidR="00FC4849">
        <w:t xml:space="preserve"> elektrycznych</w:t>
      </w:r>
      <w:r w:rsidRPr="00664825">
        <w:t xml:space="preserve"> pomiędzy mózgiem a </w:t>
      </w:r>
      <w:r w:rsidR="009D4CD9">
        <w:t xml:space="preserve">resztą </w:t>
      </w:r>
      <w:r w:rsidRPr="00664825">
        <w:t>ciała. Dzięki tym informacjom</w:t>
      </w:r>
      <w:r w:rsidR="00E33F37">
        <w:t>,</w:t>
      </w:r>
      <w:r w:rsidRPr="00664825">
        <w:t xml:space="preserve"> możliwe jest kontrolowanie </w:t>
      </w:r>
      <w:r w:rsidRPr="00664825">
        <w:lastRenderedPageBreak/>
        <w:t xml:space="preserve">ruchów mięśni </w:t>
      </w:r>
      <w:r w:rsidR="00E2262C">
        <w:t>kontrolujących</w:t>
      </w:r>
      <w:r w:rsidRPr="00664825">
        <w:t xml:space="preserve"> mię</w:t>
      </w:r>
      <w:r w:rsidR="006A7F9A">
        <w:t xml:space="preserve">dzy innymi </w:t>
      </w:r>
      <w:r w:rsidR="0000688D">
        <w:t>poruszanie się</w:t>
      </w:r>
      <w:r w:rsidR="006A7F9A">
        <w:t xml:space="preserve"> </w:t>
      </w:r>
      <w:r w:rsidR="00704DDA">
        <w:t>i</w:t>
      </w:r>
      <w:r w:rsidRPr="00664825">
        <w:t xml:space="preserve"> mówienie</w:t>
      </w:r>
      <w:r w:rsidR="001046C6">
        <w:t xml:space="preserve">, a także odczuwanie </w:t>
      </w:r>
      <w:r w:rsidR="00261241">
        <w:t xml:space="preserve">bodźców </w:t>
      </w:r>
      <w:r w:rsidR="00E0680C">
        <w:t>zewnętrznych</w:t>
      </w:r>
      <w:r w:rsidR="00261241">
        <w:t xml:space="preserve"> dochodzących do naszego organizmu</w:t>
      </w:r>
      <w:r w:rsidRPr="00664825">
        <w:t>.</w:t>
      </w:r>
    </w:p>
    <w:p w14:paraId="16554349" w14:textId="3F45EB9C" w:rsidR="005D397C" w:rsidRPr="00664825" w:rsidRDefault="005D397C" w:rsidP="00362717">
      <w:pPr>
        <w:spacing w:before="80" w:after="80" w:line="360" w:lineRule="auto"/>
        <w:jc w:val="both"/>
      </w:pPr>
      <w:r w:rsidRPr="00F95936">
        <w:rPr>
          <w:rStyle w:val="Pogrubienie"/>
          <w:b w:val="0"/>
          <w:color w:val="auto"/>
        </w:rPr>
        <w:t>Stwardn</w:t>
      </w:r>
      <w:r w:rsidR="00F95936">
        <w:rPr>
          <w:rStyle w:val="Pogrubienie"/>
          <w:b w:val="0"/>
          <w:color w:val="auto"/>
        </w:rPr>
        <w:t xml:space="preserve">ienie rozsiane </w:t>
      </w:r>
      <w:r w:rsidR="003569FF">
        <w:rPr>
          <w:rStyle w:val="Pogrubienie"/>
          <w:b w:val="0"/>
          <w:color w:val="auto"/>
        </w:rPr>
        <w:t>zaczerpnęło swoją nazwę</w:t>
      </w:r>
      <w:r w:rsidRPr="00F95936">
        <w:rPr>
          <w:rStyle w:val="Pogrubienie"/>
          <w:b w:val="0"/>
          <w:color w:val="auto"/>
        </w:rPr>
        <w:t xml:space="preserve"> od narasta</w:t>
      </w:r>
      <w:r w:rsidR="00530324">
        <w:rPr>
          <w:rStyle w:val="Pogrubienie"/>
          <w:b w:val="0"/>
          <w:color w:val="auto"/>
        </w:rPr>
        <w:t xml:space="preserve">nia chorych komórek w mózgu i </w:t>
      </w:r>
      <w:r w:rsidRPr="00F95936">
        <w:rPr>
          <w:rStyle w:val="Pogrubienie"/>
          <w:b w:val="0"/>
          <w:color w:val="auto"/>
        </w:rPr>
        <w:t>rdzeniu kręgowym</w:t>
      </w:r>
      <w:r w:rsidR="000E43FC">
        <w:t>. Powstają one</w:t>
      </w:r>
      <w:r w:rsidRPr="00664825">
        <w:t xml:space="preserve">, gdy </w:t>
      </w:r>
      <w:r w:rsidR="00B547BC">
        <w:t xml:space="preserve">ochronna i izolacyjna </w:t>
      </w:r>
      <w:r w:rsidR="00D53CEB">
        <w:t>otoczka mielinowa</w:t>
      </w:r>
      <w:r w:rsidR="00B547BC">
        <w:t xml:space="preserve">, która osłania nerwy </w:t>
      </w:r>
      <w:r w:rsidRPr="00664825">
        <w:t xml:space="preserve">zostaje </w:t>
      </w:r>
      <w:r w:rsidR="00DC04F4">
        <w:t>uszkodzona</w:t>
      </w:r>
      <w:r w:rsidR="00356757">
        <w:t>. Bez mieliny przesył sygnałów zostaje</w:t>
      </w:r>
      <w:r w:rsidR="00D8756F">
        <w:t xml:space="preserve"> zakłócony</w:t>
      </w:r>
      <w:r w:rsidRPr="00664825">
        <w:t xml:space="preserve"> lub </w:t>
      </w:r>
      <w:r w:rsidR="00D8756F">
        <w:t>całkowicie wstrzymany</w:t>
      </w:r>
      <w:r w:rsidRPr="00664825">
        <w:t xml:space="preserve">. Następuje nagłe załamanie komunikacji </w:t>
      </w:r>
      <w:r w:rsidR="00B547BC">
        <w:t xml:space="preserve">wewnątrz organizmu </w:t>
      </w:r>
      <w:r w:rsidRPr="00664825">
        <w:t>będące powodem objawów SM.</w:t>
      </w:r>
    </w:p>
    <w:p w14:paraId="7891DE5E" w14:textId="2371DD0E" w:rsidR="005D397C" w:rsidRPr="00664825" w:rsidRDefault="005D397C" w:rsidP="00362717">
      <w:pPr>
        <w:spacing w:before="80" w:after="80" w:line="360" w:lineRule="auto"/>
        <w:jc w:val="both"/>
      </w:pPr>
      <w:r w:rsidRPr="00664825">
        <w:t>SM według Towarzystwa Stwardnienia Rozsianego jest</w:t>
      </w:r>
      <w:r w:rsidR="00B23125">
        <w:t>,</w:t>
      </w:r>
      <w:r w:rsidR="00901E7B">
        <w:t xml:space="preserve"> poza urazami</w:t>
      </w:r>
      <w:r w:rsidR="00B23125">
        <w:t xml:space="preserve"> po wypadkach,</w:t>
      </w:r>
      <w:r w:rsidR="00901E7B">
        <w:t xml:space="preserve"> </w:t>
      </w:r>
      <w:r w:rsidRPr="00664825">
        <w:t>najczęstszą przyczyną niepełnosprawności neurologicznej osó</w:t>
      </w:r>
      <w:r w:rsidR="005B7BE6">
        <w:t>b</w:t>
      </w:r>
      <w:r w:rsidR="00E712BB">
        <w:t xml:space="preserve"> dorosłych do 50 roku życia</w:t>
      </w:r>
      <w:r w:rsidRPr="00664825">
        <w:t>.</w:t>
      </w:r>
      <w:r w:rsidR="00D83562">
        <w:t xml:space="preserve"> </w:t>
      </w:r>
      <w:r w:rsidRPr="00D83562">
        <w:rPr>
          <w:rStyle w:val="Pogrubienie"/>
          <w:b w:val="0"/>
          <w:color w:val="auto"/>
        </w:rPr>
        <w:t>Stwardnienie rozsiane występuje dwa do trzech razy częściej u kobiet niż u mężczyzn</w:t>
      </w:r>
      <w:r w:rsidRPr="00664825">
        <w:t xml:space="preserve">, a jego występowanie jest </w:t>
      </w:r>
      <w:r w:rsidR="00CC5600">
        <w:t xml:space="preserve">bardzo </w:t>
      </w:r>
      <w:r w:rsidRPr="00664825">
        <w:t xml:space="preserve">rzadko spotykane przed okresem dojrzewania. Zwiększone ryzyko rozwoju choroby występuje </w:t>
      </w:r>
      <w:r w:rsidR="00362B6B">
        <w:t xml:space="preserve">szczególnie </w:t>
      </w:r>
      <w:r w:rsidRPr="00664825">
        <w:t>u osób nastoletnich do wieku 50 lat i stopniowo obniża się w kolejnych latach.</w:t>
      </w:r>
      <w:r w:rsidR="00B74385">
        <w:t xml:space="preserve"> </w:t>
      </w:r>
      <w:r w:rsidRPr="00664825">
        <w:t xml:space="preserve">Lekarze nie są pewni co wywołuje stwardnienie rozsiane, ale istnieją </w:t>
      </w:r>
      <w:r w:rsidR="00A4620B">
        <w:t>badania</w:t>
      </w:r>
      <w:r w:rsidRPr="00664825">
        <w:t xml:space="preserve"> sugerujące, że wpływ na </w:t>
      </w:r>
      <w:r w:rsidR="0019796B">
        <w:t xml:space="preserve">możliwość zachorowania </w:t>
      </w:r>
      <w:r w:rsidR="000E3287">
        <w:t xml:space="preserve"> </w:t>
      </w:r>
      <w:bookmarkStart w:id="2" w:name="_GoBack"/>
      <w:bookmarkEnd w:id="2"/>
      <w:r w:rsidR="00506E2B">
        <w:t>ma genetyka, środowisko otaczające daną osobę</w:t>
      </w:r>
      <w:r w:rsidRPr="00664825">
        <w:t>, a nawet wirus.</w:t>
      </w:r>
    </w:p>
    <w:p w14:paraId="78350855" w14:textId="51B14794" w:rsidR="005D397C" w:rsidRPr="00664825" w:rsidRDefault="005D397C" w:rsidP="00362717">
      <w:pPr>
        <w:spacing w:before="80" w:after="80" w:line="360" w:lineRule="auto"/>
        <w:jc w:val="both"/>
      </w:pPr>
      <w:r w:rsidRPr="00664825">
        <w:t xml:space="preserve">Objawy stwardnienia rozsianego różnią się w zależności od osoby i </w:t>
      </w:r>
      <w:r w:rsidR="006D0C78">
        <w:t>często zmieniają</w:t>
      </w:r>
      <w:r w:rsidRPr="00664825">
        <w:t xml:space="preserve"> się w czasie u tego samego pacjenta.</w:t>
      </w:r>
      <w:r w:rsidRPr="00664825">
        <w:rPr>
          <w:rStyle w:val="apple-converted-space"/>
        </w:rPr>
        <w:t> </w:t>
      </w:r>
      <w:r w:rsidRPr="001B0EF0">
        <w:rPr>
          <w:rStyle w:val="Pogrubienie"/>
          <w:b w:val="0"/>
          <w:color w:val="auto"/>
        </w:rPr>
        <w:t xml:space="preserve">Najczęstsze </w:t>
      </w:r>
      <w:r w:rsidR="00520E94">
        <w:rPr>
          <w:rStyle w:val="Pogrubienie"/>
          <w:b w:val="0"/>
          <w:color w:val="auto"/>
        </w:rPr>
        <w:t>z nich</w:t>
      </w:r>
      <w:r w:rsidRPr="001B0EF0">
        <w:rPr>
          <w:rStyle w:val="Pogrubienie"/>
          <w:b w:val="0"/>
          <w:color w:val="auto"/>
        </w:rPr>
        <w:t xml:space="preserve"> obejmują:</w:t>
      </w:r>
    </w:p>
    <w:p w14:paraId="258DAA1A" w14:textId="77777777" w:rsidR="005D397C" w:rsidRPr="001B0EF0" w:rsidRDefault="005D397C" w:rsidP="00362717">
      <w:pPr>
        <w:pStyle w:val="Akapitzlist"/>
        <w:numPr>
          <w:ilvl w:val="0"/>
          <w:numId w:val="35"/>
        </w:numPr>
        <w:spacing w:before="80" w:after="80" w:line="360" w:lineRule="auto"/>
        <w:jc w:val="both"/>
        <w:rPr>
          <w:rFonts w:eastAsia="Times New Roman"/>
        </w:rPr>
      </w:pPr>
      <w:r w:rsidRPr="001B0EF0">
        <w:rPr>
          <w:rFonts w:eastAsia="Times New Roman"/>
        </w:rPr>
        <w:t>osłabienie mięśni,</w:t>
      </w:r>
    </w:p>
    <w:p w14:paraId="46C37FC9" w14:textId="77777777" w:rsidR="005D397C" w:rsidRPr="001B0EF0" w:rsidRDefault="005D397C" w:rsidP="00362717">
      <w:pPr>
        <w:pStyle w:val="Akapitzlist"/>
        <w:numPr>
          <w:ilvl w:val="0"/>
          <w:numId w:val="35"/>
        </w:numPr>
        <w:spacing w:before="80" w:after="80" w:line="360" w:lineRule="auto"/>
        <w:jc w:val="both"/>
        <w:rPr>
          <w:rFonts w:eastAsia="Times New Roman"/>
        </w:rPr>
      </w:pPr>
      <w:r w:rsidRPr="001B0EF0">
        <w:rPr>
          <w:rFonts w:eastAsia="Times New Roman"/>
        </w:rPr>
        <w:t>pogorszoną koordynację,</w:t>
      </w:r>
    </w:p>
    <w:p w14:paraId="550A21C7" w14:textId="77777777" w:rsidR="005D397C" w:rsidRPr="001B0EF0" w:rsidRDefault="005D397C" w:rsidP="00362717">
      <w:pPr>
        <w:pStyle w:val="Akapitzlist"/>
        <w:numPr>
          <w:ilvl w:val="0"/>
          <w:numId w:val="35"/>
        </w:numPr>
        <w:spacing w:before="80" w:after="80" w:line="360" w:lineRule="auto"/>
        <w:jc w:val="both"/>
        <w:rPr>
          <w:rFonts w:eastAsia="Times New Roman"/>
        </w:rPr>
      </w:pPr>
      <w:r w:rsidRPr="001B0EF0">
        <w:rPr>
          <w:rFonts w:eastAsia="Times New Roman"/>
        </w:rPr>
        <w:t>zamazane lub zamglone widzenie,</w:t>
      </w:r>
    </w:p>
    <w:p w14:paraId="00BEAE62" w14:textId="77777777" w:rsidR="005D397C" w:rsidRPr="001B0EF0" w:rsidRDefault="005D397C" w:rsidP="00362717">
      <w:pPr>
        <w:pStyle w:val="Akapitzlist"/>
        <w:numPr>
          <w:ilvl w:val="0"/>
          <w:numId w:val="35"/>
        </w:numPr>
        <w:spacing w:before="80" w:after="80" w:line="360" w:lineRule="auto"/>
        <w:jc w:val="both"/>
        <w:rPr>
          <w:rFonts w:eastAsia="Times New Roman"/>
        </w:rPr>
      </w:pPr>
      <w:r w:rsidRPr="001B0EF0">
        <w:rPr>
          <w:rFonts w:eastAsia="Times New Roman"/>
        </w:rPr>
        <w:t>ból oczu,</w:t>
      </w:r>
    </w:p>
    <w:p w14:paraId="2E3485F9" w14:textId="77777777" w:rsidR="005D397C" w:rsidRDefault="005D397C" w:rsidP="00362717">
      <w:pPr>
        <w:pStyle w:val="Akapitzlist"/>
        <w:numPr>
          <w:ilvl w:val="0"/>
          <w:numId w:val="35"/>
        </w:numPr>
        <w:spacing w:before="80" w:after="80" w:line="360" w:lineRule="auto"/>
        <w:jc w:val="both"/>
        <w:rPr>
          <w:rFonts w:eastAsia="Times New Roman"/>
        </w:rPr>
      </w:pPr>
      <w:r w:rsidRPr="001B0EF0">
        <w:rPr>
          <w:rFonts w:eastAsia="Times New Roman"/>
        </w:rPr>
        <w:t>podwójne widzenie.</w:t>
      </w:r>
    </w:p>
    <w:p w14:paraId="74E26A41" w14:textId="6C79C732" w:rsidR="00895462" w:rsidRPr="002B1B49" w:rsidRDefault="00C403A8" w:rsidP="00362717">
      <w:pPr>
        <w:spacing w:before="80" w:after="80" w:line="360" w:lineRule="auto"/>
        <w:jc w:val="both"/>
        <w:rPr>
          <w:rFonts w:eastAsia="Times New Roman"/>
        </w:rPr>
      </w:pPr>
      <w:r w:rsidRPr="00C403A8">
        <w:rPr>
          <w:rFonts w:eastAsia="Times New Roman"/>
          <w:color w:val="333333"/>
          <w:shd w:val="clear" w:color="auto" w:fill="FFFFFF"/>
        </w:rPr>
        <w:t>Zaburzenia widzenia występują u około 60% pacjentów. Jako syndrom początkowy pojawiają się u co trzeciego chorego. Przejawiają się jako pozagałkowe zapalenie n</w:t>
      </w:r>
      <w:r w:rsidR="002E3DE7">
        <w:rPr>
          <w:rFonts w:eastAsia="Times New Roman"/>
          <w:color w:val="333333"/>
          <w:shd w:val="clear" w:color="auto" w:fill="FFFFFF"/>
        </w:rPr>
        <w:t>erwu wzrokowego oraz zaburzenie</w:t>
      </w:r>
      <w:r w:rsidRPr="00C403A8">
        <w:rPr>
          <w:rFonts w:eastAsia="Times New Roman"/>
          <w:color w:val="333333"/>
          <w:shd w:val="clear" w:color="auto" w:fill="FFFFFF"/>
        </w:rPr>
        <w:t xml:space="preserve"> czynności mięśni okoruchowych. Pierwsza przypadłość powoduje głównie pogorszenie ostrości widzenia, zaburzenie percepcji kolorów oraz ból gałki ocznej. Utrudnienia w sposobie widzenia trwają najczęściej do kilku dni. Z reguły uszkodzenia nerwu wzrokowego są odwracalne. Drugie schorzenie przejawia się oczopląsem, podwójnym widzeniem oraz zezem.</w:t>
      </w:r>
    </w:p>
    <w:p w14:paraId="300466EB" w14:textId="02DACE47" w:rsidR="005D397C" w:rsidRPr="00664825" w:rsidRDefault="005D397C" w:rsidP="00362717">
      <w:pPr>
        <w:spacing w:before="80" w:after="80" w:line="360" w:lineRule="auto"/>
        <w:jc w:val="both"/>
      </w:pPr>
      <w:r w:rsidRPr="00664825">
        <w:lastRenderedPageBreak/>
        <w:t xml:space="preserve">W miarę postępu choroby, objawy mogą </w:t>
      </w:r>
      <w:r w:rsidR="003B2DB9">
        <w:t>ponadto</w:t>
      </w:r>
      <w:r w:rsidR="0041108A">
        <w:t xml:space="preserve"> </w:t>
      </w:r>
      <w:r w:rsidRPr="00664825">
        <w:t>obejmować</w:t>
      </w:r>
      <w:r w:rsidR="0041108A">
        <w:t xml:space="preserve"> sztywnienie mięśni</w:t>
      </w:r>
      <w:r w:rsidR="000D0584">
        <w:t xml:space="preserve"> oraz</w:t>
      </w:r>
      <w:r w:rsidRPr="00664825">
        <w:t xml:space="preserve"> ból</w:t>
      </w:r>
      <w:r w:rsidR="0041108A">
        <w:t>e</w:t>
      </w:r>
      <w:r w:rsidRPr="00664825">
        <w:t>, trudności z kontrolowaniem oddawania moczu lub problemy z umiejętnościami poznawczymi.</w:t>
      </w:r>
    </w:p>
    <w:p w14:paraId="05E8858E" w14:textId="0AC4FC01" w:rsidR="005D397C" w:rsidRPr="005A6DC3" w:rsidRDefault="005D397C" w:rsidP="00362717">
      <w:pPr>
        <w:spacing w:before="80" w:after="80" w:line="360" w:lineRule="auto"/>
        <w:jc w:val="both"/>
      </w:pPr>
      <w:r w:rsidRPr="00664825">
        <w:t xml:space="preserve">Dostępny jest </w:t>
      </w:r>
      <w:r w:rsidR="00684495">
        <w:t>dość szeroki</w:t>
      </w:r>
      <w:r w:rsidRPr="00664825">
        <w:t xml:space="preserve"> wachlarz </w:t>
      </w:r>
      <w:r w:rsidR="00AB3B6C">
        <w:t xml:space="preserve">nowoczesnych </w:t>
      </w:r>
      <w:r w:rsidRPr="00664825">
        <w:t xml:space="preserve">leków, które </w:t>
      </w:r>
      <w:r w:rsidR="0080359F">
        <w:t xml:space="preserve">coraz skuteczniej </w:t>
      </w:r>
      <w:r w:rsidRPr="00664825">
        <w:t>zmni</w:t>
      </w:r>
      <w:r w:rsidR="0080359F">
        <w:t>ejszają</w:t>
      </w:r>
      <w:r w:rsidR="00554BEC">
        <w:t xml:space="preserve"> częstotliwość</w:t>
      </w:r>
      <w:r w:rsidR="00997EC1">
        <w:t xml:space="preserve"> i nasilenie</w:t>
      </w:r>
      <w:r w:rsidRPr="00664825">
        <w:t xml:space="preserve"> objawów. Niektóre </w:t>
      </w:r>
      <w:r w:rsidR="00572AA2">
        <w:t>z nich</w:t>
      </w:r>
      <w:r w:rsidRPr="00664825">
        <w:t xml:space="preserve"> mogą również spowalniać postęp niektórych rodzajów </w:t>
      </w:r>
      <w:r w:rsidR="0039168E">
        <w:t>choroby</w:t>
      </w:r>
      <w:r w:rsidRPr="00664825">
        <w:t>.</w:t>
      </w:r>
      <w:r w:rsidR="009167A7">
        <w:t xml:space="preserve"> Jednym z dostępnych leków jest interferon beta</w:t>
      </w:r>
      <w:r w:rsidR="005C3200">
        <w:t xml:space="preserve"> </w:t>
      </w:r>
      <w:r w:rsidR="009167A7">
        <w:t>1b</w:t>
      </w:r>
      <w:r w:rsidR="00FE112A">
        <w:t xml:space="preserve">, który jest lekiem </w:t>
      </w:r>
      <w:r w:rsidR="00FE112A" w:rsidRPr="005A6DC3">
        <w:t xml:space="preserve">uwzględnionym w opisywanej pracy z uwagi </w:t>
      </w:r>
      <w:r w:rsidR="008A759C">
        <w:t>przede wszystkim, na fakt, iż osoba zainteresowana aplikacją używa właśnie tego leku</w:t>
      </w:r>
      <w:r w:rsidR="00FE112A" w:rsidRPr="005A6DC3">
        <w:t xml:space="preserve">. </w:t>
      </w:r>
    </w:p>
    <w:p w14:paraId="394E3659" w14:textId="3EAD63C8" w:rsidR="00D641D2" w:rsidRPr="00630DBF" w:rsidRDefault="00F1602F" w:rsidP="00362717">
      <w:pPr>
        <w:spacing w:before="80" w:after="80" w:line="360" w:lineRule="auto"/>
        <w:jc w:val="both"/>
        <w:rPr>
          <w:rFonts w:eastAsia="Times New Roman"/>
          <w:color w:val="252525"/>
          <w:shd w:val="clear" w:color="auto" w:fill="FFFFFF"/>
        </w:rPr>
      </w:pPr>
      <w:r w:rsidRPr="005A6DC3">
        <w:t>Interferon beta-1b jest  rodzajem</w:t>
      </w:r>
      <w:r w:rsidR="0003113D" w:rsidRPr="005A6DC3">
        <w:t xml:space="preserve"> białka z grupy interferonów.</w:t>
      </w:r>
      <w:r w:rsidR="00212036">
        <w:t xml:space="preserve"> </w:t>
      </w:r>
      <w:r w:rsidR="0003113D" w:rsidRPr="005A6DC3">
        <w:t>J</w:t>
      </w:r>
      <w:r w:rsidR="0003113D" w:rsidRPr="005A6DC3">
        <w:rPr>
          <w:rFonts w:eastAsia="Times New Roman"/>
          <w:color w:val="252525"/>
          <w:shd w:val="clear" w:color="auto" w:fill="FFFFFF"/>
        </w:rPr>
        <w:t xml:space="preserve">est on </w:t>
      </w:r>
      <w:r w:rsidR="00F16D17">
        <w:rPr>
          <w:rFonts w:eastAsia="Times New Roman"/>
          <w:color w:val="252525"/>
          <w:shd w:val="clear" w:color="auto" w:fill="FFFFFF"/>
        </w:rPr>
        <w:t>stosowany</w:t>
      </w:r>
      <w:r w:rsidR="0003113D" w:rsidRPr="005A6DC3">
        <w:rPr>
          <w:rFonts w:eastAsia="Times New Roman"/>
          <w:color w:val="252525"/>
          <w:shd w:val="clear" w:color="auto" w:fill="FFFFFF"/>
        </w:rPr>
        <w:t xml:space="preserve"> wśród pacjentów, u których po raz pierwszy wystąpiły objawy wskazujące na wysokie ryzyko wystąpienia </w:t>
      </w:r>
      <w:r w:rsidR="00A24EF9">
        <w:rPr>
          <w:rFonts w:eastAsia="Times New Roman"/>
          <w:color w:val="252525"/>
          <w:shd w:val="clear" w:color="auto" w:fill="FFFFFF"/>
        </w:rPr>
        <w:t>SM</w:t>
      </w:r>
      <w:r w:rsidR="0003113D" w:rsidRPr="005A6DC3">
        <w:rPr>
          <w:rFonts w:eastAsia="Times New Roman"/>
          <w:color w:val="252525"/>
          <w:shd w:val="clear" w:color="auto" w:fill="FFFFFF"/>
        </w:rPr>
        <w:t xml:space="preserve">. </w:t>
      </w:r>
      <w:r w:rsidRPr="00F56230">
        <w:t xml:space="preserve">Kuracja polega na wstrzykiwaniu substancji </w:t>
      </w:r>
      <w:r w:rsidR="00387590">
        <w:t>w</w:t>
      </w:r>
      <w:r w:rsidR="00D42346" w:rsidRPr="00F56230">
        <w:t xml:space="preserve"> </w:t>
      </w:r>
      <w:r w:rsidRPr="00F56230">
        <w:t>odpowiednie ściśle</w:t>
      </w:r>
      <w:r w:rsidR="00C52836" w:rsidRPr="00F56230">
        <w:t xml:space="preserve"> </w:t>
      </w:r>
      <w:r w:rsidRPr="00F56230">
        <w:t>określone miejsce na ciele co 48 godzin.</w:t>
      </w:r>
      <w:r w:rsidR="00DD699D" w:rsidRPr="00F56230">
        <w:t xml:space="preserve"> Kolejne obszary zastrzyków są ustalane w taki sposób, aby odstęp pomiędzy kolejnymi dawkami był jak największy, z uwagi na możliwe niepożądane objawy</w:t>
      </w:r>
      <w:r w:rsidR="00CE3EE2" w:rsidRPr="00F56230">
        <w:t>. Lek może powodować także bardzo nieprzyjemne skutki uboczne takie jak</w:t>
      </w:r>
      <w:r w:rsidR="00D641D2">
        <w:t>:</w:t>
      </w:r>
    </w:p>
    <w:p w14:paraId="01143EC8" w14:textId="0552B50B" w:rsidR="00D641D2" w:rsidRPr="00D641D2" w:rsidRDefault="00F56230" w:rsidP="00362717">
      <w:pPr>
        <w:pStyle w:val="Akapitzlist"/>
        <w:numPr>
          <w:ilvl w:val="0"/>
          <w:numId w:val="36"/>
        </w:numPr>
        <w:spacing w:before="80" w:after="80" w:line="360" w:lineRule="auto"/>
        <w:jc w:val="both"/>
        <w:rPr>
          <w:rFonts w:eastAsia="Times New Roman" w:cs="Arial"/>
          <w:color w:val="333333"/>
          <w:shd w:val="clear" w:color="auto" w:fill="FFFFFF"/>
        </w:rPr>
      </w:pPr>
      <w:r w:rsidRPr="00D641D2">
        <w:rPr>
          <w:rFonts w:eastAsia="Times New Roman" w:cs="Arial"/>
          <w:color w:val="333333"/>
          <w:shd w:val="clear" w:color="auto" w:fill="FFFFFF"/>
        </w:rPr>
        <w:t>objawy grypopodobne (dreszcze, gorączka, bóle mięśniowo-stawowe, bóle głowy, osłabienie, nudności) najsilniej</w:t>
      </w:r>
      <w:r w:rsidR="00D641D2" w:rsidRPr="00D641D2">
        <w:rPr>
          <w:rFonts w:eastAsia="Times New Roman" w:cs="Arial"/>
          <w:color w:val="333333"/>
          <w:shd w:val="clear" w:color="auto" w:fill="FFFFFF"/>
        </w:rPr>
        <w:t xml:space="preserve">sze po pierwszych dawkach leku i </w:t>
      </w:r>
      <w:r w:rsidRPr="00D641D2">
        <w:rPr>
          <w:rFonts w:eastAsia="Times New Roman" w:cs="Arial"/>
          <w:color w:val="333333"/>
          <w:shd w:val="clear" w:color="auto" w:fill="FFFFFF"/>
        </w:rPr>
        <w:t xml:space="preserve">ustępują w trakcie dalszego leczenia. </w:t>
      </w:r>
    </w:p>
    <w:p w14:paraId="342A4FDF" w14:textId="77777777" w:rsidR="00D641D2" w:rsidRPr="00D641D2" w:rsidRDefault="006342D6" w:rsidP="00362717">
      <w:pPr>
        <w:pStyle w:val="Akapitzlist"/>
        <w:numPr>
          <w:ilvl w:val="0"/>
          <w:numId w:val="36"/>
        </w:numPr>
        <w:spacing w:before="80" w:after="80" w:line="360" w:lineRule="auto"/>
        <w:jc w:val="both"/>
        <w:rPr>
          <w:rFonts w:eastAsia="Times New Roman" w:cs="Arial"/>
          <w:color w:val="333333"/>
          <w:shd w:val="clear" w:color="auto" w:fill="FFFFFF"/>
        </w:rPr>
      </w:pPr>
      <w:r w:rsidRPr="00D641D2">
        <w:rPr>
          <w:rFonts w:eastAsia="Times New Roman" w:cs="Arial"/>
          <w:color w:val="333333"/>
          <w:shd w:val="clear" w:color="auto" w:fill="FFFFFF"/>
        </w:rPr>
        <w:t>niedokrwistość</w:t>
      </w:r>
      <w:r w:rsidR="00D641D2" w:rsidRPr="00D641D2">
        <w:rPr>
          <w:rFonts w:eastAsia="Times New Roman" w:cs="Arial"/>
          <w:color w:val="333333"/>
          <w:shd w:val="clear" w:color="auto" w:fill="FFFFFF"/>
        </w:rPr>
        <w:t>,</w:t>
      </w:r>
    </w:p>
    <w:p w14:paraId="3DDB958E" w14:textId="77777777" w:rsidR="00D641D2" w:rsidRPr="00D641D2" w:rsidRDefault="00F56230" w:rsidP="00362717">
      <w:pPr>
        <w:pStyle w:val="Akapitzlist"/>
        <w:numPr>
          <w:ilvl w:val="0"/>
          <w:numId w:val="36"/>
        </w:numPr>
        <w:spacing w:before="80" w:after="80" w:line="360" w:lineRule="auto"/>
        <w:jc w:val="both"/>
        <w:rPr>
          <w:rFonts w:eastAsia="Times New Roman" w:cs="Arial"/>
          <w:color w:val="333333"/>
          <w:shd w:val="clear" w:color="auto" w:fill="FFFFFF"/>
        </w:rPr>
      </w:pPr>
      <w:r w:rsidRPr="00D641D2">
        <w:rPr>
          <w:rFonts w:eastAsia="Times New Roman" w:cs="Arial"/>
          <w:color w:val="333333"/>
          <w:shd w:val="clear" w:color="auto" w:fill="FFFFFF"/>
        </w:rPr>
        <w:t xml:space="preserve">stany zapalne i inne </w:t>
      </w:r>
      <w:r w:rsidR="00D641D2" w:rsidRPr="00D641D2">
        <w:rPr>
          <w:rFonts w:eastAsia="Times New Roman" w:cs="Arial"/>
          <w:color w:val="333333"/>
          <w:shd w:val="clear" w:color="auto" w:fill="FFFFFF"/>
        </w:rPr>
        <w:t>objawy w miejscu wstrzyknięcia</w:t>
      </w:r>
    </w:p>
    <w:p w14:paraId="069C52C3" w14:textId="77777777" w:rsidR="00D641D2" w:rsidRPr="00D641D2" w:rsidRDefault="00D641D2" w:rsidP="00362717">
      <w:pPr>
        <w:pStyle w:val="Akapitzlist"/>
        <w:numPr>
          <w:ilvl w:val="0"/>
          <w:numId w:val="36"/>
        </w:numPr>
        <w:spacing w:before="80" w:after="80" w:line="360" w:lineRule="auto"/>
        <w:jc w:val="both"/>
        <w:rPr>
          <w:rFonts w:eastAsia="Times New Roman" w:cs="Arial"/>
          <w:color w:val="333333"/>
          <w:shd w:val="clear" w:color="auto" w:fill="FFFFFF"/>
        </w:rPr>
      </w:pPr>
      <w:r w:rsidRPr="00D641D2">
        <w:rPr>
          <w:rFonts w:eastAsia="Times New Roman" w:cs="Arial"/>
          <w:color w:val="333333"/>
          <w:shd w:val="clear" w:color="auto" w:fill="FFFFFF"/>
        </w:rPr>
        <w:t>depresja</w:t>
      </w:r>
    </w:p>
    <w:p w14:paraId="572B4723" w14:textId="264A15A8" w:rsidR="00D641D2" w:rsidRPr="00D641D2" w:rsidRDefault="00D641D2" w:rsidP="00362717">
      <w:pPr>
        <w:pStyle w:val="Akapitzlist"/>
        <w:numPr>
          <w:ilvl w:val="0"/>
          <w:numId w:val="36"/>
        </w:numPr>
        <w:spacing w:before="80" w:after="80" w:line="360" w:lineRule="auto"/>
        <w:jc w:val="both"/>
        <w:rPr>
          <w:rFonts w:eastAsia="Times New Roman" w:cs="Arial"/>
          <w:color w:val="333333"/>
          <w:shd w:val="clear" w:color="auto" w:fill="FFFFFF"/>
        </w:rPr>
      </w:pPr>
      <w:r w:rsidRPr="00D641D2">
        <w:rPr>
          <w:rFonts w:eastAsia="Times New Roman" w:cs="Arial"/>
          <w:color w:val="333333"/>
          <w:shd w:val="clear" w:color="auto" w:fill="FFFFFF"/>
        </w:rPr>
        <w:t>bezsenność, wymioty</w:t>
      </w:r>
      <w:r w:rsidR="00F56230" w:rsidRPr="00D641D2">
        <w:rPr>
          <w:rFonts w:eastAsia="Times New Roman" w:cs="Arial"/>
          <w:color w:val="333333"/>
          <w:shd w:val="clear" w:color="auto" w:fill="FFFFFF"/>
        </w:rPr>
        <w:t>,</w:t>
      </w:r>
    </w:p>
    <w:p w14:paraId="2C424E19" w14:textId="53F35C41" w:rsidR="00F56230" w:rsidRDefault="00D641D2" w:rsidP="00362717">
      <w:pPr>
        <w:pStyle w:val="Akapitzlist"/>
        <w:numPr>
          <w:ilvl w:val="0"/>
          <w:numId w:val="36"/>
        </w:numPr>
        <w:spacing w:before="80" w:after="80" w:line="360" w:lineRule="auto"/>
        <w:jc w:val="both"/>
        <w:rPr>
          <w:rFonts w:eastAsia="Times New Roman" w:cs="Arial"/>
          <w:color w:val="333333"/>
          <w:shd w:val="clear" w:color="auto" w:fill="FFFFFF"/>
        </w:rPr>
      </w:pPr>
      <w:r w:rsidRPr="00D641D2">
        <w:rPr>
          <w:rFonts w:eastAsia="Times New Roman" w:cs="Arial"/>
          <w:color w:val="333333"/>
          <w:shd w:val="clear" w:color="auto" w:fill="FFFFFF"/>
        </w:rPr>
        <w:t>zaburzenia czynności tarczycy.</w:t>
      </w:r>
    </w:p>
    <w:p w14:paraId="51FF9966" w14:textId="55ACCD2C" w:rsidR="00240676" w:rsidRDefault="00D86E6B" w:rsidP="00362717">
      <w:pPr>
        <w:spacing w:before="80" w:after="80" w:line="360" w:lineRule="auto"/>
        <w:jc w:val="both"/>
        <w:rPr>
          <w:rFonts w:eastAsia="Times New Roman" w:cs="Arial"/>
          <w:color w:val="333333"/>
          <w:shd w:val="clear" w:color="auto" w:fill="FFFFFF"/>
        </w:rPr>
      </w:pPr>
      <w:r>
        <w:rPr>
          <w:rFonts w:eastAsia="Times New Roman" w:cs="Arial"/>
          <w:color w:val="333333"/>
          <w:shd w:val="clear" w:color="auto" w:fill="FFFFFF"/>
        </w:rPr>
        <w:t xml:space="preserve">Dlatego bardzo ważnym czynnikiem ułatwiającym skuteczne i w miarę bez objawowe leczenie są regularne zastrzyki według harmonogramu, zapisywanie wszystkich objawów i częste konsultacje z lekarzem. We wszystkich powyższych czynnościach ma pomagać budowana </w:t>
      </w:r>
      <w:r w:rsidR="0033365A">
        <w:rPr>
          <w:rFonts w:eastAsia="Times New Roman" w:cs="Arial"/>
          <w:color w:val="333333"/>
          <w:shd w:val="clear" w:color="auto" w:fill="FFFFFF"/>
        </w:rPr>
        <w:t>aplikacja</w:t>
      </w:r>
      <w:r>
        <w:rPr>
          <w:rFonts w:eastAsia="Times New Roman" w:cs="Arial"/>
          <w:color w:val="333333"/>
          <w:shd w:val="clear" w:color="auto" w:fill="FFFFFF"/>
        </w:rPr>
        <w:t>.</w:t>
      </w:r>
    </w:p>
    <w:p w14:paraId="546CC2EF" w14:textId="5CC703BF" w:rsidR="00526414" w:rsidRPr="00526414" w:rsidRDefault="00930B2B" w:rsidP="00362717">
      <w:pPr>
        <w:pStyle w:val="Nagwek1"/>
        <w:numPr>
          <w:ilvl w:val="0"/>
          <w:numId w:val="37"/>
        </w:numPr>
        <w:spacing w:before="80" w:after="80" w:line="360" w:lineRule="auto"/>
        <w:jc w:val="both"/>
      </w:pPr>
      <w:bookmarkStart w:id="3" w:name="_Toc467423815"/>
      <w:r>
        <w:t>Istniejące rozwiązania</w:t>
      </w:r>
      <w:bookmarkEnd w:id="3"/>
    </w:p>
    <w:p w14:paraId="42E42189" w14:textId="5819326D" w:rsidR="00BD0BDD" w:rsidRDefault="00526414" w:rsidP="00362717">
      <w:pPr>
        <w:spacing w:before="80" w:after="80" w:line="360" w:lineRule="auto"/>
        <w:jc w:val="both"/>
      </w:pPr>
      <w:r>
        <w:t>W momencie pisania pracy istnieje dość duży wachlarz aplikacji, które mogą wspomóc osoby</w:t>
      </w:r>
      <w:r w:rsidR="00D2675E">
        <w:t>,</w:t>
      </w:r>
      <w:r>
        <w:t xml:space="preserve"> chore na stwardnienie rozsiane, przyjmujące interferon. Są to jednak programy ogólnego przeznaczenia</w:t>
      </w:r>
      <w:r w:rsidR="008C1CC1">
        <w:t xml:space="preserve">, pisane z myślą o jak największej grupie odbiorców i nie posiadają funkcji typowych dla tego konkretnego zastosowania. Mogą one dlatego </w:t>
      </w:r>
      <w:r w:rsidR="008C1CC1">
        <w:lastRenderedPageBreak/>
        <w:t>jedynie wspomóc pacjenta, ale nie są w stanie całkowicie zastąpić papierowego dzienniczka.</w:t>
      </w:r>
      <w:r w:rsidR="007554BB">
        <w:t xml:space="preserve"> W poniższym</w:t>
      </w:r>
      <w:r w:rsidR="00985847">
        <w:t xml:space="preserve"> rozdziale dokonano pr</w:t>
      </w:r>
      <w:r w:rsidR="00AC633F">
        <w:t>zeglądu istniejących rozwiązań oraz</w:t>
      </w:r>
      <w:r w:rsidR="00985847">
        <w:t xml:space="preserve"> krótkiego opisu wybranych </w:t>
      </w:r>
      <w:r w:rsidR="00537422">
        <w:t xml:space="preserve">najciekawszych </w:t>
      </w:r>
      <w:r w:rsidR="00985847">
        <w:t>pozycji.</w:t>
      </w:r>
    </w:p>
    <w:p w14:paraId="55993DA2" w14:textId="45015359" w:rsidR="00AB0729" w:rsidRDefault="00B07AB8" w:rsidP="00362717">
      <w:pPr>
        <w:pStyle w:val="Akapitzlist"/>
        <w:numPr>
          <w:ilvl w:val="0"/>
          <w:numId w:val="38"/>
        </w:numPr>
        <w:spacing w:before="80" w:after="80" w:line="360" w:lineRule="auto"/>
        <w:jc w:val="both"/>
      </w:pPr>
      <w:r>
        <w:t>Moje leczenie</w:t>
      </w:r>
    </w:p>
    <w:p w14:paraId="164CE37A" w14:textId="139EB764" w:rsidR="001F0963" w:rsidRDefault="001F0963" w:rsidP="00362717">
      <w:pPr>
        <w:spacing w:before="80" w:after="80" w:line="360" w:lineRule="auto"/>
        <w:jc w:val="both"/>
        <w:rPr>
          <w:shd w:val="clear" w:color="auto" w:fill="FFFFFF"/>
        </w:rPr>
      </w:pPr>
      <w:r w:rsidRPr="001F0963">
        <w:rPr>
          <w:shd w:val="clear" w:color="auto" w:fill="FFFFFF"/>
        </w:rPr>
        <w:t xml:space="preserve">Aplikacja pozwala w prosty sposób zaplanować </w:t>
      </w:r>
      <w:r w:rsidR="00070A94">
        <w:rPr>
          <w:shd w:val="clear" w:color="auto" w:fill="FFFFFF"/>
        </w:rPr>
        <w:t xml:space="preserve">harmonogram przyjmowania </w:t>
      </w:r>
      <w:r w:rsidR="002859ED">
        <w:rPr>
          <w:shd w:val="clear" w:color="auto" w:fill="FFFFFF"/>
        </w:rPr>
        <w:t>leków</w:t>
      </w:r>
      <w:r w:rsidR="00070A94">
        <w:rPr>
          <w:shd w:val="clear" w:color="auto" w:fill="FFFFFF"/>
        </w:rPr>
        <w:t xml:space="preserve"> lub wizytę u lekarza</w:t>
      </w:r>
      <w:r w:rsidR="00296444">
        <w:rPr>
          <w:shd w:val="clear" w:color="auto" w:fill="FFFFFF"/>
        </w:rPr>
        <w:t xml:space="preserve">. Dodatkowo </w:t>
      </w:r>
      <w:r w:rsidRPr="001F0963">
        <w:rPr>
          <w:shd w:val="clear" w:color="auto" w:fill="FFFFFF"/>
        </w:rPr>
        <w:t xml:space="preserve">za pomocą </w:t>
      </w:r>
      <w:r w:rsidR="00070A94">
        <w:rPr>
          <w:shd w:val="clear" w:color="auto" w:fill="FFFFFF"/>
        </w:rPr>
        <w:t>notyfikacji</w:t>
      </w:r>
      <w:r w:rsidRPr="001F0963">
        <w:rPr>
          <w:shd w:val="clear" w:color="auto" w:fill="FFFFFF"/>
        </w:rPr>
        <w:t>, przypomina o każdej dawce leku i wydarzeniu</w:t>
      </w:r>
      <w:r w:rsidR="004F4BF0">
        <w:rPr>
          <w:shd w:val="clear" w:color="auto" w:fill="FFFFFF"/>
        </w:rPr>
        <w:t xml:space="preserve">. Umożliwia także bliskim na sprawdzenie czy pacjent bierze regularnie </w:t>
      </w:r>
      <w:r w:rsidR="00010356">
        <w:rPr>
          <w:shd w:val="clear" w:color="auto" w:fill="FFFFFF"/>
        </w:rPr>
        <w:t xml:space="preserve">swoje </w:t>
      </w:r>
      <w:r w:rsidR="004F4BF0">
        <w:rPr>
          <w:shd w:val="clear" w:color="auto" w:fill="FFFFFF"/>
        </w:rPr>
        <w:t xml:space="preserve">leki. </w:t>
      </w:r>
      <w:r w:rsidR="001F6524">
        <w:rPr>
          <w:shd w:val="clear" w:color="auto" w:fill="FFFFFF"/>
        </w:rPr>
        <w:t xml:space="preserve">Program ten osoby chore na stwardnienie rozsiane mogą wykorzystać do przypominania o kolejnym zastrzyku lub wizycie u lekarza, jednak nie </w:t>
      </w:r>
      <w:r w:rsidR="005935F0">
        <w:rPr>
          <w:shd w:val="clear" w:color="auto" w:fill="FFFFFF"/>
        </w:rPr>
        <w:t xml:space="preserve">posiada </w:t>
      </w:r>
      <w:r w:rsidR="008025D0">
        <w:rPr>
          <w:shd w:val="clear" w:color="auto" w:fill="FFFFFF"/>
        </w:rPr>
        <w:t>bardzo istotnych funkcji z punktu widzenia osoby cierpiącej na SM takich jak dodawanie</w:t>
      </w:r>
      <w:r w:rsidR="005935F0">
        <w:rPr>
          <w:shd w:val="clear" w:color="auto" w:fill="FFFFFF"/>
        </w:rPr>
        <w:t xml:space="preserve"> niepożądanych objawów, </w:t>
      </w:r>
      <w:r w:rsidR="008025D0">
        <w:rPr>
          <w:shd w:val="clear" w:color="auto" w:fill="FFFFFF"/>
        </w:rPr>
        <w:t>generowanie ora</w:t>
      </w:r>
      <w:r w:rsidR="008204E1">
        <w:rPr>
          <w:shd w:val="clear" w:color="auto" w:fill="FFFFFF"/>
        </w:rPr>
        <w:t xml:space="preserve">z wysyłanie raportu do lekarza czy </w:t>
      </w:r>
      <w:r w:rsidR="008025D0">
        <w:rPr>
          <w:shd w:val="clear" w:color="auto" w:fill="FFFFFF"/>
        </w:rPr>
        <w:t>wskazywanie miejsca kolejnej dawki.</w:t>
      </w:r>
      <w:r w:rsidR="001F6524">
        <w:rPr>
          <w:shd w:val="clear" w:color="auto" w:fill="FFFFFF"/>
        </w:rPr>
        <w:t xml:space="preserve"> </w:t>
      </w:r>
      <w:r w:rsidR="008A38A9">
        <w:rPr>
          <w:shd w:val="clear" w:color="auto" w:fill="FFFFFF"/>
        </w:rPr>
        <w:t xml:space="preserve">Program </w:t>
      </w:r>
      <w:r w:rsidR="00844001">
        <w:rPr>
          <w:shd w:val="clear" w:color="auto" w:fill="FFFFFF"/>
        </w:rPr>
        <w:t xml:space="preserve">nie posiada </w:t>
      </w:r>
      <w:r w:rsidR="008A38A9">
        <w:rPr>
          <w:shd w:val="clear" w:color="auto" w:fill="FFFFFF"/>
        </w:rPr>
        <w:t xml:space="preserve">także </w:t>
      </w:r>
      <w:r w:rsidR="00844001">
        <w:rPr>
          <w:shd w:val="clear" w:color="auto" w:fill="FFFFFF"/>
        </w:rPr>
        <w:t xml:space="preserve">w swojej bazie leków interferonu, co także jest </w:t>
      </w:r>
      <w:r w:rsidR="00816D71">
        <w:rPr>
          <w:shd w:val="clear" w:color="auto" w:fill="FFFFFF"/>
        </w:rPr>
        <w:t>dużym utrudnieniem.</w:t>
      </w:r>
    </w:p>
    <w:p w14:paraId="4E37676F" w14:textId="77777777" w:rsidR="009745C8" w:rsidRDefault="00816D71" w:rsidP="00362717">
      <w:pPr>
        <w:keepNext/>
        <w:spacing w:before="80" w:after="8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15C8E22" wp14:editId="341942BB">
            <wp:extent cx="2880000" cy="5120163"/>
            <wp:effectExtent l="0" t="0" r="0" b="1079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6-11-05-10-42-1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ADB6" w14:textId="13645F3B" w:rsidR="003726F4" w:rsidRPr="003726F4" w:rsidRDefault="009745C8" w:rsidP="00362717">
      <w:pPr>
        <w:pStyle w:val="Legenda"/>
        <w:spacing w:before="80" w:after="80"/>
      </w:pPr>
      <w:r>
        <w:t xml:space="preserve">Rysunek </w:t>
      </w:r>
      <w:fldSimple w:instr=" SEQ Rysunek \* ARABIC ">
        <w:r w:rsidR="00922C5E">
          <w:rPr>
            <w:noProof/>
          </w:rPr>
          <w:t>1</w:t>
        </w:r>
      </w:fldSimple>
      <w:r>
        <w:t xml:space="preserve"> </w:t>
      </w:r>
      <w:r w:rsidRPr="00155DE4">
        <w:t>Główny ekran aplikacji Moje leczenie</w:t>
      </w:r>
    </w:p>
    <w:p w14:paraId="3DB465B2" w14:textId="1E179DA0" w:rsidR="001F0963" w:rsidRDefault="001634FB" w:rsidP="00362717">
      <w:pPr>
        <w:pStyle w:val="Akapitzlist"/>
        <w:numPr>
          <w:ilvl w:val="0"/>
          <w:numId w:val="38"/>
        </w:numPr>
        <w:spacing w:before="80" w:after="80" w:line="360" w:lineRule="auto"/>
        <w:ind w:left="714" w:hanging="357"/>
        <w:jc w:val="both"/>
      </w:pPr>
      <w:r>
        <w:t>My Therapy</w:t>
      </w:r>
    </w:p>
    <w:p w14:paraId="6EEB303D" w14:textId="6E1E6695" w:rsidR="00843745" w:rsidRDefault="00971A47" w:rsidP="00362717">
      <w:pPr>
        <w:spacing w:before="80" w:after="80" w:line="360" w:lineRule="auto"/>
        <w:jc w:val="both"/>
      </w:pPr>
      <w:r>
        <w:t xml:space="preserve">Aplikacja </w:t>
      </w:r>
      <w:r w:rsidR="00E76762">
        <w:t>pozwala na dodanie harmonogramu zastrzyków, przypomina o zbliżającej się dawce leku</w:t>
      </w:r>
      <w:r w:rsidR="001A50F7">
        <w:t xml:space="preserve"> oraz pozwala na wysyłanie bliskim powiadomienia</w:t>
      </w:r>
      <w:r w:rsidR="00B4342D">
        <w:t>,</w:t>
      </w:r>
      <w:r w:rsidR="001A50F7">
        <w:t xml:space="preserve"> jeżeli pacjent pominie dawkę leku. </w:t>
      </w:r>
      <w:r w:rsidR="00CA09A5">
        <w:t xml:space="preserve">Umożliwia też wprowadzenie dodatkowych parametrów takich jak ciśnienie krwi czy wyniki badań. </w:t>
      </w:r>
      <w:r w:rsidR="001A50F7">
        <w:t>Posiada także dodatkowo</w:t>
      </w:r>
      <w:r w:rsidR="00D649C2">
        <w:t>,</w:t>
      </w:r>
      <w:r w:rsidR="001A50F7">
        <w:t xml:space="preserve"> bardzo ważną dla osób chorych na stwardnienie rozsiane</w:t>
      </w:r>
      <w:r w:rsidR="009D00FC">
        <w:t>,</w:t>
      </w:r>
      <w:r w:rsidR="00F62CF1">
        <w:t xml:space="preserve"> funkcję wygenerowania </w:t>
      </w:r>
      <w:r w:rsidR="001A50F7">
        <w:t xml:space="preserve">i wydrukowania </w:t>
      </w:r>
      <w:r w:rsidR="00F62CF1">
        <w:t xml:space="preserve">miesięcznego </w:t>
      </w:r>
      <w:r w:rsidR="001A50F7">
        <w:t>raportów z leczenia.</w:t>
      </w:r>
      <w:r w:rsidR="001B74DE">
        <w:t xml:space="preserve"> </w:t>
      </w:r>
      <w:r w:rsidR="009562C9">
        <w:t>Wciąż jednak brakuje funkcji typowych dla opisywanego w pracy zastosowania</w:t>
      </w:r>
      <w:r w:rsidR="0059121B">
        <w:t xml:space="preserve"> czyli podglądu miejsca zastrzyku</w:t>
      </w:r>
      <w:r w:rsidR="00C3207A">
        <w:t>, zapisywania szczegółowych informacji związanych z daną dawką leku</w:t>
      </w:r>
      <w:r w:rsidR="0059121B">
        <w:t xml:space="preserve"> czy wysłanie raportu </w:t>
      </w:r>
      <w:r w:rsidR="00ED3E1D">
        <w:t xml:space="preserve">z dowolnej ilości zastrzyków </w:t>
      </w:r>
      <w:r w:rsidR="0059121B">
        <w:t xml:space="preserve">drogą </w:t>
      </w:r>
      <w:r w:rsidR="00ED3E1D">
        <w:t>elektroniczną</w:t>
      </w:r>
      <w:r w:rsidR="00751561">
        <w:t>.</w:t>
      </w:r>
    </w:p>
    <w:p w14:paraId="69258FE1" w14:textId="77777777" w:rsidR="00E31E6A" w:rsidRDefault="000134BF" w:rsidP="00362717">
      <w:pPr>
        <w:keepNext/>
        <w:spacing w:before="80" w:after="8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7A09CA" wp14:editId="4510B0E6">
            <wp:extent cx="2880000" cy="5120162"/>
            <wp:effectExtent l="0" t="0" r="0" b="1079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6-11-12-12-22-4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3404" w14:textId="0E600B5D" w:rsidR="009A77D1" w:rsidRDefault="00E31E6A" w:rsidP="00362717">
      <w:pPr>
        <w:pStyle w:val="Legenda"/>
        <w:spacing w:before="80" w:after="80"/>
      </w:pPr>
      <w:r>
        <w:t xml:space="preserve">Rysunek </w:t>
      </w:r>
      <w:fldSimple w:instr=" SEQ Rysunek \* ARABIC ">
        <w:r w:rsidR="00922C5E">
          <w:rPr>
            <w:noProof/>
          </w:rPr>
          <w:t>2</w:t>
        </w:r>
      </w:fldSimple>
      <w:r>
        <w:t xml:space="preserve">: </w:t>
      </w:r>
      <w:r w:rsidRPr="00016340">
        <w:t>GŁÓW</w:t>
      </w:r>
      <w:r>
        <w:t>NY EKRAN APLIKACJI MY THERAPY</w:t>
      </w:r>
    </w:p>
    <w:p w14:paraId="1526990D" w14:textId="2C2552E0" w:rsidR="00931292" w:rsidRDefault="00931292" w:rsidP="00362717">
      <w:pPr>
        <w:pStyle w:val="Akapitzlist"/>
        <w:numPr>
          <w:ilvl w:val="0"/>
          <w:numId w:val="38"/>
        </w:numPr>
        <w:spacing w:before="80" w:after="80" w:line="360" w:lineRule="auto"/>
        <w:jc w:val="both"/>
      </w:pPr>
      <w:r>
        <w:t>Medisafe</w:t>
      </w:r>
    </w:p>
    <w:p w14:paraId="29B8A882" w14:textId="2DD9AE8A" w:rsidR="00931292" w:rsidRDefault="00931292" w:rsidP="00362717">
      <w:pPr>
        <w:spacing w:before="80" w:after="80" w:line="360" w:lineRule="auto"/>
        <w:jc w:val="both"/>
      </w:pPr>
      <w:r>
        <w:t>Aplikacja</w:t>
      </w:r>
      <w:r w:rsidR="0076723A">
        <w:t xml:space="preserve"> podobnie jak prezentowane wcześniej </w:t>
      </w:r>
      <w:r w:rsidR="002F2E14">
        <w:t>posiada wiele funkcji ogólnego przeznaczenia</w:t>
      </w:r>
      <w:r w:rsidR="00E523CC">
        <w:t>,</w:t>
      </w:r>
      <w:r w:rsidR="002F2E14">
        <w:t xml:space="preserve"> takie jak przypominanie o wzięciu kolejnej dawki leku, </w:t>
      </w:r>
      <w:r w:rsidR="00A5704F">
        <w:t xml:space="preserve"> wprowadzenie dodatkowych danych o zdrowiu</w:t>
      </w:r>
      <w:r w:rsidR="00703D85">
        <w:t xml:space="preserve"> pacjenta, wysyłanie przypomnienia</w:t>
      </w:r>
      <w:r w:rsidR="00D73CF8">
        <w:t>,</w:t>
      </w:r>
      <w:r w:rsidR="00703D85">
        <w:t xml:space="preserve"> także do innych wybranych osób, które pomagają </w:t>
      </w:r>
      <w:r w:rsidR="009A258D">
        <w:t xml:space="preserve">pacjentowi w przyjmowaniu leków, </w:t>
      </w:r>
      <w:r w:rsidR="00C8054B">
        <w:t xml:space="preserve">generowanie raportów z leczenia i możliwość ich szybkiego wysyłania do lekarza, </w:t>
      </w:r>
      <w:r w:rsidR="009A258D">
        <w:t xml:space="preserve">a także </w:t>
      </w:r>
      <w:r w:rsidR="007A1B64">
        <w:t xml:space="preserve">po darmowej rejestracji archiwizowanie historii zastrzyków </w:t>
      </w:r>
      <w:r w:rsidR="00F216EA">
        <w:t>po stronie serwera.</w:t>
      </w:r>
      <w:r w:rsidR="00C06993">
        <w:t xml:space="preserve"> Tak jak w poprzednich aplikacjach brakuje jednak wielu potrzebnych funkcj</w:t>
      </w:r>
      <w:r w:rsidR="00844E0E">
        <w:t>i.</w:t>
      </w:r>
    </w:p>
    <w:p w14:paraId="57591E8B" w14:textId="77777777" w:rsidR="00E31E6A" w:rsidRDefault="000134BF" w:rsidP="00362717">
      <w:pPr>
        <w:keepNext/>
        <w:spacing w:before="80" w:after="8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240777B" wp14:editId="7F434AE9">
            <wp:extent cx="2880000" cy="5120162"/>
            <wp:effectExtent l="0" t="0" r="0" b="1079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6-11-12-12-26-2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37FD" w14:textId="220FC2FB" w:rsidR="00141CA6" w:rsidRDefault="00E31E6A" w:rsidP="00362717">
      <w:pPr>
        <w:pStyle w:val="Legenda"/>
        <w:spacing w:before="80" w:after="80"/>
      </w:pPr>
      <w:r>
        <w:t xml:space="preserve">Rysunek </w:t>
      </w:r>
      <w:fldSimple w:instr=" SEQ Rysunek \* ARABIC ">
        <w:r w:rsidR="00922C5E">
          <w:rPr>
            <w:noProof/>
          </w:rPr>
          <w:t>3</w:t>
        </w:r>
      </w:fldSimple>
      <w:r>
        <w:t xml:space="preserve">: </w:t>
      </w:r>
      <w:r w:rsidRPr="00314A76">
        <w:t>GŁÓW</w:t>
      </w:r>
      <w:r>
        <w:t>NY EKRAN APLIKACJI MEDISAFE</w:t>
      </w:r>
    </w:p>
    <w:p w14:paraId="709CB804" w14:textId="77777777" w:rsidR="00B9629C" w:rsidRDefault="00CF43C4" w:rsidP="00362717">
      <w:pPr>
        <w:pStyle w:val="Akapitzlist"/>
        <w:numPr>
          <w:ilvl w:val="0"/>
          <w:numId w:val="38"/>
        </w:numPr>
        <w:spacing w:before="80" w:after="80" w:line="360" w:lineRule="auto"/>
        <w:jc w:val="both"/>
      </w:pPr>
      <w:r>
        <w:t>Dzienniczek pacjenta</w:t>
      </w:r>
    </w:p>
    <w:p w14:paraId="77E7EAA4" w14:textId="488DE558" w:rsidR="008C453D" w:rsidRPr="007F2E1D" w:rsidRDefault="00D36E66" w:rsidP="00362717">
      <w:pPr>
        <w:spacing w:before="80" w:after="80"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Papierowy d</w:t>
      </w:r>
      <w:r w:rsidR="0083677A">
        <w:rPr>
          <w:shd w:val="clear" w:color="auto" w:fill="FFFFFF"/>
        </w:rPr>
        <w:t>zienniczek</w:t>
      </w:r>
      <w:r w:rsidR="00B76550">
        <w:rPr>
          <w:shd w:val="clear" w:color="auto" w:fill="FFFFFF"/>
        </w:rPr>
        <w:t>,</w:t>
      </w:r>
      <w:r w:rsidR="0083677A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zaprojektowany </w:t>
      </w:r>
      <w:r w:rsidR="00212D60">
        <w:rPr>
          <w:shd w:val="clear" w:color="auto" w:fill="FFFFFF"/>
        </w:rPr>
        <w:t>przez producenta leku</w:t>
      </w:r>
      <w:r w:rsidR="00B76550">
        <w:rPr>
          <w:shd w:val="clear" w:color="auto" w:fill="FFFFFF"/>
        </w:rPr>
        <w:t xml:space="preserve">, jest najczęściej stosowanym i jedynym obecnie istniejącym </w:t>
      </w:r>
      <w:r w:rsidR="00430F22">
        <w:rPr>
          <w:shd w:val="clear" w:color="auto" w:fill="FFFFFF"/>
        </w:rPr>
        <w:t xml:space="preserve">kompleksowym rozwiązaniem dla pacjentów. </w:t>
      </w:r>
      <w:r w:rsidR="004A6FE5">
        <w:rPr>
          <w:shd w:val="clear" w:color="auto" w:fill="FFFFFF"/>
        </w:rPr>
        <w:t xml:space="preserve">Umożliwia on </w:t>
      </w:r>
      <w:r w:rsidR="00BC5301">
        <w:rPr>
          <w:shd w:val="clear" w:color="auto" w:fill="FFFFFF"/>
        </w:rPr>
        <w:t xml:space="preserve">planowanie dni </w:t>
      </w:r>
      <w:r w:rsidR="00C84835">
        <w:rPr>
          <w:shd w:val="clear" w:color="auto" w:fill="FFFFFF"/>
        </w:rPr>
        <w:t xml:space="preserve">kolejnych dawek, pokazuje schemat kolejnych </w:t>
      </w:r>
      <w:r w:rsidR="00155082">
        <w:rPr>
          <w:shd w:val="clear" w:color="auto" w:fill="FFFFFF"/>
        </w:rPr>
        <w:t>zastrzyków</w:t>
      </w:r>
      <w:r w:rsidR="00C84835">
        <w:rPr>
          <w:shd w:val="clear" w:color="auto" w:fill="FFFFFF"/>
        </w:rPr>
        <w:t xml:space="preserve"> oraz posiada część przeznaczoną na zapisywanie</w:t>
      </w:r>
      <w:r w:rsidR="00BB764C">
        <w:rPr>
          <w:shd w:val="clear" w:color="auto" w:fill="FFFFFF"/>
        </w:rPr>
        <w:t xml:space="preserve"> </w:t>
      </w:r>
      <w:r w:rsidR="00E8628F">
        <w:rPr>
          <w:shd w:val="clear" w:color="auto" w:fill="FFFFFF"/>
        </w:rPr>
        <w:t xml:space="preserve">ewentualnych problemów z przyjmowaniem leku oraz </w:t>
      </w:r>
      <w:r w:rsidR="00CA7569">
        <w:rPr>
          <w:shd w:val="clear" w:color="auto" w:fill="FFFFFF"/>
        </w:rPr>
        <w:t xml:space="preserve">notowania </w:t>
      </w:r>
      <w:r w:rsidR="00E8628F">
        <w:rPr>
          <w:shd w:val="clear" w:color="auto" w:fill="FFFFFF"/>
        </w:rPr>
        <w:t>skutków ubocznych.</w:t>
      </w:r>
      <w:r w:rsidR="00375C5D">
        <w:rPr>
          <w:shd w:val="clear" w:color="auto" w:fill="FFFFFF"/>
        </w:rPr>
        <w:t xml:space="preserve"> </w:t>
      </w:r>
      <w:r w:rsidR="00C4381F">
        <w:rPr>
          <w:shd w:val="clear" w:color="auto" w:fill="FFFFFF"/>
        </w:rPr>
        <w:t>Pacjent musi jednak samemu pamiętać o zaaplikowaniu zastrzyku w danym dniu i o konkretnej ustalonej godzinie</w:t>
      </w:r>
      <w:r w:rsidR="00CC16B8">
        <w:rPr>
          <w:shd w:val="clear" w:color="auto" w:fill="FFFFFF"/>
        </w:rPr>
        <w:t xml:space="preserve"> oraz o uzupełnieniu zapasu leku</w:t>
      </w:r>
      <w:r w:rsidR="00C4381F">
        <w:rPr>
          <w:shd w:val="clear" w:color="auto" w:fill="FFFFFF"/>
        </w:rPr>
        <w:t xml:space="preserve">. Może jedynie wspomóc się jednym z wyżej opisanych rozwiązań lub zwykłym </w:t>
      </w:r>
      <w:r w:rsidR="00487849">
        <w:rPr>
          <w:shd w:val="clear" w:color="auto" w:fill="FFFFFF"/>
        </w:rPr>
        <w:t>kalendarzem w telefonie.</w:t>
      </w:r>
      <w:r w:rsidR="002D08F7">
        <w:rPr>
          <w:shd w:val="clear" w:color="auto" w:fill="FFFFFF"/>
        </w:rPr>
        <w:t xml:space="preserve"> Papierowy dzienniczek</w:t>
      </w:r>
      <w:r w:rsidR="00BE2076">
        <w:rPr>
          <w:shd w:val="clear" w:color="auto" w:fill="FFFFFF"/>
        </w:rPr>
        <w:t>,</w:t>
      </w:r>
      <w:r w:rsidR="002D08F7">
        <w:rPr>
          <w:shd w:val="clear" w:color="auto" w:fill="FFFFFF"/>
        </w:rPr>
        <w:t xml:space="preserve"> </w:t>
      </w:r>
      <w:r w:rsidR="00574591">
        <w:rPr>
          <w:shd w:val="clear" w:color="auto" w:fill="FFFFFF"/>
        </w:rPr>
        <w:t>nie ułatwia także komunikacji</w:t>
      </w:r>
      <w:r w:rsidR="002D08F7">
        <w:rPr>
          <w:shd w:val="clear" w:color="auto" w:fill="FFFFFF"/>
        </w:rPr>
        <w:t xml:space="preserve"> z lekarzem</w:t>
      </w:r>
      <w:r w:rsidR="00574591" w:rsidRPr="00574591">
        <w:rPr>
          <w:shd w:val="clear" w:color="auto" w:fill="FFFFFF"/>
        </w:rPr>
        <w:t xml:space="preserve"> </w:t>
      </w:r>
      <w:r w:rsidR="00574591">
        <w:rPr>
          <w:shd w:val="clear" w:color="auto" w:fill="FFFFFF"/>
        </w:rPr>
        <w:t>oraz archiwizowania zastrzyków. Pacjent musi zabierać ze sobą dzienniczek na każdą konsultację</w:t>
      </w:r>
      <w:r w:rsidR="002D08F7">
        <w:rPr>
          <w:shd w:val="clear" w:color="auto" w:fill="FFFFFF"/>
        </w:rPr>
        <w:t xml:space="preserve"> </w:t>
      </w:r>
      <w:r w:rsidR="00E441B7">
        <w:rPr>
          <w:shd w:val="clear" w:color="auto" w:fill="FFFFFF"/>
        </w:rPr>
        <w:t>a ewentualne zagubienie dzien</w:t>
      </w:r>
      <w:r w:rsidR="00237247">
        <w:rPr>
          <w:shd w:val="clear" w:color="auto" w:fill="FFFFFF"/>
        </w:rPr>
        <w:t>niczka</w:t>
      </w:r>
      <w:r w:rsidR="00E44B19">
        <w:rPr>
          <w:shd w:val="clear" w:color="auto" w:fill="FFFFFF"/>
        </w:rPr>
        <w:t>, w którym zapisana jest duża część procesu leczenia</w:t>
      </w:r>
      <w:r w:rsidR="00237247">
        <w:rPr>
          <w:shd w:val="clear" w:color="auto" w:fill="FFFFFF"/>
        </w:rPr>
        <w:t xml:space="preserve"> może być </w:t>
      </w:r>
      <w:r w:rsidR="00E44B19">
        <w:rPr>
          <w:shd w:val="clear" w:color="auto" w:fill="FFFFFF"/>
        </w:rPr>
        <w:t>sporym</w:t>
      </w:r>
      <w:r w:rsidR="00237247">
        <w:rPr>
          <w:shd w:val="clear" w:color="auto" w:fill="FFFFFF"/>
        </w:rPr>
        <w:t xml:space="preserve"> problemem</w:t>
      </w:r>
      <w:r w:rsidR="00B754FF">
        <w:rPr>
          <w:shd w:val="clear" w:color="auto" w:fill="FFFFFF"/>
        </w:rPr>
        <w:t>.</w:t>
      </w:r>
      <w:r w:rsidR="00923DA2">
        <w:rPr>
          <w:shd w:val="clear" w:color="auto" w:fill="FFFFFF"/>
        </w:rPr>
        <w:t xml:space="preserve"> </w:t>
      </w:r>
      <w:r w:rsidR="00ED3715">
        <w:rPr>
          <w:shd w:val="clear" w:color="auto" w:fill="FFFFFF"/>
        </w:rPr>
        <w:t xml:space="preserve">Biorąc jednak </w:t>
      </w:r>
      <w:r w:rsidR="00ED3715">
        <w:rPr>
          <w:shd w:val="clear" w:color="auto" w:fill="FFFFFF"/>
        </w:rPr>
        <w:lastRenderedPageBreak/>
        <w:t xml:space="preserve">pod uwagę </w:t>
      </w:r>
      <w:r w:rsidR="00CD6312">
        <w:rPr>
          <w:shd w:val="clear" w:color="auto" w:fill="FFFFFF"/>
        </w:rPr>
        <w:t xml:space="preserve">sposób działania </w:t>
      </w:r>
      <w:r w:rsidR="001E659A">
        <w:rPr>
          <w:shd w:val="clear" w:color="auto" w:fill="FFFFFF"/>
        </w:rPr>
        <w:t>istniejących aplikacji wspomagających je</w:t>
      </w:r>
      <w:r w:rsidR="00F7733F">
        <w:rPr>
          <w:shd w:val="clear" w:color="auto" w:fill="FFFFFF"/>
        </w:rPr>
        <w:t xml:space="preserve">st </w:t>
      </w:r>
      <w:r w:rsidR="00942112">
        <w:rPr>
          <w:shd w:val="clear" w:color="auto" w:fill="FFFFFF"/>
        </w:rPr>
        <w:t>obecnie najlepszym sposobem na organizowanie leczenia.</w:t>
      </w:r>
      <w:r w:rsidR="00F7733F">
        <w:rPr>
          <w:shd w:val="clear" w:color="auto" w:fill="FFFFFF"/>
        </w:rPr>
        <w:t xml:space="preserve"> </w:t>
      </w:r>
    </w:p>
    <w:p w14:paraId="505AD0D1" w14:textId="77777777" w:rsidR="00D84258" w:rsidRDefault="00D84258" w:rsidP="00362717">
      <w:pPr>
        <w:pStyle w:val="Nagwek1"/>
        <w:numPr>
          <w:ilvl w:val="0"/>
          <w:numId w:val="37"/>
        </w:numPr>
        <w:spacing w:before="80" w:after="80" w:line="360" w:lineRule="auto"/>
        <w:jc w:val="both"/>
      </w:pPr>
      <w:bookmarkStart w:id="4" w:name="_Toc467423816"/>
      <w:r>
        <w:t>Projekt oprogramowania</w:t>
      </w:r>
      <w:bookmarkEnd w:id="4"/>
    </w:p>
    <w:p w14:paraId="4974BB2C" w14:textId="622DA03A" w:rsidR="00371DC2" w:rsidRPr="00371DC2" w:rsidRDefault="00D84258" w:rsidP="00362717">
      <w:pPr>
        <w:pStyle w:val="Nagwek2"/>
        <w:numPr>
          <w:ilvl w:val="1"/>
          <w:numId w:val="39"/>
        </w:numPr>
        <w:spacing w:before="80" w:after="80" w:line="360" w:lineRule="auto"/>
        <w:jc w:val="both"/>
      </w:pPr>
      <w:bookmarkStart w:id="5" w:name="_Toc467423817"/>
      <w:r>
        <w:t>Założenia funkcjonalne i platformowe</w:t>
      </w:r>
      <w:bookmarkEnd w:id="5"/>
    </w:p>
    <w:p w14:paraId="2DBEEAD1" w14:textId="4D8D3228" w:rsidR="00192457" w:rsidRDefault="00192457" w:rsidP="00362717">
      <w:pPr>
        <w:spacing w:before="80" w:after="80" w:line="360" w:lineRule="auto"/>
        <w:ind w:left="360"/>
        <w:jc w:val="both"/>
      </w:pPr>
      <w:r w:rsidRPr="00907E06">
        <w:t xml:space="preserve">Celem </w:t>
      </w:r>
      <w:r w:rsidR="008136F6">
        <w:t>pracy</w:t>
      </w:r>
      <w:r w:rsidRPr="00907E06">
        <w:t xml:space="preserve"> jest stworzenie aplikacji wspomagającej chorego w przyjmowaniu leku</w:t>
      </w:r>
      <w:r w:rsidR="00450CCC">
        <w:t xml:space="preserve"> interferon beta 1b</w:t>
      </w:r>
      <w:r w:rsidRPr="00907E06">
        <w:t xml:space="preserve">. Aplikacja ma pozwalać na zdefiniowanie harmonogramu powiadomień o zbliżającym się czasie aplikacji leku oraz wskazywać miejsce wykonania zastrzyku. Użytkownik ma możliwość wprowadzić dodatkowe informacje takie jak ewentualne niepożądane objawy czy problemy w aplikacji zastrzyku. Dodatkowo aplikacja ma udostępniać prosty sposób zarządzania posiadanymi zasobami leku oraz </w:t>
      </w:r>
      <w:r w:rsidR="003A0472">
        <w:t>przypominać</w:t>
      </w:r>
      <w:r w:rsidRPr="00907E06">
        <w:t xml:space="preserve"> o kończącym się ich zapasie. Możliwe ma być przeglądanie historii terapii wraz ze szczegółowymi informacjami o objawach czy innych dolegliwościach im towarzyszących. Program ma pozwalać ponadto na wygenerowaniu łatwego w interpretacji raportu dla lekarza prowadzącego bądź pielęgniarki i wysłanie uprzednio wygenerowanego pliku w wiadomości sms lub email. Bardzo ważną funkcją</w:t>
      </w:r>
      <w:r w:rsidR="00907E06">
        <w:t>,</w:t>
      </w:r>
      <w:r w:rsidRPr="00907E06">
        <w:t xml:space="preserve"> z uwagi </w:t>
      </w:r>
      <w:r w:rsidR="00907E06" w:rsidRPr="00907E06">
        <w:t>na bardzo często wys</w:t>
      </w:r>
      <w:r w:rsidR="00907E06">
        <w:t>tępujące u osób cierpiących na stwardnienie rozsiane</w:t>
      </w:r>
      <w:r w:rsidR="005E3195">
        <w:t xml:space="preserve"> problemy ze wzrokiem</w:t>
      </w:r>
      <w:r w:rsidR="00907E06">
        <w:t xml:space="preserve">, ma być także możliwość zmiany wyglądu aplikacji na tzw. </w:t>
      </w:r>
      <w:r w:rsidR="00D24346">
        <w:t>wysoki</w:t>
      </w:r>
      <w:r w:rsidR="00907E06">
        <w:t xml:space="preserve"> kontrast, który jest bardziej czytelny.</w:t>
      </w:r>
      <w:r w:rsidR="00E86A08">
        <w:t xml:space="preserve"> </w:t>
      </w:r>
      <w:r w:rsidR="002249D9">
        <w:t xml:space="preserve">W </w:t>
      </w:r>
      <w:r w:rsidR="00E86A08">
        <w:t>celu łatwiejszego zarządzania projektem oraz pracami w poszczególnych jego etapach, przy konsultacji z osobą zainteresowaną aplikacją sporządzono historie użytkowników na podstawie powy</w:t>
      </w:r>
      <w:r w:rsidR="001F5817">
        <w:t>ższego opisu. Następnie każdy z punktów wymaganych do pełnego zakończenia prac nad projektem wypunktowano pod względem ważności oraz czasochłonności w odniesieniu do całości projektu.</w:t>
      </w:r>
      <w:r w:rsidR="005E3195">
        <w:t xml:space="preserve"> Pozwoliło to na lepszą organizację harmonogramu prac i ewentualną redukcję opóźnień lub zmianę wymagań. Wyżej opisywane historie użytkowników prezentują się następująco:</w:t>
      </w:r>
    </w:p>
    <w:p w14:paraId="40E6EED7" w14:textId="4E27C312" w:rsidR="005E3195" w:rsidRDefault="005E3195" w:rsidP="00362717">
      <w:pPr>
        <w:pStyle w:val="Akapitzlist"/>
        <w:numPr>
          <w:ilvl w:val="0"/>
          <w:numId w:val="31"/>
        </w:numPr>
        <w:spacing w:before="80" w:after="80" w:line="360" w:lineRule="auto"/>
        <w:jc w:val="both"/>
      </w:pPr>
      <w:r>
        <w:t>Jako użytkownik :</w:t>
      </w:r>
    </w:p>
    <w:p w14:paraId="6CEDE55F" w14:textId="6A08620F" w:rsidR="005E3195" w:rsidRDefault="005E3195" w:rsidP="00362717">
      <w:pPr>
        <w:pStyle w:val="Akapitzlist"/>
        <w:numPr>
          <w:ilvl w:val="1"/>
          <w:numId w:val="31"/>
        </w:numPr>
        <w:spacing w:before="80" w:after="80" w:line="360" w:lineRule="auto"/>
        <w:jc w:val="both"/>
      </w:pPr>
      <w:r>
        <w:t>Chcę mieć możliwość wprowadzenia i zapamiętania moich danych w celu łatwiejszego i szybszego zatwierdzania zastrzyków, generowania raportów oraz ich wysyłania (3pkt)</w:t>
      </w:r>
    </w:p>
    <w:p w14:paraId="75EE3302" w14:textId="48956352" w:rsidR="005E3195" w:rsidRDefault="005E3195" w:rsidP="00362717">
      <w:pPr>
        <w:pStyle w:val="Akapitzlist"/>
        <w:numPr>
          <w:ilvl w:val="1"/>
          <w:numId w:val="31"/>
        </w:numPr>
        <w:spacing w:before="80" w:after="80" w:line="360" w:lineRule="auto"/>
        <w:jc w:val="both"/>
      </w:pPr>
      <w:r>
        <w:lastRenderedPageBreak/>
        <w:t xml:space="preserve"> Chcę mieć możliwość wprowadzenia pożądanej godziny wykonywania zastrzyków oraz dnia pierwszej aplikacji w celu zarządzania procesem leczenia (1pkt)</w:t>
      </w:r>
    </w:p>
    <w:p w14:paraId="1365EF2E" w14:textId="63B3AF4C" w:rsidR="005E3195" w:rsidRDefault="005E3195" w:rsidP="00362717">
      <w:pPr>
        <w:pStyle w:val="Akapitzlist"/>
        <w:numPr>
          <w:ilvl w:val="1"/>
          <w:numId w:val="31"/>
        </w:numPr>
        <w:spacing w:before="80" w:after="80" w:line="360" w:lineRule="auto"/>
        <w:jc w:val="both"/>
      </w:pPr>
      <w:r>
        <w:t xml:space="preserve">Chcę mieć możliwość utrzymywania notyfikacji o zbliżającym się zastrzyku </w:t>
      </w:r>
      <w:r w:rsidR="00A0571A">
        <w:t>w celu przypomnienia mi o kolejnej dawce (5pkt)</w:t>
      </w:r>
    </w:p>
    <w:p w14:paraId="2315FF45" w14:textId="3BD2916E" w:rsidR="005E3195" w:rsidRDefault="009C30C1" w:rsidP="00362717">
      <w:pPr>
        <w:pStyle w:val="Akapitzlist"/>
        <w:numPr>
          <w:ilvl w:val="1"/>
          <w:numId w:val="31"/>
        </w:numPr>
        <w:spacing w:before="80" w:after="80" w:line="360" w:lineRule="auto"/>
        <w:jc w:val="both"/>
      </w:pPr>
      <w:r>
        <w:t>Chcę mieć możliwość podglądu miejsca zbliżającego się zastrzyku aby zaaplikować lek w odpowiednie miejsce ciała(13pkt)</w:t>
      </w:r>
    </w:p>
    <w:p w14:paraId="1D791717" w14:textId="43A3D90D" w:rsidR="009C30C1" w:rsidRDefault="009C30C1" w:rsidP="00362717">
      <w:pPr>
        <w:pStyle w:val="Akapitzlist"/>
        <w:numPr>
          <w:ilvl w:val="1"/>
          <w:numId w:val="31"/>
        </w:numPr>
        <w:spacing w:before="80" w:after="80" w:line="360" w:lineRule="auto"/>
        <w:jc w:val="both"/>
      </w:pPr>
      <w:r>
        <w:t>Chcę mi</w:t>
      </w:r>
      <w:r w:rsidR="007009D3">
        <w:t>eć możliwość odłożenia notyfikacji jeżeli w danym momencie nie mogę wykonać zastrzyku(3pkt)</w:t>
      </w:r>
    </w:p>
    <w:p w14:paraId="7FCAA71A" w14:textId="19AD7CB9" w:rsidR="007009D3" w:rsidRDefault="00EF3FE1" w:rsidP="00362717">
      <w:pPr>
        <w:pStyle w:val="Akapitzlist"/>
        <w:numPr>
          <w:ilvl w:val="1"/>
          <w:numId w:val="31"/>
        </w:numPr>
        <w:spacing w:before="80" w:after="80" w:line="360" w:lineRule="auto"/>
        <w:jc w:val="both"/>
      </w:pPr>
      <w:r>
        <w:t>Chcę mieć możliwość wygenerowania raportu z jednego lub wielu zastrzyków na raz w celu łatwego dokumentowania procesu leczenia (5pkt)</w:t>
      </w:r>
    </w:p>
    <w:p w14:paraId="2F969562" w14:textId="4D5D9E92" w:rsidR="00EF3FE1" w:rsidRDefault="007F2551" w:rsidP="00362717">
      <w:pPr>
        <w:pStyle w:val="Akapitzlist"/>
        <w:numPr>
          <w:ilvl w:val="1"/>
          <w:numId w:val="31"/>
        </w:numPr>
        <w:spacing w:before="80" w:after="80" w:line="360" w:lineRule="auto"/>
        <w:jc w:val="both"/>
      </w:pPr>
      <w:r>
        <w:t>Chcę mieć możliwość wysłania wygenerowanego raportu do lekarza lub pielęgniarki na podany wcześniej adres email lub nr telefonu w celu łatwiejszej i szybszej komunikacji (1pkt)</w:t>
      </w:r>
    </w:p>
    <w:p w14:paraId="1B991498" w14:textId="5050CC3C" w:rsidR="007F2551" w:rsidRDefault="00A726E4" w:rsidP="00362717">
      <w:pPr>
        <w:pStyle w:val="Akapitzlist"/>
        <w:numPr>
          <w:ilvl w:val="1"/>
          <w:numId w:val="31"/>
        </w:numPr>
        <w:spacing w:before="80" w:after="80" w:line="360" w:lineRule="auto"/>
        <w:jc w:val="both"/>
      </w:pPr>
      <w:r>
        <w:t>Chcę mieć możliwość zmiany wprowadzonych wcześniej ustawień w celu łatwiejszej personalizacji aplikacji(3pkt)</w:t>
      </w:r>
    </w:p>
    <w:p w14:paraId="7476046C" w14:textId="7E7FA897" w:rsidR="00831C6B" w:rsidRDefault="00831C6B" w:rsidP="00362717">
      <w:pPr>
        <w:pStyle w:val="Akapitzlist"/>
        <w:numPr>
          <w:ilvl w:val="1"/>
          <w:numId w:val="31"/>
        </w:numPr>
        <w:spacing w:before="80" w:after="80" w:line="360" w:lineRule="auto"/>
        <w:jc w:val="both"/>
      </w:pPr>
      <w:r>
        <w:t>Chcę mieć wgląd do pomocy/samouczka w razie problemów z obsługą aplikacji(3pkt)</w:t>
      </w:r>
    </w:p>
    <w:p w14:paraId="771E1078" w14:textId="7338CDD9" w:rsidR="00CF02ED" w:rsidRDefault="00CF02ED" w:rsidP="00362717">
      <w:pPr>
        <w:pStyle w:val="Akapitzlist"/>
        <w:numPr>
          <w:ilvl w:val="0"/>
          <w:numId w:val="31"/>
        </w:numPr>
        <w:spacing w:before="80" w:after="80" w:line="360" w:lineRule="auto"/>
        <w:jc w:val="both"/>
      </w:pPr>
      <w:r>
        <w:t>Jak lekarz lub pielęgniarka:</w:t>
      </w:r>
    </w:p>
    <w:p w14:paraId="218B73EC" w14:textId="2C784D93" w:rsidR="00CF02ED" w:rsidRDefault="00CF02ED" w:rsidP="00362717">
      <w:pPr>
        <w:pStyle w:val="Akapitzlist"/>
        <w:numPr>
          <w:ilvl w:val="1"/>
          <w:numId w:val="31"/>
        </w:numPr>
        <w:spacing w:before="80" w:after="80" w:line="360" w:lineRule="auto"/>
        <w:jc w:val="both"/>
      </w:pPr>
      <w:r>
        <w:t>Chcę m</w:t>
      </w:r>
      <w:r w:rsidR="007E622A">
        <w:t>ieć możliwość otrzymania w łatw</w:t>
      </w:r>
      <w:r>
        <w:t>ej do odczytania formie raportu z zastrzyków, w którym zawarte będą miejsca aplikacji leku oraz ewentualne niepożądane objawy</w:t>
      </w:r>
    </w:p>
    <w:p w14:paraId="73E28C84" w14:textId="76ED66FF" w:rsidR="000B5483" w:rsidRDefault="00921003" w:rsidP="00362717">
      <w:pPr>
        <w:spacing w:before="80" w:after="80" w:line="360" w:lineRule="auto"/>
        <w:jc w:val="both"/>
      </w:pPr>
      <w:r>
        <w:t xml:space="preserve">Dodatkowo założono, że aplikacja będzie </w:t>
      </w:r>
      <w:r w:rsidR="00E30FD1">
        <w:t xml:space="preserve">współpracować </w:t>
      </w:r>
      <w:r w:rsidR="00C83252">
        <w:t>z urządzeniami, na których zainstalowano system operacyjny Android w wersji przynajmniej</w:t>
      </w:r>
      <w:r w:rsidR="00E668F6">
        <w:t xml:space="preserve"> 4.4 KitKat. Wybrana minimalna wersja pozwala na zastosowanie w </w:t>
      </w:r>
      <w:r w:rsidR="004A64CA">
        <w:t xml:space="preserve">pisanej </w:t>
      </w:r>
      <w:r w:rsidR="00E668F6">
        <w:t xml:space="preserve">aplikacji wszystkich </w:t>
      </w:r>
      <w:r w:rsidR="004A64CA">
        <w:t>niezbędnych</w:t>
      </w:r>
      <w:r w:rsidR="00E668F6">
        <w:t xml:space="preserve"> funkcji</w:t>
      </w:r>
      <w:r w:rsidR="00581FB7">
        <w:t>,</w:t>
      </w:r>
      <w:r w:rsidR="00E668F6">
        <w:t xml:space="preserve"> </w:t>
      </w:r>
      <w:r w:rsidR="004A64CA">
        <w:t>przy zachow</w:t>
      </w:r>
      <w:r w:rsidR="003A5DCC">
        <w:t xml:space="preserve">aniu stosunkowo dużego wsparcia dla większości użytkowników. Biorąc pod uwagę dane z </w:t>
      </w:r>
      <w:r w:rsidR="003E7B91">
        <w:t>września</w:t>
      </w:r>
      <w:r w:rsidR="003A5DCC">
        <w:t xml:space="preserve"> 2016r</w:t>
      </w:r>
      <w:r w:rsidR="000A1BC7">
        <w:t>.</w:t>
      </w:r>
      <w:r w:rsidR="00DE64FD">
        <w:t xml:space="preserve"> </w:t>
      </w:r>
      <w:r w:rsidR="009F727C">
        <w:t>j</w:t>
      </w:r>
      <w:r w:rsidR="0059601B">
        <w:t xml:space="preserve">ak pokazuje poniższa </w:t>
      </w:r>
      <w:r w:rsidR="009F727C">
        <w:t>grafika,</w:t>
      </w:r>
      <w:r w:rsidR="00F278C6">
        <w:t xml:space="preserve"> </w:t>
      </w:r>
      <w:r w:rsidR="00183F76">
        <w:t>aplikacja</w:t>
      </w:r>
      <w:r w:rsidR="003A5DCC">
        <w:t xml:space="preserve"> wspiera  </w:t>
      </w:r>
      <w:r w:rsidR="006B335B">
        <w:t>81.4</w:t>
      </w:r>
      <w:r w:rsidR="00183F76">
        <w:t xml:space="preserve">% wszystkich urządzeń z </w:t>
      </w:r>
      <w:r w:rsidR="003A3ADC">
        <w:t>zainstalowanym</w:t>
      </w:r>
      <w:r w:rsidR="00183F76">
        <w:t xml:space="preserve"> systemem Android.</w:t>
      </w:r>
    </w:p>
    <w:p w14:paraId="20C4608E" w14:textId="77777777" w:rsidR="000F0ED6" w:rsidRDefault="004A677C" w:rsidP="00362717">
      <w:pPr>
        <w:keepNext/>
        <w:spacing w:before="80" w:after="80" w:line="360" w:lineRule="auto"/>
        <w:jc w:val="both"/>
      </w:pPr>
      <w:r>
        <w:rPr>
          <w:noProof/>
        </w:rPr>
        <w:lastRenderedPageBreak/>
        <w:drawing>
          <wp:inline distT="0" distB="0" distL="0" distR="0" wp14:anchorId="1D0DCCAA" wp14:editId="4C780DCF">
            <wp:extent cx="5760720" cy="3429635"/>
            <wp:effectExtent l="0" t="0" r="508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Zrzut ekranu 2016-11-05 o 13.22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7415" w14:textId="2F3028A2" w:rsidR="006F3F8D" w:rsidRPr="006F3F8D" w:rsidRDefault="000F0ED6" w:rsidP="00362717">
      <w:pPr>
        <w:pStyle w:val="Legenda"/>
        <w:spacing w:before="80" w:after="80"/>
      </w:pPr>
      <w:r>
        <w:t xml:space="preserve">Rysunek </w:t>
      </w:r>
      <w:r w:rsidR="00DF2E07">
        <w:fldChar w:fldCharType="begin"/>
      </w:r>
      <w:r w:rsidR="00DF2E07">
        <w:instrText xml:space="preserve"> SEQ Rysunek \* ARABIC </w:instrText>
      </w:r>
      <w:r w:rsidR="00DF2E07">
        <w:fldChar w:fldCharType="separate"/>
      </w:r>
      <w:r w:rsidR="00922C5E">
        <w:rPr>
          <w:noProof/>
        </w:rPr>
        <w:t>4</w:t>
      </w:r>
      <w:r w:rsidR="00DF2E07">
        <w:rPr>
          <w:noProof/>
        </w:rPr>
        <w:fldChar w:fldCharType="end"/>
      </w:r>
      <w:r>
        <w:t>: Fragmentacja systemu android wrzesień 2016r</w:t>
      </w:r>
    </w:p>
    <w:p w14:paraId="13445836" w14:textId="391B6C17" w:rsidR="00706347" w:rsidRPr="00706347" w:rsidRDefault="00C27E34" w:rsidP="00362717">
      <w:pPr>
        <w:spacing w:before="80" w:after="80" w:line="360" w:lineRule="auto"/>
        <w:jc w:val="both"/>
      </w:pPr>
      <w:r>
        <w:t>Tworząc aplikację mobilną</w:t>
      </w:r>
      <w:r w:rsidR="005B79BF">
        <w:t>,</w:t>
      </w:r>
      <w:r>
        <w:t xml:space="preserve"> należy także zawsze zwrócić szczególną uwagę na wydajność</w:t>
      </w:r>
      <w:r w:rsidR="009509AF">
        <w:t>,</w:t>
      </w:r>
      <w:r>
        <w:t xml:space="preserve"> </w:t>
      </w:r>
      <w:r w:rsidR="00654488">
        <w:t>z uwagi na ograniczone zasoby sprzętowe</w:t>
      </w:r>
      <w:r w:rsidR="0056243F">
        <w:t xml:space="preserve">. </w:t>
      </w:r>
      <w:r w:rsidR="005160C1">
        <w:t xml:space="preserve">Założono iż </w:t>
      </w:r>
      <w:r w:rsidR="006C5A04">
        <w:t xml:space="preserve">miejsce </w:t>
      </w:r>
      <w:r w:rsidR="00443376">
        <w:t xml:space="preserve">kolejnego zastrzyku będzie wyświetlane </w:t>
      </w:r>
      <w:r w:rsidR="007E1440">
        <w:t>na modelu 3D co spowod</w:t>
      </w:r>
      <w:r w:rsidR="00933908">
        <w:t xml:space="preserve">uje dużą czytelność </w:t>
      </w:r>
      <w:r w:rsidR="00AE3444">
        <w:t xml:space="preserve">tego ekranu </w:t>
      </w:r>
      <w:r w:rsidR="003F7950">
        <w:t>dla użytkownika. Jest to jednak</w:t>
      </w:r>
      <w:r w:rsidR="00055CCE">
        <w:t>,</w:t>
      </w:r>
      <w:r w:rsidR="003F7950">
        <w:t xml:space="preserve"> miejsce potencjalnego spowolnienia działania aplikacji, szczególnie na telefonach z gorszymi par</w:t>
      </w:r>
      <w:r w:rsidR="00C952B1">
        <w:t>ametrami sprzętowymi co należy wziąć pod uwagę podczas implementacji oraz testowania.</w:t>
      </w:r>
    </w:p>
    <w:p w14:paraId="5B857BA6" w14:textId="08380DCA" w:rsidR="00EF3653" w:rsidRPr="00EF3653" w:rsidRDefault="00D84258" w:rsidP="00362717">
      <w:pPr>
        <w:pStyle w:val="Nagwek2"/>
        <w:numPr>
          <w:ilvl w:val="1"/>
          <w:numId w:val="39"/>
        </w:numPr>
        <w:spacing w:before="80" w:after="80" w:line="360" w:lineRule="auto"/>
        <w:jc w:val="both"/>
      </w:pPr>
      <w:bookmarkStart w:id="6" w:name="_Toc467423818"/>
      <w:r>
        <w:t>Diagramy i  wzorce projektowe</w:t>
      </w:r>
      <w:bookmarkEnd w:id="6"/>
    </w:p>
    <w:p w14:paraId="5CDC44D6" w14:textId="0C8F4F85" w:rsidR="00EF3653" w:rsidRDefault="00EF3653" w:rsidP="00362717">
      <w:pPr>
        <w:spacing w:before="80" w:after="80" w:line="360" w:lineRule="auto"/>
        <w:jc w:val="both"/>
      </w:pPr>
      <w:r>
        <w:t>Dobre oprogramowanie wymaga przemyślanego projektu</w:t>
      </w:r>
      <w:r w:rsidR="00EF78AB">
        <w:t>. D</w:t>
      </w:r>
      <w:r>
        <w:t xml:space="preserve">latego przed </w:t>
      </w:r>
      <w:r w:rsidR="00F5538C">
        <w:t>przystąpieniem</w:t>
      </w:r>
      <w:r>
        <w:t xml:space="preserve"> do prac związanych z </w:t>
      </w:r>
      <w:r w:rsidR="00F5538C">
        <w:t>implementacją</w:t>
      </w:r>
      <w:r w:rsidR="00EF78AB">
        <w:t>,</w:t>
      </w:r>
      <w:r w:rsidR="00F5538C">
        <w:t xml:space="preserve"> wykonano diagramy UML kluczowych elementów systemu </w:t>
      </w:r>
      <w:r w:rsidR="00D47544">
        <w:t xml:space="preserve">oraz </w:t>
      </w:r>
      <w:r w:rsidR="009C5D5C">
        <w:t>zaprojektowano</w:t>
      </w:r>
      <w:r w:rsidR="00D47544">
        <w:t xml:space="preserve"> strukturę całego projektu.</w:t>
      </w:r>
    </w:p>
    <w:p w14:paraId="34300E5F" w14:textId="2C73CA19" w:rsidR="00ED35DA" w:rsidRDefault="00ED35DA" w:rsidP="00362717">
      <w:pPr>
        <w:spacing w:before="80" w:after="80" w:line="360" w:lineRule="auto"/>
        <w:jc w:val="both"/>
      </w:pPr>
      <w:r>
        <w:t>Klasy używane w projekcie zostały podzielone na kilka grup</w:t>
      </w:r>
      <w:r w:rsidR="00FE4506">
        <w:t>:</w:t>
      </w:r>
    </w:p>
    <w:p w14:paraId="28DAA3BA" w14:textId="72615F4E" w:rsidR="00FE4506" w:rsidRDefault="00FE4506" w:rsidP="00362717">
      <w:pPr>
        <w:pStyle w:val="Akapitzlist"/>
        <w:numPr>
          <w:ilvl w:val="0"/>
          <w:numId w:val="43"/>
        </w:numPr>
        <w:spacing w:before="80" w:after="80" w:line="360" w:lineRule="auto"/>
        <w:jc w:val="both"/>
      </w:pPr>
      <w:r>
        <w:t>Activities/</w:t>
      </w:r>
      <w:r w:rsidR="00864A44">
        <w:t>Fragments</w:t>
      </w:r>
      <w:r>
        <w:t>– klasy aktywności i fragmentów, czyli klasy związane z jednym pojedynczym ekranem lub jego częścią, odpowiedzialne za</w:t>
      </w:r>
      <w:r w:rsidR="00787815">
        <w:t xml:space="preserve"> komunikację</w:t>
      </w:r>
      <w:r>
        <w:t xml:space="preserve"> pomiędzy klasami modelowymi a interfejsem użytkownika, zawierające całą z tym związaną logikę</w:t>
      </w:r>
      <w:r w:rsidR="00A92F48">
        <w:t xml:space="preserve"> oraz definiujące sposób wyświetlania interfejsu użytkownika</w:t>
      </w:r>
    </w:p>
    <w:p w14:paraId="339AA394" w14:textId="023CFF4D" w:rsidR="00C828CE" w:rsidRDefault="00A824C1" w:rsidP="00362717">
      <w:pPr>
        <w:pStyle w:val="Akapitzlist"/>
        <w:numPr>
          <w:ilvl w:val="0"/>
          <w:numId w:val="43"/>
        </w:numPr>
        <w:spacing w:before="80" w:after="80" w:line="360" w:lineRule="auto"/>
        <w:jc w:val="both"/>
      </w:pPr>
      <w:r>
        <w:t>Models</w:t>
      </w:r>
      <w:r w:rsidR="00DC3BF1">
        <w:t>-</w:t>
      </w:r>
      <w:r w:rsidR="00864A44">
        <w:t xml:space="preserve"> Klasy modelowe zawierające klasy encyjne mapowane na tabele w bazie danych oraz logikę biznesową związaną z tymi encjami.</w:t>
      </w:r>
    </w:p>
    <w:p w14:paraId="59C67620" w14:textId="010DD9D0" w:rsidR="00017092" w:rsidRDefault="00C372AB" w:rsidP="00362717">
      <w:pPr>
        <w:pStyle w:val="Akapitzlist"/>
        <w:numPr>
          <w:ilvl w:val="0"/>
          <w:numId w:val="43"/>
        </w:numPr>
        <w:spacing w:before="80" w:after="80" w:line="360" w:lineRule="auto"/>
        <w:jc w:val="both"/>
      </w:pPr>
      <w:r>
        <w:lastRenderedPageBreak/>
        <w:t>Java/ BroadcastReceivers/ Services- Wszystkie klasy pomocnicze np</w:t>
      </w:r>
      <w:r w:rsidR="00EA13AF">
        <w:t>. zarządzające notyfikacjami</w:t>
      </w:r>
      <w:r w:rsidR="00A7066D">
        <w:t>, odbierające notyfikacje</w:t>
      </w:r>
      <w:r w:rsidR="00E64FD0">
        <w:t xml:space="preserve"> oraz wykonujące operację na obiektach klas encyjnych takich jak uaktualnienie stanu leku czy</w:t>
      </w:r>
      <w:r w:rsidR="00D46476">
        <w:t xml:space="preserve"> informacji o użytkowniku. Są to klasy </w:t>
      </w:r>
      <w:r w:rsidR="00716219">
        <w:t>używa</w:t>
      </w:r>
      <w:r w:rsidR="001F1DB7">
        <w:t xml:space="preserve">ne w wielu miejscach aplikacji, dzięki temu kod jest bardziej przejrzysty, a zmiana </w:t>
      </w:r>
      <w:r w:rsidR="006D7870">
        <w:t xml:space="preserve">logiki związanej z </w:t>
      </w:r>
      <w:r w:rsidR="0000720C">
        <w:t>działaniem jednej z nich nie ponosi za sobą wielu zmian w projekcie.</w:t>
      </w:r>
    </w:p>
    <w:p w14:paraId="07B349F9" w14:textId="7BA23EE1" w:rsidR="00D03B9F" w:rsidRDefault="00D03B9F" w:rsidP="00362717">
      <w:pPr>
        <w:pStyle w:val="Akapitzlist"/>
        <w:numPr>
          <w:ilvl w:val="0"/>
          <w:numId w:val="43"/>
        </w:numPr>
        <w:spacing w:before="80" w:after="80" w:line="360" w:lineRule="auto"/>
        <w:jc w:val="both"/>
      </w:pPr>
      <w:r>
        <w:t>Resources- pliki XML definiujące wygląd interfejsu użytkownika, pliki graficzne rastrowe i wektorowe oraz pliki XML zawierające wszystkie napisy używane w projekcie.</w:t>
      </w:r>
    </w:p>
    <w:p w14:paraId="4FD92C15" w14:textId="572EB0D1" w:rsidR="00C759AF" w:rsidRDefault="0066672E" w:rsidP="00362717">
      <w:pPr>
        <w:spacing w:before="80" w:after="80" w:line="360" w:lineRule="auto"/>
        <w:jc w:val="both"/>
      </w:pPr>
      <w:r>
        <w:t>Przyjęty p</w:t>
      </w:r>
      <w:r w:rsidR="006B2066">
        <w:t>odział dobrze obr</w:t>
      </w:r>
      <w:r w:rsidR="00FF2755">
        <w:t xml:space="preserve">azuje </w:t>
      </w:r>
      <w:r w:rsidR="002867C3">
        <w:t>zamieszczony poniżej diagram pakietów.</w:t>
      </w:r>
    </w:p>
    <w:p w14:paraId="27E6A7D4" w14:textId="77777777" w:rsidR="0094288B" w:rsidRDefault="00D7553E" w:rsidP="00362717">
      <w:pPr>
        <w:keepNext/>
        <w:spacing w:before="80" w:after="80" w:line="360" w:lineRule="auto"/>
        <w:jc w:val="both"/>
      </w:pPr>
      <w:r>
        <w:rPr>
          <w:noProof/>
        </w:rPr>
        <w:drawing>
          <wp:inline distT="0" distB="0" distL="0" distR="0" wp14:anchorId="55410485" wp14:editId="698CED44">
            <wp:extent cx="5760720" cy="2855595"/>
            <wp:effectExtent l="0" t="0" r="508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rzut ekranu 2016-11-06 o 11.24.2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98D3" w14:textId="4D8B9FA1" w:rsidR="00582296" w:rsidRDefault="0094288B" w:rsidP="00362717">
      <w:pPr>
        <w:pStyle w:val="Legenda"/>
        <w:spacing w:before="80" w:after="80"/>
      </w:pPr>
      <w:r>
        <w:t xml:space="preserve">Rysunek </w:t>
      </w:r>
      <w:fldSimple w:instr=" SEQ Rysunek \* ARABIC ">
        <w:r w:rsidR="00922C5E">
          <w:rPr>
            <w:noProof/>
          </w:rPr>
          <w:t>5</w:t>
        </w:r>
      </w:fldSimple>
      <w:r>
        <w:t>: Diagram relacji pakietów w aplikacji</w:t>
      </w:r>
    </w:p>
    <w:p w14:paraId="63AA7140" w14:textId="30C0F3A2" w:rsidR="008B478B" w:rsidRDefault="007C4EB9" w:rsidP="00362717">
      <w:pPr>
        <w:spacing w:before="80" w:after="80" w:line="360" w:lineRule="auto"/>
        <w:jc w:val="both"/>
      </w:pPr>
      <w:r>
        <w:t>Dodatkowo wykonano</w:t>
      </w:r>
      <w:r w:rsidR="008B478B">
        <w:t xml:space="preserve"> diagram klas na którym pokazano najważniejsze klasy w projekcie oraz </w:t>
      </w:r>
      <w:r w:rsidR="007B0B1B">
        <w:t>najbardziej istotne relacje między nimi.</w:t>
      </w:r>
    </w:p>
    <w:p w14:paraId="1A376B55" w14:textId="77777777" w:rsidR="0014210D" w:rsidRDefault="001035A1" w:rsidP="00362717">
      <w:pPr>
        <w:keepNext/>
        <w:spacing w:before="80" w:after="80" w:line="360" w:lineRule="auto"/>
        <w:jc w:val="both"/>
      </w:pPr>
      <w:r>
        <w:rPr>
          <w:noProof/>
        </w:rPr>
        <w:lastRenderedPageBreak/>
        <w:drawing>
          <wp:inline distT="0" distB="0" distL="0" distR="0" wp14:anchorId="174E0E76" wp14:editId="62730449">
            <wp:extent cx="5760720" cy="4944745"/>
            <wp:effectExtent l="0" t="0" r="5080" b="825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rzut ekranu 2016-11-06 o 14.34.3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CC14" w14:textId="0200E58A" w:rsidR="007B0B1B" w:rsidRDefault="0014210D" w:rsidP="00362717">
      <w:pPr>
        <w:pStyle w:val="Legenda"/>
        <w:spacing w:before="80" w:after="80"/>
        <w:jc w:val="both"/>
      </w:pPr>
      <w:r>
        <w:t xml:space="preserve">Rysunek </w:t>
      </w:r>
      <w:fldSimple w:instr=" SEQ Rysunek \* ARABIC ">
        <w:r w:rsidR="00922C5E">
          <w:rPr>
            <w:noProof/>
          </w:rPr>
          <w:t>6</w:t>
        </w:r>
      </w:fldSimple>
      <w:r>
        <w:t>: Diagram pokazujący relację miedzy klasami w projekcie</w:t>
      </w:r>
    </w:p>
    <w:p w14:paraId="54586BF2" w14:textId="76B3DDC2" w:rsidR="006B2066" w:rsidRDefault="00015752" w:rsidP="00362717">
      <w:pPr>
        <w:spacing w:before="80" w:after="80" w:line="360" w:lineRule="auto"/>
        <w:jc w:val="both"/>
      </w:pPr>
      <w:r>
        <w:t>Kluczowymi funkcjami jakie ma spełniać aplikacja</w:t>
      </w:r>
      <w:r w:rsidR="007277C1">
        <w:t>,</w:t>
      </w:r>
      <w:r>
        <w:t xml:space="preserve"> są wykonywanie zastrzyku oraz </w:t>
      </w:r>
      <w:r w:rsidR="004C1FDB">
        <w:t>notyfikowanie</w:t>
      </w:r>
      <w:r w:rsidR="004B5EF4">
        <w:t xml:space="preserve"> o zbliżającym się czasie kolejnej dawki, dlatego wykonano dla nich dodatkowo </w:t>
      </w:r>
      <w:r w:rsidR="00054661">
        <w:t>diagram</w:t>
      </w:r>
      <w:r w:rsidR="00016EEA">
        <w:t xml:space="preserve"> sekwenc</w:t>
      </w:r>
      <w:r w:rsidR="002C4A4E">
        <w:t xml:space="preserve">ji. Dzięki temu łatwo zobaczyć przepływ sterowania </w:t>
      </w:r>
      <w:r w:rsidR="000C145B">
        <w:t>pomiędzy obiektami, a także</w:t>
      </w:r>
      <w:r w:rsidR="002C4A4E">
        <w:t xml:space="preserve"> ogólny schemat algorytmu.</w:t>
      </w:r>
    </w:p>
    <w:p w14:paraId="229B3EFD" w14:textId="77777777" w:rsidR="008C626D" w:rsidRDefault="00490730" w:rsidP="00362717">
      <w:pPr>
        <w:keepNext/>
        <w:spacing w:before="80" w:after="80" w:line="360" w:lineRule="auto"/>
        <w:jc w:val="both"/>
      </w:pPr>
      <w:r>
        <w:rPr>
          <w:noProof/>
        </w:rPr>
        <w:lastRenderedPageBreak/>
        <w:drawing>
          <wp:inline distT="0" distB="0" distL="0" distR="0" wp14:anchorId="54FB9B17" wp14:editId="70DC8E0C">
            <wp:extent cx="5760720" cy="2796540"/>
            <wp:effectExtent l="0" t="0" r="508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Zrzut ekranu 2016-11-12 o 13.06.4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BD6C" w14:textId="79FFC3D2" w:rsidR="001A6CEA" w:rsidRPr="00EF3653" w:rsidRDefault="008C626D" w:rsidP="00362717">
      <w:pPr>
        <w:pStyle w:val="Legenda"/>
        <w:spacing w:before="80" w:after="80"/>
        <w:jc w:val="both"/>
      </w:pPr>
      <w:r>
        <w:t xml:space="preserve">Rysunek </w:t>
      </w:r>
      <w:fldSimple w:instr=" SEQ Rysunek \* ARABIC ">
        <w:r w:rsidR="00922C5E">
          <w:rPr>
            <w:noProof/>
          </w:rPr>
          <w:t>7</w:t>
        </w:r>
      </w:fldSimple>
      <w:r>
        <w:t>: Diagram sekwencji dla notyfikacji oraz procesu wykonywania zastrzyku</w:t>
      </w:r>
    </w:p>
    <w:p w14:paraId="70742C49" w14:textId="681E46B0" w:rsidR="00E44BB0" w:rsidRPr="00E44BB0" w:rsidRDefault="00677B97" w:rsidP="00362717">
      <w:pPr>
        <w:pStyle w:val="Nagwek2"/>
        <w:numPr>
          <w:ilvl w:val="1"/>
          <w:numId w:val="39"/>
        </w:numPr>
        <w:spacing w:before="80" w:after="80" w:line="360" w:lineRule="auto"/>
        <w:jc w:val="both"/>
      </w:pPr>
      <w:bookmarkStart w:id="7" w:name="_Toc467423819"/>
      <w:r>
        <w:t>Użyte biblioteki</w:t>
      </w:r>
      <w:bookmarkEnd w:id="7"/>
    </w:p>
    <w:p w14:paraId="4EA38258" w14:textId="0696CD05" w:rsidR="00F611A0" w:rsidRPr="00494562" w:rsidRDefault="00566BCA" w:rsidP="00362717">
      <w:pPr>
        <w:spacing w:before="80" w:after="80" w:line="360" w:lineRule="auto"/>
        <w:jc w:val="both"/>
        <w:rPr>
          <w:szCs w:val="22"/>
        </w:rPr>
      </w:pPr>
      <w:r w:rsidRPr="00494562">
        <w:rPr>
          <w:szCs w:val="22"/>
        </w:rPr>
        <w:t>Podczas implementacji aplikacji</w:t>
      </w:r>
      <w:r w:rsidR="00A15A33" w:rsidRPr="00494562">
        <w:rPr>
          <w:szCs w:val="22"/>
        </w:rPr>
        <w:t>,</w:t>
      </w:r>
      <w:r w:rsidRPr="00494562">
        <w:rPr>
          <w:szCs w:val="22"/>
        </w:rPr>
        <w:t xml:space="preserve"> starano się używać jak najczęściej </w:t>
      </w:r>
      <w:r w:rsidR="00F611A0" w:rsidRPr="00494562">
        <w:rPr>
          <w:szCs w:val="22"/>
        </w:rPr>
        <w:t xml:space="preserve">funkcji dostępnych w oficjalnym SDK systemu Android bez </w:t>
      </w:r>
      <w:r w:rsidR="008110B6" w:rsidRPr="00494562">
        <w:rPr>
          <w:szCs w:val="22"/>
        </w:rPr>
        <w:t xml:space="preserve">używania dużej ilości bibliotek </w:t>
      </w:r>
      <w:r w:rsidR="00000323" w:rsidRPr="00494562">
        <w:rPr>
          <w:szCs w:val="22"/>
        </w:rPr>
        <w:t>zewnętrznych</w:t>
      </w:r>
      <w:r w:rsidR="008110B6" w:rsidRPr="00494562">
        <w:rPr>
          <w:szCs w:val="22"/>
        </w:rPr>
        <w:t xml:space="preserve">. Takie podejście gwarantuje łatwe utrzymanie i rozwój aplikacji w przyszłości </w:t>
      </w:r>
      <w:r w:rsidR="00590760" w:rsidRPr="00494562">
        <w:rPr>
          <w:szCs w:val="22"/>
        </w:rPr>
        <w:t>poprzez uniezależnienie kodu od nieoficjalnych funkcji.</w:t>
      </w:r>
      <w:r w:rsidR="00907DD5" w:rsidRPr="00494562">
        <w:rPr>
          <w:szCs w:val="22"/>
        </w:rPr>
        <w:t xml:space="preserve"> </w:t>
      </w:r>
      <w:r w:rsidR="00C637C0" w:rsidRPr="00494562">
        <w:rPr>
          <w:szCs w:val="22"/>
        </w:rPr>
        <w:t>Wybrano jed</w:t>
      </w:r>
      <w:r w:rsidR="00925101" w:rsidRPr="00494562">
        <w:rPr>
          <w:szCs w:val="22"/>
        </w:rPr>
        <w:t xml:space="preserve">nak kilka </w:t>
      </w:r>
      <w:r w:rsidR="00E978AD" w:rsidRPr="00494562">
        <w:rPr>
          <w:szCs w:val="22"/>
        </w:rPr>
        <w:t>zewnętrznych</w:t>
      </w:r>
      <w:r w:rsidR="00925101" w:rsidRPr="00494562">
        <w:rPr>
          <w:szCs w:val="22"/>
        </w:rPr>
        <w:t xml:space="preserve"> bibliotek, które w znacznych stopniu ułatwiły pracę nad projektem oraz poprawiły czytelność kodu oraz ogólny wygląd </w:t>
      </w:r>
      <w:r w:rsidR="00B06C99" w:rsidRPr="00494562">
        <w:rPr>
          <w:szCs w:val="22"/>
        </w:rPr>
        <w:t>aplikacji</w:t>
      </w:r>
      <w:r w:rsidR="00925101" w:rsidRPr="00494562">
        <w:rPr>
          <w:szCs w:val="22"/>
        </w:rPr>
        <w:t>.</w:t>
      </w:r>
    </w:p>
    <w:p w14:paraId="2CF7851E" w14:textId="12A45311" w:rsidR="00F35680" w:rsidRPr="00494562" w:rsidRDefault="00F42E81" w:rsidP="00362717">
      <w:pPr>
        <w:pStyle w:val="Akapitzlist"/>
        <w:numPr>
          <w:ilvl w:val="0"/>
          <w:numId w:val="41"/>
        </w:numPr>
        <w:spacing w:before="80" w:after="80" w:line="360" w:lineRule="auto"/>
        <w:jc w:val="both"/>
        <w:rPr>
          <w:szCs w:val="22"/>
        </w:rPr>
      </w:pPr>
      <w:r w:rsidRPr="00494562">
        <w:rPr>
          <w:szCs w:val="22"/>
        </w:rPr>
        <w:t>JPCT-AE</w:t>
      </w:r>
    </w:p>
    <w:p w14:paraId="6A4F3623" w14:textId="16E6032F" w:rsidR="00B11EE0" w:rsidRPr="00666279" w:rsidRDefault="003F7507" w:rsidP="00362717">
      <w:pPr>
        <w:spacing w:before="80" w:after="80" w:line="360" w:lineRule="auto"/>
        <w:jc w:val="both"/>
        <w:rPr>
          <w:color w:val="212121"/>
        </w:rPr>
      </w:pPr>
      <w:r w:rsidRPr="00494562">
        <w:t>PCT-AE jest najważniejszą biblioteką użytą w aplikacji, udostępnia ona łatwy i spójny interfejs ułatwiający pisanie aplikacji mobilnych wykorzystujących grafikę 3D.</w:t>
      </w:r>
      <w:r w:rsidR="00553F82" w:rsidRPr="00494562">
        <w:t xml:space="preserve"> Jest lekka i bardzo wydajna z uwagi na to, że została oparta na </w:t>
      </w:r>
      <w:r w:rsidR="00144B21" w:rsidRPr="00494562">
        <w:t>O</w:t>
      </w:r>
      <w:r w:rsidR="00D71DDF" w:rsidRPr="00494562">
        <w:t xml:space="preserve">penGL ES czyli </w:t>
      </w:r>
      <w:r w:rsidR="00D71DDF" w:rsidRPr="00494562">
        <w:rPr>
          <w:rFonts w:eastAsia="Times New Roman"/>
          <w:color w:val="252525"/>
          <w:shd w:val="clear" w:color="auto" w:fill="FFFFFF"/>
        </w:rPr>
        <w:t>oficjalnym</w:t>
      </w:r>
      <w:r w:rsidR="00D71DDF" w:rsidRPr="00494562">
        <w:rPr>
          <w:rStyle w:val="apple-converted-space"/>
          <w:rFonts w:eastAsia="Times New Roman"/>
          <w:color w:val="252525"/>
          <w:szCs w:val="22"/>
          <w:shd w:val="clear" w:color="auto" w:fill="FFFFFF"/>
        </w:rPr>
        <w:t> </w:t>
      </w:r>
      <w:r w:rsidR="00D71DDF" w:rsidRPr="00494562">
        <w:rPr>
          <w:rFonts w:eastAsia="Times New Roman"/>
          <w:shd w:val="clear" w:color="auto" w:fill="FFFFFF"/>
        </w:rPr>
        <w:t>API</w:t>
      </w:r>
      <w:r w:rsidR="00D71DDF" w:rsidRPr="00494562">
        <w:rPr>
          <w:rStyle w:val="apple-converted-space"/>
          <w:rFonts w:eastAsia="Times New Roman"/>
          <w:color w:val="252525"/>
          <w:szCs w:val="22"/>
          <w:shd w:val="clear" w:color="auto" w:fill="FFFFFF"/>
        </w:rPr>
        <w:t> </w:t>
      </w:r>
      <w:r w:rsidR="00D71DDF" w:rsidRPr="00494562">
        <w:rPr>
          <w:rFonts w:eastAsia="Times New Roman"/>
          <w:color w:val="252525"/>
          <w:shd w:val="clear" w:color="auto" w:fill="FFFFFF"/>
        </w:rPr>
        <w:t>dla grafiki 3D w systemie Android.</w:t>
      </w:r>
      <w:r w:rsidR="006767CD" w:rsidRPr="00494562">
        <w:rPr>
          <w:color w:val="212121"/>
        </w:rPr>
        <w:t xml:space="preserve"> </w:t>
      </w:r>
      <w:r w:rsidR="005F6744" w:rsidRPr="00494562">
        <w:rPr>
          <w:color w:val="212121"/>
        </w:rPr>
        <w:t xml:space="preserve">jPCT obsługuje Android 1.5 </w:t>
      </w:r>
      <w:r w:rsidR="006767CD" w:rsidRPr="00494562">
        <w:rPr>
          <w:color w:val="212121"/>
        </w:rPr>
        <w:t>i</w:t>
      </w:r>
      <w:r w:rsidR="005F6744" w:rsidRPr="00494562">
        <w:rPr>
          <w:color w:val="212121"/>
        </w:rPr>
        <w:t xml:space="preserve"> wyższe i</w:t>
      </w:r>
      <w:r w:rsidR="006767CD" w:rsidRPr="00494562">
        <w:rPr>
          <w:color w:val="212121"/>
        </w:rPr>
        <w:t xml:space="preserve"> może być używany z OpenGL ES 1.x, jak również z OpenGL ES 2.0.</w:t>
      </w:r>
    </w:p>
    <w:p w14:paraId="55633B9D" w14:textId="11D9663C" w:rsidR="009C7F6A" w:rsidRPr="004B52F8" w:rsidRDefault="0047313D" w:rsidP="00362717">
      <w:pPr>
        <w:pStyle w:val="HTML-wstpniesformatowany"/>
        <w:numPr>
          <w:ilvl w:val="0"/>
          <w:numId w:val="41"/>
        </w:numPr>
        <w:shd w:val="clear" w:color="auto" w:fill="FFFFFF"/>
        <w:spacing w:before="80" w:after="80" w:line="360" w:lineRule="auto"/>
        <w:jc w:val="both"/>
        <w:rPr>
          <w:rFonts w:asciiTheme="minorHAnsi" w:hAnsiTheme="minorHAnsi"/>
          <w:color w:val="212121"/>
          <w:sz w:val="22"/>
          <w:szCs w:val="22"/>
        </w:rPr>
      </w:pPr>
      <w:r w:rsidRPr="00494562">
        <w:rPr>
          <w:rFonts w:asciiTheme="minorHAnsi" w:hAnsiTheme="minorHAnsi"/>
          <w:color w:val="212121"/>
          <w:sz w:val="22"/>
          <w:szCs w:val="22"/>
        </w:rPr>
        <w:t>MPAndroid</w:t>
      </w:r>
      <w:r w:rsidR="00EC6B91" w:rsidRPr="00494562">
        <w:rPr>
          <w:rFonts w:asciiTheme="minorHAnsi" w:hAnsiTheme="minorHAnsi"/>
          <w:color w:val="212121"/>
          <w:sz w:val="22"/>
          <w:szCs w:val="22"/>
        </w:rPr>
        <w:t>Chart</w:t>
      </w:r>
    </w:p>
    <w:p w14:paraId="7D63D1D9" w14:textId="43C728C3" w:rsidR="00EC6B91" w:rsidRPr="00494562" w:rsidRDefault="008178EE" w:rsidP="00362717">
      <w:pPr>
        <w:spacing w:before="80" w:after="80" w:line="360" w:lineRule="auto"/>
        <w:jc w:val="both"/>
        <w:rPr>
          <w:szCs w:val="22"/>
          <w:shd w:val="clear" w:color="auto" w:fill="FEFEFE"/>
        </w:rPr>
      </w:pPr>
      <w:r w:rsidRPr="00494562">
        <w:rPr>
          <w:szCs w:val="22"/>
          <w:shd w:val="clear" w:color="auto" w:fill="FEFEFE"/>
        </w:rPr>
        <w:t xml:space="preserve">MPAndroidChart to biblioteka </w:t>
      </w:r>
      <w:r w:rsidR="00B943FC" w:rsidRPr="00494562">
        <w:rPr>
          <w:szCs w:val="22"/>
          <w:shd w:val="clear" w:color="auto" w:fill="FEFEFE"/>
        </w:rPr>
        <w:t>przeznaczona</w:t>
      </w:r>
      <w:r w:rsidR="00EC6B91" w:rsidRPr="00494562">
        <w:rPr>
          <w:szCs w:val="22"/>
          <w:shd w:val="clear" w:color="auto" w:fill="FEFEFE"/>
        </w:rPr>
        <w:t xml:space="preserve"> do wyświetlania wykresów. </w:t>
      </w:r>
      <w:r w:rsidR="00013B00" w:rsidRPr="00494562">
        <w:rPr>
          <w:szCs w:val="22"/>
          <w:shd w:val="clear" w:color="auto" w:fill="FEFEFE"/>
        </w:rPr>
        <w:t xml:space="preserve">W opisywanym projekcie została użyta </w:t>
      </w:r>
      <w:r w:rsidR="00747A1A" w:rsidRPr="00494562">
        <w:rPr>
          <w:szCs w:val="22"/>
          <w:shd w:val="clear" w:color="auto" w:fill="FEFEFE"/>
        </w:rPr>
        <w:t xml:space="preserve">do stworzenia ekranu </w:t>
      </w:r>
      <w:r w:rsidR="00113F3C" w:rsidRPr="00494562">
        <w:rPr>
          <w:szCs w:val="22"/>
          <w:shd w:val="clear" w:color="auto" w:fill="FEFEFE"/>
        </w:rPr>
        <w:t xml:space="preserve">wyświetlającego wykres podsumowujący </w:t>
      </w:r>
      <w:r w:rsidR="00027C9E" w:rsidRPr="00494562">
        <w:rPr>
          <w:szCs w:val="22"/>
          <w:shd w:val="clear" w:color="auto" w:fill="FEFEFE"/>
        </w:rPr>
        <w:t xml:space="preserve">częstość występowania każdego rodzaju </w:t>
      </w:r>
      <w:r w:rsidR="009126A7" w:rsidRPr="00494562">
        <w:rPr>
          <w:szCs w:val="22"/>
          <w:shd w:val="clear" w:color="auto" w:fill="FEFEFE"/>
        </w:rPr>
        <w:t>niepożądanych</w:t>
      </w:r>
      <w:r w:rsidR="00027C9E" w:rsidRPr="00494562">
        <w:rPr>
          <w:szCs w:val="22"/>
          <w:shd w:val="clear" w:color="auto" w:fill="FEFEFE"/>
        </w:rPr>
        <w:t xml:space="preserve"> objawów. </w:t>
      </w:r>
      <w:r w:rsidR="00EC6B91" w:rsidRPr="00494562">
        <w:rPr>
          <w:szCs w:val="22"/>
          <w:shd w:val="clear" w:color="auto" w:fill="FEFEFE"/>
        </w:rPr>
        <w:t xml:space="preserve">Wykresy </w:t>
      </w:r>
      <w:r w:rsidR="00396E89" w:rsidRPr="00494562">
        <w:rPr>
          <w:szCs w:val="22"/>
          <w:shd w:val="clear" w:color="auto" w:fill="FEFEFE"/>
        </w:rPr>
        <w:t xml:space="preserve">tworzone za pomocą </w:t>
      </w:r>
      <w:r w:rsidR="00EC6B91" w:rsidRPr="00494562">
        <w:rPr>
          <w:szCs w:val="22"/>
          <w:shd w:val="clear" w:color="auto" w:fill="FEFEFE"/>
        </w:rPr>
        <w:t>tej biblioteki są wysoce konfigurowalne, interaktywne i łatwe w tworzeniu.</w:t>
      </w:r>
    </w:p>
    <w:p w14:paraId="79491164" w14:textId="28F5CAA6" w:rsidR="006A55B0" w:rsidRPr="00494562" w:rsidRDefault="00DF3CE1" w:rsidP="00362717">
      <w:pPr>
        <w:pStyle w:val="Akapitzlist"/>
        <w:numPr>
          <w:ilvl w:val="0"/>
          <w:numId w:val="41"/>
        </w:numPr>
        <w:spacing w:before="80" w:after="80" w:line="360" w:lineRule="auto"/>
        <w:jc w:val="both"/>
        <w:rPr>
          <w:szCs w:val="22"/>
        </w:rPr>
      </w:pPr>
      <w:r w:rsidRPr="00494562">
        <w:rPr>
          <w:szCs w:val="22"/>
        </w:rPr>
        <w:t>ORMLite</w:t>
      </w:r>
    </w:p>
    <w:p w14:paraId="041EEBAF" w14:textId="0656B2C9" w:rsidR="00EC6B91" w:rsidRPr="00494562" w:rsidRDefault="006D0B33" w:rsidP="00362717">
      <w:pPr>
        <w:spacing w:before="80" w:after="80" w:line="360" w:lineRule="auto"/>
        <w:jc w:val="both"/>
        <w:rPr>
          <w:szCs w:val="22"/>
        </w:rPr>
      </w:pPr>
      <w:r w:rsidRPr="00494562">
        <w:rPr>
          <w:szCs w:val="22"/>
        </w:rPr>
        <w:lastRenderedPageBreak/>
        <w:t xml:space="preserve">ORMLite to biblioteka </w:t>
      </w:r>
      <w:r w:rsidR="00993DCF" w:rsidRPr="00494562">
        <w:rPr>
          <w:szCs w:val="22"/>
        </w:rPr>
        <w:t xml:space="preserve">znacznie </w:t>
      </w:r>
      <w:r w:rsidRPr="00494562">
        <w:rPr>
          <w:szCs w:val="22"/>
        </w:rPr>
        <w:t>ułatwiająca</w:t>
      </w:r>
      <w:r w:rsidR="00FA217F" w:rsidRPr="00494562">
        <w:rPr>
          <w:szCs w:val="22"/>
        </w:rPr>
        <w:t xml:space="preserve"> pracę z bazą danych.</w:t>
      </w:r>
      <w:r w:rsidR="00DD6F39" w:rsidRPr="00494562">
        <w:rPr>
          <w:szCs w:val="22"/>
        </w:rPr>
        <w:t xml:space="preserve"> Jest to biblioteka mapująca obiekty występujące w obiektowym kodzie projektu na </w:t>
      </w:r>
      <w:r w:rsidR="00B076EC" w:rsidRPr="00494562">
        <w:rPr>
          <w:szCs w:val="22"/>
        </w:rPr>
        <w:t>relacyjną bazę danych SQLLite</w:t>
      </w:r>
      <w:r w:rsidR="00301CDA" w:rsidRPr="00494562">
        <w:rPr>
          <w:szCs w:val="22"/>
        </w:rPr>
        <w:t xml:space="preserve">, co umożliwia </w:t>
      </w:r>
      <w:r w:rsidR="0081499E" w:rsidRPr="00494562">
        <w:rPr>
          <w:szCs w:val="22"/>
        </w:rPr>
        <w:t>uniknięcie</w:t>
      </w:r>
      <w:r w:rsidR="00BB016B" w:rsidRPr="00494562">
        <w:rPr>
          <w:szCs w:val="22"/>
        </w:rPr>
        <w:t xml:space="preserve"> pisania </w:t>
      </w:r>
      <w:r w:rsidR="006624BE" w:rsidRPr="00494562">
        <w:rPr>
          <w:szCs w:val="22"/>
        </w:rPr>
        <w:t>zapytań SQL</w:t>
      </w:r>
      <w:r w:rsidR="0006603D" w:rsidRPr="00494562">
        <w:rPr>
          <w:szCs w:val="22"/>
        </w:rPr>
        <w:t xml:space="preserve"> w obiektow</w:t>
      </w:r>
      <w:r w:rsidR="0081499E" w:rsidRPr="00494562">
        <w:rPr>
          <w:szCs w:val="22"/>
        </w:rPr>
        <w:t>ym kodzie aplikacji</w:t>
      </w:r>
      <w:r w:rsidR="006624BE" w:rsidRPr="00494562">
        <w:rPr>
          <w:szCs w:val="22"/>
        </w:rPr>
        <w:t xml:space="preserve"> </w:t>
      </w:r>
      <w:r w:rsidR="000A5EE1" w:rsidRPr="00494562">
        <w:rPr>
          <w:szCs w:val="22"/>
        </w:rPr>
        <w:t>. Dzięki temu praca z bazą da</w:t>
      </w:r>
      <w:r w:rsidR="004A2D27" w:rsidRPr="00494562">
        <w:rPr>
          <w:szCs w:val="22"/>
        </w:rPr>
        <w:t>nych staje się dużo łatwiejsza a k</w:t>
      </w:r>
      <w:r w:rsidR="000A5EE1" w:rsidRPr="00494562">
        <w:rPr>
          <w:szCs w:val="22"/>
        </w:rPr>
        <w:t>od jest łat</w:t>
      </w:r>
      <w:r w:rsidR="00A76A83" w:rsidRPr="00494562">
        <w:rPr>
          <w:szCs w:val="22"/>
        </w:rPr>
        <w:t>wiejszy w czytaniu i utrzymaniu.</w:t>
      </w:r>
    </w:p>
    <w:p w14:paraId="145A2A24" w14:textId="1C02E095" w:rsidR="00D71DDF" w:rsidRPr="00494562" w:rsidRDefault="006715CA" w:rsidP="00362717">
      <w:pPr>
        <w:pStyle w:val="Akapitzlist"/>
        <w:numPr>
          <w:ilvl w:val="0"/>
          <w:numId w:val="41"/>
        </w:numPr>
        <w:spacing w:before="80" w:after="80" w:line="360" w:lineRule="auto"/>
        <w:jc w:val="both"/>
        <w:rPr>
          <w:rFonts w:eastAsia="Times New Roman"/>
          <w:szCs w:val="22"/>
        </w:rPr>
      </w:pPr>
      <w:r w:rsidRPr="00494562">
        <w:rPr>
          <w:rFonts w:eastAsia="Times New Roman"/>
          <w:szCs w:val="22"/>
        </w:rPr>
        <w:t>Material Drawer</w:t>
      </w:r>
    </w:p>
    <w:p w14:paraId="380428F7" w14:textId="100E239D" w:rsidR="00F42E81" w:rsidRDefault="006715CA" w:rsidP="00362717">
      <w:pPr>
        <w:spacing w:before="80" w:after="80" w:line="360" w:lineRule="auto"/>
        <w:jc w:val="both"/>
        <w:rPr>
          <w:szCs w:val="22"/>
        </w:rPr>
      </w:pPr>
      <w:r w:rsidRPr="00494562">
        <w:rPr>
          <w:szCs w:val="22"/>
        </w:rPr>
        <w:t>Material Drawer jest lekką i wysoce konfigurowalną biblioteką</w:t>
      </w:r>
      <w:r w:rsidR="001F5BD9" w:rsidRPr="00494562">
        <w:rPr>
          <w:szCs w:val="22"/>
        </w:rPr>
        <w:t xml:space="preserve"> umożliwiającą uzyskanie efektów identycznych </w:t>
      </w:r>
      <w:r w:rsidR="00FB162C" w:rsidRPr="00494562">
        <w:rPr>
          <w:szCs w:val="22"/>
        </w:rPr>
        <w:t xml:space="preserve">jak w specyfikacji </w:t>
      </w:r>
      <w:r w:rsidR="001F5BD9" w:rsidRPr="00494562">
        <w:rPr>
          <w:szCs w:val="22"/>
        </w:rPr>
        <w:t>material design na wersjach systemu niższych niż 5.0 Lollipop</w:t>
      </w:r>
      <w:r w:rsidR="00DB0620" w:rsidRPr="00494562">
        <w:rPr>
          <w:szCs w:val="22"/>
        </w:rPr>
        <w:t xml:space="preserve">. Dzięki tej bibliotece udało się uzyskać przede wszystkim bogate w opcje i przejrzyste </w:t>
      </w:r>
      <w:r w:rsidR="00980AC7" w:rsidRPr="00494562">
        <w:rPr>
          <w:szCs w:val="22"/>
        </w:rPr>
        <w:t xml:space="preserve">dwustopniowe </w:t>
      </w:r>
      <w:r w:rsidR="00DB0620" w:rsidRPr="00494562">
        <w:rPr>
          <w:szCs w:val="22"/>
        </w:rPr>
        <w:t>wysuwane menu</w:t>
      </w:r>
      <w:r w:rsidR="00835150" w:rsidRPr="00494562">
        <w:rPr>
          <w:szCs w:val="22"/>
        </w:rPr>
        <w:t xml:space="preserve"> oraz kilka mniejszych efektów.</w:t>
      </w:r>
    </w:p>
    <w:p w14:paraId="5E0E3424" w14:textId="2D37CAF8" w:rsidR="00AD5BF0" w:rsidRDefault="00A90532" w:rsidP="00362717">
      <w:pPr>
        <w:pStyle w:val="Akapitzlist"/>
        <w:numPr>
          <w:ilvl w:val="0"/>
          <w:numId w:val="41"/>
        </w:numPr>
        <w:spacing w:before="80" w:after="80" w:line="360" w:lineRule="auto"/>
        <w:jc w:val="both"/>
        <w:rPr>
          <w:szCs w:val="22"/>
        </w:rPr>
      </w:pPr>
      <w:r>
        <w:rPr>
          <w:szCs w:val="22"/>
        </w:rPr>
        <w:t>JUnit</w:t>
      </w:r>
    </w:p>
    <w:p w14:paraId="055BC8EC" w14:textId="49F8F90F" w:rsidR="00A90532" w:rsidRDefault="00A90532" w:rsidP="00362717">
      <w:pPr>
        <w:spacing w:before="80" w:after="80" w:line="360" w:lineRule="auto"/>
        <w:jc w:val="both"/>
        <w:rPr>
          <w:szCs w:val="22"/>
        </w:rPr>
      </w:pPr>
      <w:r>
        <w:rPr>
          <w:szCs w:val="22"/>
        </w:rPr>
        <w:t>Biblioteka służąca do pisania powtarzalnych testów jednostkowych. W aplikacji posłużyła głównie jako biblioteka pomocnicza w tworzeniu automatycznych testów funkcjonalnych</w:t>
      </w:r>
    </w:p>
    <w:p w14:paraId="3DD5B120" w14:textId="2D207566" w:rsidR="00A90532" w:rsidRDefault="00F277B6" w:rsidP="00362717">
      <w:pPr>
        <w:pStyle w:val="Akapitzlist"/>
        <w:numPr>
          <w:ilvl w:val="0"/>
          <w:numId w:val="41"/>
        </w:numPr>
        <w:spacing w:before="80" w:after="80" w:line="360" w:lineRule="auto"/>
        <w:jc w:val="both"/>
        <w:rPr>
          <w:szCs w:val="22"/>
        </w:rPr>
      </w:pPr>
      <w:r>
        <w:rPr>
          <w:szCs w:val="22"/>
        </w:rPr>
        <w:t>Espresso</w:t>
      </w:r>
    </w:p>
    <w:p w14:paraId="71E670EB" w14:textId="44F6AC0C" w:rsidR="00A90532" w:rsidRDefault="00F277B6" w:rsidP="00362717">
      <w:pPr>
        <w:spacing w:before="80" w:after="80" w:line="360" w:lineRule="auto"/>
        <w:jc w:val="both"/>
        <w:rPr>
          <w:szCs w:val="22"/>
        </w:rPr>
      </w:pPr>
      <w:r>
        <w:rPr>
          <w:szCs w:val="22"/>
        </w:rPr>
        <w:t>Biblioteka służąca do pisania automatycznych niezawodnych testów interfejsu użytkownika. W aplikacji była główną biblioteką używaną do przetestowania najważniejszych funkcji programu.</w:t>
      </w:r>
    </w:p>
    <w:p w14:paraId="44FEC61F" w14:textId="77777777" w:rsidR="00771768" w:rsidRPr="00771768" w:rsidRDefault="00771768" w:rsidP="00362717">
      <w:pPr>
        <w:pStyle w:val="Akapitzlist"/>
        <w:numPr>
          <w:ilvl w:val="0"/>
          <w:numId w:val="41"/>
        </w:numPr>
        <w:spacing w:before="80" w:after="80" w:line="360" w:lineRule="auto"/>
        <w:jc w:val="both"/>
        <w:rPr>
          <w:szCs w:val="22"/>
        </w:rPr>
      </w:pPr>
      <w:r>
        <w:rPr>
          <w:szCs w:val="22"/>
        </w:rPr>
        <w:t>iText</w:t>
      </w:r>
    </w:p>
    <w:p w14:paraId="0B0E6FA1" w14:textId="6D9F509D" w:rsidR="00771768" w:rsidRPr="00771768" w:rsidRDefault="00771768" w:rsidP="00362717">
      <w:pPr>
        <w:spacing w:before="80" w:after="80" w:line="360" w:lineRule="auto"/>
        <w:jc w:val="both"/>
        <w:rPr>
          <w:szCs w:val="22"/>
        </w:rPr>
      </w:pPr>
      <w:r>
        <w:t xml:space="preserve">iText </w:t>
      </w:r>
      <w:r w:rsidRPr="00771768">
        <w:t xml:space="preserve">jest </w:t>
      </w:r>
      <w:r>
        <w:t>biblioteką, która</w:t>
      </w:r>
      <w:r w:rsidRPr="00771768">
        <w:t xml:space="preserve"> pozwala</w:t>
      </w:r>
      <w:r>
        <w:t xml:space="preserve"> </w:t>
      </w:r>
      <w:r w:rsidR="00BF3F88">
        <w:t xml:space="preserve">w łatwy i czytelny </w:t>
      </w:r>
      <w:r>
        <w:t>tworzyć, dostosowywać, kontrolować</w:t>
      </w:r>
      <w:r w:rsidRPr="00771768">
        <w:t xml:space="preserve"> i </w:t>
      </w:r>
      <w:r>
        <w:t>zmieniać dokumenty</w:t>
      </w:r>
      <w:r w:rsidRPr="00771768">
        <w:t xml:space="preserve"> w formacie </w:t>
      </w:r>
      <w:r>
        <w:t>Portable Document Format (PDF).</w:t>
      </w:r>
      <w:r w:rsidRPr="00771768">
        <w:t xml:space="preserve"> Generowanie dokumentów i raportów </w:t>
      </w:r>
      <w:r>
        <w:t xml:space="preserve">może odbywać się </w:t>
      </w:r>
      <w:r w:rsidRPr="00771768">
        <w:t>na podstawie danych z pliku XML lub bazy</w:t>
      </w:r>
      <w:r>
        <w:t xml:space="preserve"> danych.</w:t>
      </w:r>
      <w:r w:rsidR="00C61D6C">
        <w:t xml:space="preserve"> W aplikacji powyższa biblioteka posłużyła do  zaimplementowania możliwości wygenerowania raportu z dowolnej ilości zastrzyków</w:t>
      </w:r>
      <w:r w:rsidR="00EA29A6">
        <w:t>.</w:t>
      </w:r>
    </w:p>
    <w:p w14:paraId="0021EA45" w14:textId="77777777" w:rsidR="00D84258" w:rsidRDefault="000B32B8" w:rsidP="00362717">
      <w:pPr>
        <w:pStyle w:val="Nagwek1"/>
        <w:numPr>
          <w:ilvl w:val="0"/>
          <w:numId w:val="37"/>
        </w:numPr>
        <w:spacing w:before="80" w:after="80" w:line="360" w:lineRule="auto"/>
        <w:jc w:val="both"/>
      </w:pPr>
      <w:bookmarkStart w:id="8" w:name="_Toc467423820"/>
      <w:r>
        <w:t>Implementacja</w:t>
      </w:r>
      <w:bookmarkEnd w:id="8"/>
    </w:p>
    <w:p w14:paraId="70024A80" w14:textId="09073C1C" w:rsidR="00881873" w:rsidRPr="00822B10" w:rsidRDefault="00D40E5B" w:rsidP="00362717">
      <w:pPr>
        <w:spacing w:before="80" w:after="80" w:line="360" w:lineRule="auto"/>
        <w:jc w:val="both"/>
        <w:rPr>
          <w:szCs w:val="22"/>
        </w:rPr>
      </w:pPr>
      <w:r w:rsidRPr="00822B10">
        <w:rPr>
          <w:szCs w:val="22"/>
        </w:rPr>
        <w:t>Proces implementacji</w:t>
      </w:r>
      <w:r w:rsidR="008C07D0">
        <w:rPr>
          <w:szCs w:val="22"/>
        </w:rPr>
        <w:t>,</w:t>
      </w:r>
      <w:r w:rsidRPr="00822B10">
        <w:rPr>
          <w:szCs w:val="22"/>
        </w:rPr>
        <w:t xml:space="preserve"> rozpoczęto od stworzenia ekranów odpowiedzialnych za zebranie niezbędnych wiadomości o użytkowniku takich jak: adres email</w:t>
      </w:r>
      <w:r w:rsidR="007057ED" w:rsidRPr="00822B10">
        <w:rPr>
          <w:szCs w:val="22"/>
        </w:rPr>
        <w:t xml:space="preserve"> do wysyłania raportów</w:t>
      </w:r>
      <w:r w:rsidRPr="00822B10">
        <w:rPr>
          <w:szCs w:val="22"/>
        </w:rPr>
        <w:t>, data pierwszego zastrzyku oraz godzina notyfikacj</w:t>
      </w:r>
      <w:r w:rsidR="00851FC9" w:rsidRPr="00822B10">
        <w:rPr>
          <w:szCs w:val="22"/>
        </w:rPr>
        <w:t>i czy</w:t>
      </w:r>
      <w:r w:rsidRPr="00822B10">
        <w:rPr>
          <w:szCs w:val="22"/>
        </w:rPr>
        <w:t xml:space="preserve"> obecna ilość dawek leku posiadanych przez pacjenta.</w:t>
      </w:r>
      <w:r w:rsidR="008A4134" w:rsidRPr="00822B10">
        <w:rPr>
          <w:szCs w:val="22"/>
        </w:rPr>
        <w:t xml:space="preserve"> Głównymi zadaniami tych klas</w:t>
      </w:r>
      <w:r w:rsidR="00386E34" w:rsidRPr="00822B10">
        <w:rPr>
          <w:szCs w:val="22"/>
        </w:rPr>
        <w:t xml:space="preserve"> są zebranie informacji od u</w:t>
      </w:r>
      <w:r w:rsidR="000B28F9">
        <w:rPr>
          <w:szCs w:val="22"/>
        </w:rPr>
        <w:t xml:space="preserve">żytkownika, przetworzenie ich i </w:t>
      </w:r>
      <w:r w:rsidR="00386E34" w:rsidRPr="00822B10">
        <w:rPr>
          <w:szCs w:val="22"/>
        </w:rPr>
        <w:t xml:space="preserve">zapisanie w bazie danych oraz przejście do następnego </w:t>
      </w:r>
      <w:r w:rsidR="00386E34" w:rsidRPr="00822B10">
        <w:rPr>
          <w:szCs w:val="22"/>
        </w:rPr>
        <w:lastRenderedPageBreak/>
        <w:t xml:space="preserve">ekranu z pytaniami. </w:t>
      </w:r>
      <w:r w:rsidR="00B57562" w:rsidRPr="00822B10">
        <w:rPr>
          <w:szCs w:val="22"/>
        </w:rPr>
        <w:t xml:space="preserve">Poniżej zaprezentowano przykładowy fragment kodu, który </w:t>
      </w:r>
      <w:r w:rsidR="00331D7B">
        <w:rPr>
          <w:szCs w:val="22"/>
        </w:rPr>
        <w:t xml:space="preserve">w tym przypadku, </w:t>
      </w:r>
      <w:r w:rsidR="00881873" w:rsidRPr="00822B10">
        <w:rPr>
          <w:szCs w:val="22"/>
        </w:rPr>
        <w:t xml:space="preserve">jest odpowiedzialny za ustawienie </w:t>
      </w:r>
      <w:r w:rsidR="00650A7A" w:rsidRPr="00822B10">
        <w:rPr>
          <w:szCs w:val="22"/>
        </w:rPr>
        <w:t>godziny notyfikacji.</w:t>
      </w:r>
    </w:p>
    <w:p w14:paraId="22CF6BBD" w14:textId="33057764" w:rsidR="004D5406" w:rsidRDefault="00530718" w:rsidP="00362717">
      <w:pPr>
        <w:spacing w:before="80" w:after="80" w:line="360" w:lineRule="auto"/>
        <w:jc w:val="both"/>
      </w:pPr>
      <w:r>
        <w:rPr>
          <w:noProof/>
        </w:rPr>
        <w:drawing>
          <wp:inline distT="0" distB="0" distL="0" distR="0" wp14:anchorId="73C2156F" wp14:editId="61A5DD98">
            <wp:extent cx="5399405" cy="6012180"/>
            <wp:effectExtent l="0" t="0" r="10795" b="762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Zrzut ekranu 2016-11-15 o 18.18.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FFA6" w14:textId="2371A7ED" w:rsidR="008D2582" w:rsidRPr="0082616C" w:rsidRDefault="009C4811" w:rsidP="00362717">
      <w:pPr>
        <w:spacing w:before="80" w:after="80" w:line="360" w:lineRule="auto"/>
        <w:jc w:val="both"/>
        <w:rPr>
          <w:rFonts w:eastAsia="Times New Roman"/>
          <w:szCs w:val="22"/>
        </w:rPr>
      </w:pPr>
      <w:r w:rsidRPr="0082616C">
        <w:rPr>
          <w:szCs w:val="22"/>
        </w:rPr>
        <w:t xml:space="preserve">Powyższym fragment przedstawia pojedynczą aktywność. </w:t>
      </w:r>
      <w:r w:rsidR="008D2582" w:rsidRPr="0082616C">
        <w:rPr>
          <w:rStyle w:val="Pogrubienie"/>
          <w:rFonts w:eastAsia="Times New Roman"/>
          <w:b w:val="0"/>
          <w:color w:val="000000"/>
          <w:szCs w:val="22"/>
          <w:shd w:val="clear" w:color="auto" w:fill="FFFFFF"/>
        </w:rPr>
        <w:t>Activity</w:t>
      </w:r>
      <w:r w:rsidR="008D2582" w:rsidRPr="0082616C">
        <w:rPr>
          <w:rStyle w:val="apple-converted-space"/>
          <w:rFonts w:eastAsia="Times New Roman"/>
          <w:color w:val="000000"/>
          <w:szCs w:val="22"/>
          <w:shd w:val="clear" w:color="auto" w:fill="FFFFFF"/>
        </w:rPr>
        <w:t xml:space="preserve"> czyli aktywność, </w:t>
      </w:r>
      <w:r w:rsidR="008D2582" w:rsidRPr="0082616C">
        <w:rPr>
          <w:rFonts w:eastAsia="Times New Roman"/>
          <w:color w:val="000000"/>
          <w:szCs w:val="22"/>
          <w:shd w:val="clear" w:color="auto" w:fill="FFFFFF"/>
        </w:rPr>
        <w:t xml:space="preserve">to </w:t>
      </w:r>
      <w:r w:rsidR="00185123" w:rsidRPr="0082616C">
        <w:rPr>
          <w:rFonts w:eastAsia="Times New Roman"/>
          <w:color w:val="000000"/>
          <w:szCs w:val="22"/>
          <w:shd w:val="clear" w:color="auto" w:fill="FFFFFF"/>
        </w:rPr>
        <w:t>jedna</w:t>
      </w:r>
      <w:r w:rsidR="008D2582" w:rsidRPr="0082616C">
        <w:rPr>
          <w:rFonts w:eastAsia="Times New Roman"/>
          <w:color w:val="000000"/>
          <w:szCs w:val="22"/>
          <w:shd w:val="clear" w:color="auto" w:fill="FFFFFF"/>
        </w:rPr>
        <w:t xml:space="preserve"> z podstawowych i najczęściej używanych </w:t>
      </w:r>
      <w:r w:rsidR="00185123" w:rsidRPr="0082616C">
        <w:rPr>
          <w:rFonts w:eastAsia="Times New Roman"/>
          <w:color w:val="000000"/>
          <w:szCs w:val="22"/>
          <w:shd w:val="clear" w:color="auto" w:fill="FFFFFF"/>
        </w:rPr>
        <w:t>klas</w:t>
      </w:r>
      <w:r w:rsidR="008D2582" w:rsidRPr="0082616C">
        <w:rPr>
          <w:rFonts w:eastAsia="Times New Roman"/>
          <w:color w:val="000000"/>
          <w:szCs w:val="22"/>
          <w:shd w:val="clear" w:color="auto" w:fill="FFFFFF"/>
        </w:rPr>
        <w:t xml:space="preserve"> </w:t>
      </w:r>
      <w:r w:rsidR="008868C8" w:rsidRPr="0082616C">
        <w:rPr>
          <w:rFonts w:eastAsia="Times New Roman"/>
          <w:color w:val="000000"/>
          <w:szCs w:val="22"/>
          <w:shd w:val="clear" w:color="auto" w:fill="FFFFFF"/>
        </w:rPr>
        <w:t xml:space="preserve">w </w:t>
      </w:r>
      <w:r w:rsidR="008D2582" w:rsidRPr="0082616C">
        <w:rPr>
          <w:rFonts w:eastAsia="Times New Roman"/>
          <w:color w:val="000000"/>
          <w:szCs w:val="22"/>
          <w:shd w:val="clear" w:color="auto" w:fill="FFFFFF"/>
        </w:rPr>
        <w:t>Android</w:t>
      </w:r>
      <w:r w:rsidR="00185123" w:rsidRPr="0082616C">
        <w:rPr>
          <w:rFonts w:eastAsia="Times New Roman"/>
          <w:color w:val="000000"/>
          <w:szCs w:val="22"/>
          <w:shd w:val="clear" w:color="auto" w:fill="FFFFFF"/>
        </w:rPr>
        <w:t>zie</w:t>
      </w:r>
      <w:r w:rsidR="008D2582" w:rsidRPr="0082616C">
        <w:rPr>
          <w:rFonts w:eastAsia="Times New Roman"/>
          <w:color w:val="000000"/>
          <w:szCs w:val="22"/>
          <w:shd w:val="clear" w:color="auto" w:fill="FFFFFF"/>
        </w:rPr>
        <w:t>. Klasy</w:t>
      </w:r>
      <w:r w:rsidR="00CF5448">
        <w:rPr>
          <w:rFonts w:eastAsia="Times New Roman"/>
          <w:color w:val="000000"/>
          <w:szCs w:val="22"/>
          <w:shd w:val="clear" w:color="auto" w:fill="FFFFFF"/>
        </w:rPr>
        <w:t xml:space="preserve"> po niej dziedziczące od</w:t>
      </w:r>
      <w:r w:rsidR="008D2582" w:rsidRPr="0082616C">
        <w:rPr>
          <w:rFonts w:eastAsia="Times New Roman"/>
          <w:color w:val="000000"/>
          <w:szCs w:val="22"/>
          <w:shd w:val="clear" w:color="auto" w:fill="FFFFFF"/>
        </w:rPr>
        <w:t>powiedzialne są za interakcję z użytkownikiem, tworzenie okna naszej aplikacji i uruchamianie innych komponentów oraz przechodzenie do innych aktywności. Zazwyczaj jedna podklasa Activity reprezentuje jedno okno naszej aplikacji.</w:t>
      </w:r>
    </w:p>
    <w:p w14:paraId="04874732" w14:textId="6E79AE50" w:rsidR="00755BAB" w:rsidRPr="0082616C" w:rsidRDefault="001C3A6C" w:rsidP="00362717">
      <w:pPr>
        <w:spacing w:before="80" w:after="80" w:line="360" w:lineRule="auto"/>
        <w:jc w:val="both"/>
        <w:rPr>
          <w:szCs w:val="22"/>
        </w:rPr>
      </w:pPr>
      <w:r>
        <w:rPr>
          <w:szCs w:val="22"/>
        </w:rPr>
        <w:t>Po utworzeniu</w:t>
      </w:r>
      <w:r w:rsidR="00C51628" w:rsidRPr="0082616C">
        <w:rPr>
          <w:szCs w:val="22"/>
        </w:rPr>
        <w:t xml:space="preserve"> aktywności</w:t>
      </w:r>
      <w:r w:rsidR="00C843E6">
        <w:rPr>
          <w:szCs w:val="22"/>
        </w:rPr>
        <w:t>,</w:t>
      </w:r>
      <w:r w:rsidR="00C51628" w:rsidRPr="0082616C">
        <w:rPr>
          <w:szCs w:val="22"/>
        </w:rPr>
        <w:t xml:space="preserve"> w metodzie onCreate(), która jest podstawową metodą związaną z cyklem życia aktywności</w:t>
      </w:r>
      <w:r w:rsidR="00AA5977" w:rsidRPr="0082616C">
        <w:rPr>
          <w:szCs w:val="22"/>
        </w:rPr>
        <w:t xml:space="preserve"> w Androidzie, ustawiany jest styl aplikacji zgodny z wcześniejszym wyborem a następnie wskazywany jest plik xml</w:t>
      </w:r>
      <w:r w:rsidR="00016E17">
        <w:rPr>
          <w:szCs w:val="22"/>
        </w:rPr>
        <w:t xml:space="preserve"> definiujący </w:t>
      </w:r>
      <w:r w:rsidR="00AA5977" w:rsidRPr="0082616C">
        <w:rPr>
          <w:szCs w:val="22"/>
        </w:rPr>
        <w:t xml:space="preserve">wygląd </w:t>
      </w:r>
      <w:r w:rsidR="00AA5977" w:rsidRPr="0082616C">
        <w:rPr>
          <w:szCs w:val="22"/>
        </w:rPr>
        <w:lastRenderedPageBreak/>
        <w:t>ekranu.</w:t>
      </w:r>
      <w:r w:rsidR="00964DBD">
        <w:rPr>
          <w:szCs w:val="22"/>
        </w:rPr>
        <w:t xml:space="preserve"> </w:t>
      </w:r>
      <w:r w:rsidR="00FC4308" w:rsidRPr="0082616C">
        <w:rPr>
          <w:szCs w:val="22"/>
        </w:rPr>
        <w:t>Po wciśnięciu przez użytkownika przycisku</w:t>
      </w:r>
      <w:r w:rsidR="000671FD" w:rsidRPr="0082616C">
        <w:rPr>
          <w:szCs w:val="22"/>
        </w:rPr>
        <w:t>,</w:t>
      </w:r>
      <w:r w:rsidR="00A44140">
        <w:rPr>
          <w:szCs w:val="22"/>
        </w:rPr>
        <w:t xml:space="preserve"> </w:t>
      </w:r>
      <w:r w:rsidR="00650A7A" w:rsidRPr="0082616C">
        <w:rPr>
          <w:szCs w:val="22"/>
        </w:rPr>
        <w:t>od</w:t>
      </w:r>
      <w:r w:rsidR="00025FF7" w:rsidRPr="0082616C">
        <w:rPr>
          <w:szCs w:val="22"/>
        </w:rPr>
        <w:t>czytywa</w:t>
      </w:r>
      <w:r w:rsidR="00BB1F22" w:rsidRPr="0082616C">
        <w:rPr>
          <w:szCs w:val="22"/>
        </w:rPr>
        <w:t>ny jest podany czas notyf</w:t>
      </w:r>
      <w:r w:rsidR="00630DB2" w:rsidRPr="0082616C">
        <w:rPr>
          <w:szCs w:val="22"/>
        </w:rPr>
        <w:t>ikacji, zapisywany</w:t>
      </w:r>
      <w:r w:rsidR="00E467B7" w:rsidRPr="0082616C">
        <w:rPr>
          <w:szCs w:val="22"/>
        </w:rPr>
        <w:t xml:space="preserve"> w </w:t>
      </w:r>
      <w:r w:rsidR="00D50F6A" w:rsidRPr="0082616C">
        <w:rPr>
          <w:szCs w:val="22"/>
        </w:rPr>
        <w:t xml:space="preserve">obiekcie </w:t>
      </w:r>
      <w:r w:rsidR="00595455" w:rsidRPr="0082616C">
        <w:rPr>
          <w:szCs w:val="22"/>
        </w:rPr>
        <w:t>klasy Bundle</w:t>
      </w:r>
      <w:r w:rsidR="00603DB3">
        <w:rPr>
          <w:szCs w:val="22"/>
        </w:rPr>
        <w:t xml:space="preserve"> w celu przekazania </w:t>
      </w:r>
      <w:r w:rsidR="000F7CC9">
        <w:rPr>
          <w:szCs w:val="22"/>
        </w:rPr>
        <w:t xml:space="preserve">go kolejnej aktywności, </w:t>
      </w:r>
      <w:r w:rsidR="00D50F6A" w:rsidRPr="0082616C">
        <w:rPr>
          <w:szCs w:val="22"/>
        </w:rPr>
        <w:t xml:space="preserve">a następnie uruchamiany jest </w:t>
      </w:r>
      <w:r w:rsidR="00630DB2" w:rsidRPr="0082616C">
        <w:rPr>
          <w:szCs w:val="22"/>
        </w:rPr>
        <w:t xml:space="preserve">fragment odpowiedzialny za ustawienie  daty pierwszego </w:t>
      </w:r>
      <w:r w:rsidR="00FE3C73" w:rsidRPr="0082616C">
        <w:rPr>
          <w:szCs w:val="22"/>
        </w:rPr>
        <w:t>zastrzyku.</w:t>
      </w:r>
      <w:r w:rsidR="007C41FC" w:rsidRPr="0082616C">
        <w:rPr>
          <w:szCs w:val="22"/>
        </w:rPr>
        <w:t xml:space="preserve"> </w:t>
      </w:r>
      <w:r w:rsidR="00F32E2B" w:rsidRPr="0082616C">
        <w:rPr>
          <w:szCs w:val="22"/>
        </w:rPr>
        <w:t>W</w:t>
      </w:r>
      <w:r w:rsidR="0093292F" w:rsidRPr="0082616C">
        <w:rPr>
          <w:szCs w:val="22"/>
        </w:rPr>
        <w:t>arto zwrócić uwagę, na fragment</w:t>
      </w:r>
      <w:r w:rsidR="003E7377">
        <w:rPr>
          <w:szCs w:val="22"/>
        </w:rPr>
        <w:t xml:space="preserve"> kodu</w:t>
      </w:r>
      <w:r w:rsidR="0093292F" w:rsidRPr="0082616C">
        <w:rPr>
          <w:szCs w:val="22"/>
        </w:rPr>
        <w:t xml:space="preserve">, w którym sprawdzana jest wersja systemu użytkownika, a następnie w zależności od </w:t>
      </w:r>
      <w:r w:rsidR="00BA1B7D" w:rsidRPr="0082616C">
        <w:rPr>
          <w:szCs w:val="22"/>
        </w:rPr>
        <w:t>niej</w:t>
      </w:r>
      <w:r w:rsidR="00106769" w:rsidRPr="0082616C">
        <w:rPr>
          <w:szCs w:val="22"/>
        </w:rPr>
        <w:t xml:space="preserve"> używana jest odpowiednia metoda</w:t>
      </w:r>
      <w:r w:rsidR="00894D3B">
        <w:rPr>
          <w:szCs w:val="22"/>
        </w:rPr>
        <w:t>,</w:t>
      </w:r>
      <w:r w:rsidR="00DF58D5" w:rsidRPr="0082616C">
        <w:rPr>
          <w:szCs w:val="22"/>
        </w:rPr>
        <w:t xml:space="preserve"> p</w:t>
      </w:r>
      <w:r w:rsidR="00413D38" w:rsidRPr="0082616C">
        <w:rPr>
          <w:szCs w:val="22"/>
        </w:rPr>
        <w:t xml:space="preserve">rawidłowa dla danej wersji SDK. </w:t>
      </w:r>
      <w:r w:rsidR="00DF58D5" w:rsidRPr="0082616C">
        <w:rPr>
          <w:szCs w:val="22"/>
        </w:rPr>
        <w:t>Jest to bardzo częsty przypadek</w:t>
      </w:r>
      <w:r w:rsidR="000E76A7" w:rsidRPr="0082616C">
        <w:rPr>
          <w:szCs w:val="22"/>
        </w:rPr>
        <w:t>,</w:t>
      </w:r>
      <w:r w:rsidR="00DF58D5" w:rsidRPr="0082616C">
        <w:rPr>
          <w:szCs w:val="22"/>
        </w:rPr>
        <w:t xml:space="preserve"> jeżeli </w:t>
      </w:r>
      <w:r w:rsidR="007568E7" w:rsidRPr="0082616C">
        <w:rPr>
          <w:szCs w:val="22"/>
        </w:rPr>
        <w:t>aplikacji musi wspierać starsze wersje systemu.</w:t>
      </w:r>
      <w:r w:rsidR="00182A51" w:rsidRPr="0082616C">
        <w:rPr>
          <w:szCs w:val="22"/>
        </w:rPr>
        <w:t xml:space="preserve"> </w:t>
      </w:r>
      <w:r w:rsidR="009B246A" w:rsidRPr="0082616C">
        <w:rPr>
          <w:szCs w:val="22"/>
        </w:rPr>
        <w:t xml:space="preserve">Pozostałe ekrany pokazywane przy pierwszym uruchomieniu aplikacji działają analogicznie do powyższego przykładu więc nie będą </w:t>
      </w:r>
      <w:r w:rsidR="00A7213E">
        <w:rPr>
          <w:szCs w:val="22"/>
        </w:rPr>
        <w:t>dodatkowo</w:t>
      </w:r>
      <w:r w:rsidR="009B246A" w:rsidRPr="0082616C">
        <w:rPr>
          <w:szCs w:val="22"/>
        </w:rPr>
        <w:t xml:space="preserve"> omawiane.</w:t>
      </w:r>
    </w:p>
    <w:p w14:paraId="26CDFE2E" w14:textId="768B7018" w:rsidR="00551830" w:rsidRPr="0082616C" w:rsidRDefault="00930925" w:rsidP="00362717">
      <w:pPr>
        <w:spacing w:before="80" w:after="80" w:line="360" w:lineRule="auto"/>
        <w:jc w:val="both"/>
        <w:rPr>
          <w:szCs w:val="22"/>
        </w:rPr>
      </w:pPr>
      <w:r w:rsidRPr="0082616C">
        <w:rPr>
          <w:szCs w:val="22"/>
        </w:rPr>
        <w:t xml:space="preserve">Jak wspomniano w rozdziale dotyczącym procesu projektowania aplikacji kluczową funkcją jest notyfikowanie pacjenta o zbliżającym się czasie leku. </w:t>
      </w:r>
      <w:r w:rsidR="004547C5" w:rsidRPr="0082616C">
        <w:rPr>
          <w:szCs w:val="22"/>
        </w:rPr>
        <w:t xml:space="preserve">Poniżej zaprezentowano i </w:t>
      </w:r>
      <w:r w:rsidR="0056026F" w:rsidRPr="0082616C">
        <w:rPr>
          <w:szCs w:val="22"/>
        </w:rPr>
        <w:t>omówiono</w:t>
      </w:r>
      <w:r w:rsidR="004547C5" w:rsidRPr="0082616C">
        <w:rPr>
          <w:szCs w:val="22"/>
        </w:rPr>
        <w:t xml:space="preserve"> fragment kodu odpowiedzialny za omawianą funkcję.</w:t>
      </w:r>
    </w:p>
    <w:p w14:paraId="1D3D0A22" w14:textId="531207A5" w:rsidR="003A39F8" w:rsidRDefault="00A15E32" w:rsidP="00362717">
      <w:pPr>
        <w:spacing w:before="80" w:after="80" w:line="360" w:lineRule="auto"/>
        <w:jc w:val="both"/>
      </w:pPr>
      <w:r>
        <w:rPr>
          <w:noProof/>
        </w:rPr>
        <w:drawing>
          <wp:inline distT="0" distB="0" distL="0" distR="0" wp14:anchorId="75BC3016" wp14:editId="55B4A81B">
            <wp:extent cx="5399405" cy="1338580"/>
            <wp:effectExtent l="0" t="0" r="10795" b="762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Zrzut ekranu 2016-11-15 o 18.19.2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EA69" w14:textId="236EAE97" w:rsidR="006F4E61" w:rsidRDefault="00D43BCA" w:rsidP="00362717">
      <w:pPr>
        <w:spacing w:before="80" w:after="80" w:line="360" w:lineRule="auto"/>
        <w:jc w:val="both"/>
        <w:rPr>
          <w:rFonts w:cs="Times"/>
          <w:color w:val="191919"/>
          <w:szCs w:val="22"/>
        </w:rPr>
      </w:pPr>
      <w:r>
        <w:t xml:space="preserve">Powyższa metoda uruchamiania jest w przypadku ustawiania </w:t>
      </w:r>
      <w:r w:rsidR="003B6C69">
        <w:t xml:space="preserve">nowej </w:t>
      </w:r>
      <w:r>
        <w:t>notyfikacji.</w:t>
      </w:r>
      <w:r w:rsidR="000004F7">
        <w:t xml:space="preserve"> </w:t>
      </w:r>
      <w:r w:rsidR="006B4723">
        <w:t>Tworzony jest obiekt kalendarza, a czas ustawiany jest na podany wcześniej prze</w:t>
      </w:r>
      <w:r w:rsidR="007D1B18">
        <w:t>z użytkownika czas notyfikacji.</w:t>
      </w:r>
      <w:r w:rsidR="009C1D07">
        <w:t xml:space="preserve"> Następnie </w:t>
      </w:r>
      <w:r w:rsidR="006279BD">
        <w:t>tworzony jest obiekt klasy AlarmManager</w:t>
      </w:r>
      <w:r w:rsidR="009D6D19">
        <w:t xml:space="preserve"> w której konstruktorze przekazywany jest parametr wcześniej utworzonego obiektu klasy PendingIntent</w:t>
      </w:r>
      <w:r w:rsidR="00B90C64">
        <w:t>,</w:t>
      </w:r>
      <w:r w:rsidR="009D6D19">
        <w:t xml:space="preserve"> wskazującego</w:t>
      </w:r>
      <w:r w:rsidR="00B90C64">
        <w:t xml:space="preserve"> </w:t>
      </w:r>
      <w:r w:rsidR="00EF7E00">
        <w:t>jakie działania mają zostać podjęte w przyszłości w czasie alarmu</w:t>
      </w:r>
      <w:r w:rsidR="009D6D19">
        <w:t xml:space="preserve">. </w:t>
      </w:r>
      <w:r w:rsidR="00201078" w:rsidRPr="00201078">
        <w:rPr>
          <w:rFonts w:cs="Times"/>
          <w:color w:val="191919"/>
          <w:szCs w:val="22"/>
        </w:rPr>
        <w:t xml:space="preserve">Klasa </w:t>
      </w:r>
      <w:r w:rsidR="009D6D19">
        <w:rPr>
          <w:rFonts w:cs="Times"/>
          <w:color w:val="191919"/>
          <w:szCs w:val="22"/>
        </w:rPr>
        <w:t>AlarmManager</w:t>
      </w:r>
      <w:r w:rsidR="00201078" w:rsidRPr="00201078">
        <w:rPr>
          <w:rFonts w:cs="Times"/>
          <w:color w:val="191919"/>
          <w:szCs w:val="22"/>
        </w:rPr>
        <w:t xml:space="preserve"> zapewnia dostęp do usług systemu alarmowego. Pozwala to zaplanować uruchomienie aplikacji w pewnym momencie w przyszłości.</w:t>
      </w:r>
      <w:r w:rsidR="00EF7E00">
        <w:rPr>
          <w:rFonts w:cs="Times"/>
          <w:color w:val="191919"/>
          <w:szCs w:val="22"/>
        </w:rPr>
        <w:t xml:space="preserve"> Gdy włączy się alarm przekazany</w:t>
      </w:r>
      <w:r w:rsidR="00201078" w:rsidRPr="00201078">
        <w:rPr>
          <w:rFonts w:cs="Times"/>
          <w:color w:val="191919"/>
          <w:szCs w:val="22"/>
        </w:rPr>
        <w:t xml:space="preserve"> podczas tworzenia obiektu </w:t>
      </w:r>
      <w:r w:rsidR="00EF7E00">
        <w:rPr>
          <w:rFonts w:cs="Times"/>
          <w:color w:val="191919"/>
          <w:szCs w:val="22"/>
        </w:rPr>
        <w:t>obiekt klasy PendingIntent</w:t>
      </w:r>
      <w:r w:rsidR="00201078" w:rsidRPr="00201078">
        <w:rPr>
          <w:rFonts w:cs="Times"/>
          <w:color w:val="191919"/>
          <w:szCs w:val="22"/>
        </w:rPr>
        <w:t xml:space="preserve"> automatycznie uruchamia docelowy komponent, jeżeli nie został już wcześniej uruchomiony. Zarejestrowane alarmy są zatrzymane, gdy urządzenie jest w trybie uśpienia ale opcjonalnie mogą wzbudzić urządzenie w czasie alarmu. AlarmManager posiada blokadę procesora dopóki metoda obiektu klasy AlarmReceiver OnReceive () jest wykonywana. Gwarantuje to, że telefon nie zostanie uśpiony przed zakończeniem wykonywania zadania.</w:t>
      </w:r>
      <w:r w:rsidR="00D235A0">
        <w:rPr>
          <w:rFonts w:cs="Times"/>
          <w:color w:val="191919"/>
          <w:szCs w:val="22"/>
        </w:rPr>
        <w:t xml:space="preserve"> </w:t>
      </w:r>
    </w:p>
    <w:p w14:paraId="15BE3D59" w14:textId="60C49685" w:rsidR="00BD77D0" w:rsidRDefault="00D235A0" w:rsidP="00362717">
      <w:pPr>
        <w:spacing w:before="80" w:after="80" w:line="360" w:lineRule="auto"/>
        <w:jc w:val="both"/>
        <w:rPr>
          <w:rFonts w:cs="Times"/>
          <w:color w:val="191919"/>
          <w:szCs w:val="22"/>
        </w:rPr>
      </w:pPr>
      <w:r>
        <w:rPr>
          <w:rFonts w:cs="Times"/>
          <w:color w:val="191919"/>
          <w:szCs w:val="22"/>
        </w:rPr>
        <w:lastRenderedPageBreak/>
        <w:t xml:space="preserve">Następnym elementem związanym z uruchomieniem notyfikacji jest klasa InjectionTimeAlarmReceiver, której </w:t>
      </w:r>
      <w:r w:rsidR="009A6547">
        <w:rPr>
          <w:rFonts w:cs="Times"/>
          <w:color w:val="191919"/>
          <w:szCs w:val="22"/>
        </w:rPr>
        <w:t xml:space="preserve">wcześniej </w:t>
      </w:r>
      <w:r w:rsidR="00CC5023">
        <w:rPr>
          <w:rFonts w:cs="Times"/>
          <w:color w:val="191919"/>
          <w:szCs w:val="22"/>
        </w:rPr>
        <w:t>wspominana</w:t>
      </w:r>
      <w:r w:rsidR="009A6547">
        <w:rPr>
          <w:rFonts w:cs="Times"/>
          <w:color w:val="191919"/>
          <w:szCs w:val="22"/>
        </w:rPr>
        <w:t xml:space="preserve"> </w:t>
      </w:r>
      <w:r>
        <w:rPr>
          <w:rFonts w:cs="Times"/>
          <w:color w:val="191919"/>
          <w:szCs w:val="22"/>
        </w:rPr>
        <w:t>metoda orReceive() uruchamiana jest po rozpoczęciu alarmu.</w:t>
      </w:r>
    </w:p>
    <w:p w14:paraId="62480179" w14:textId="56AF5D40" w:rsidR="00D235A0" w:rsidRDefault="00C27E14" w:rsidP="00362717">
      <w:pPr>
        <w:spacing w:before="80" w:after="80" w:line="360" w:lineRule="auto"/>
        <w:jc w:val="both"/>
        <w:rPr>
          <w:rFonts w:cs="Times"/>
          <w:color w:val="191919"/>
          <w:szCs w:val="22"/>
        </w:rPr>
      </w:pPr>
      <w:r>
        <w:rPr>
          <w:rFonts w:cs="Times"/>
          <w:noProof/>
          <w:color w:val="191919"/>
          <w:szCs w:val="22"/>
        </w:rPr>
        <w:drawing>
          <wp:inline distT="0" distB="0" distL="0" distR="0" wp14:anchorId="209939A4" wp14:editId="3266F043">
            <wp:extent cx="5399405" cy="1679575"/>
            <wp:effectExtent l="0" t="0" r="1079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Zrzut ekranu 2016-11-15 o 18.20.1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FD3A" w14:textId="14910FCC" w:rsidR="00CA0DED" w:rsidRDefault="006C5B29" w:rsidP="00362717">
      <w:pPr>
        <w:spacing w:before="80" w:after="80" w:line="360" w:lineRule="auto"/>
        <w:jc w:val="both"/>
        <w:rPr>
          <w:rFonts w:cs="Times"/>
          <w:color w:val="191919"/>
          <w:szCs w:val="22"/>
        </w:rPr>
      </w:pPr>
      <w:r>
        <w:rPr>
          <w:rFonts w:cs="Times"/>
          <w:color w:val="191919"/>
          <w:szCs w:val="22"/>
        </w:rPr>
        <w:t>Klasa ta dziedziczy po BroadcastReceiver</w:t>
      </w:r>
      <w:r w:rsidR="00154702">
        <w:rPr>
          <w:rFonts w:cs="Times"/>
          <w:color w:val="191919"/>
          <w:szCs w:val="22"/>
        </w:rPr>
        <w:t>,</w:t>
      </w:r>
      <w:r w:rsidR="00F3188F">
        <w:rPr>
          <w:rFonts w:cs="Times"/>
          <w:color w:val="191919"/>
          <w:szCs w:val="22"/>
        </w:rPr>
        <w:t xml:space="preserve"> </w:t>
      </w:r>
      <w:r w:rsidR="00C2529B">
        <w:rPr>
          <w:rFonts w:cs="Times"/>
          <w:color w:val="191919"/>
          <w:szCs w:val="22"/>
        </w:rPr>
        <w:t>która</w:t>
      </w:r>
      <w:r w:rsidR="00154702">
        <w:rPr>
          <w:rFonts w:cs="Times"/>
          <w:color w:val="191919"/>
          <w:szCs w:val="22"/>
        </w:rPr>
        <w:t xml:space="preserve"> </w:t>
      </w:r>
      <w:r w:rsidR="00437657">
        <w:rPr>
          <w:rFonts w:cs="Times"/>
          <w:color w:val="191919"/>
          <w:szCs w:val="22"/>
        </w:rPr>
        <w:t xml:space="preserve">jest </w:t>
      </w:r>
      <w:r w:rsidR="00F3188F">
        <w:rPr>
          <w:rFonts w:cs="Times"/>
          <w:color w:val="191919"/>
          <w:szCs w:val="22"/>
        </w:rPr>
        <w:t xml:space="preserve"> bazowa</w:t>
      </w:r>
      <w:r w:rsidR="00154702">
        <w:rPr>
          <w:rFonts w:cs="Times"/>
          <w:color w:val="191919"/>
          <w:szCs w:val="22"/>
        </w:rPr>
        <w:t xml:space="preserve"> dla wszystkich klas</w:t>
      </w:r>
      <w:r w:rsidR="00A60528">
        <w:rPr>
          <w:rFonts w:cs="Times"/>
          <w:color w:val="191919"/>
          <w:szCs w:val="22"/>
        </w:rPr>
        <w:t xml:space="preserve"> uruchamianych</w:t>
      </w:r>
      <w:r w:rsidR="00154702">
        <w:rPr>
          <w:rFonts w:cs="Times"/>
          <w:color w:val="191919"/>
          <w:szCs w:val="22"/>
        </w:rPr>
        <w:t xml:space="preserve"> przez metodę intencji sendBroadcast</w:t>
      </w:r>
      <w:r w:rsidR="00BC276F">
        <w:rPr>
          <w:rFonts w:cs="Times"/>
          <w:color w:val="191919"/>
          <w:szCs w:val="22"/>
        </w:rPr>
        <w:t>()</w:t>
      </w:r>
      <w:r w:rsidR="00561268">
        <w:rPr>
          <w:rFonts w:cs="Times"/>
          <w:color w:val="191919"/>
          <w:szCs w:val="22"/>
        </w:rPr>
        <w:t xml:space="preserve"> lub przez metody klasy AlarmManager.</w:t>
      </w:r>
      <w:r w:rsidR="00F27FB0">
        <w:rPr>
          <w:rFonts w:cs="Times"/>
          <w:color w:val="191919"/>
          <w:szCs w:val="22"/>
        </w:rPr>
        <w:t xml:space="preserve"> W metodzie onReceive() </w:t>
      </w:r>
      <w:r w:rsidR="00B06DA8">
        <w:rPr>
          <w:rFonts w:cs="Times"/>
          <w:color w:val="191919"/>
          <w:szCs w:val="22"/>
        </w:rPr>
        <w:t>tworzony jest obiekt intencji z przekazanym obiektem</w:t>
      </w:r>
      <w:r w:rsidR="00F3188F">
        <w:rPr>
          <w:rFonts w:cs="Times"/>
          <w:color w:val="191919"/>
          <w:szCs w:val="22"/>
        </w:rPr>
        <w:t xml:space="preserve"> docelowym</w:t>
      </w:r>
      <w:r w:rsidR="00B06DA8">
        <w:rPr>
          <w:rFonts w:cs="Times"/>
          <w:color w:val="191919"/>
          <w:szCs w:val="22"/>
        </w:rPr>
        <w:t xml:space="preserve"> NotificationService oraz uruchamiana jest metoda startService()</w:t>
      </w:r>
      <w:r w:rsidR="00115E79">
        <w:rPr>
          <w:rFonts w:cs="Times"/>
          <w:color w:val="191919"/>
          <w:szCs w:val="22"/>
        </w:rPr>
        <w:t xml:space="preserve"> na obiekcie </w:t>
      </w:r>
      <w:r w:rsidR="008854C6">
        <w:rPr>
          <w:rFonts w:cs="Times"/>
          <w:color w:val="191919"/>
          <w:szCs w:val="22"/>
        </w:rPr>
        <w:t>klasy Context</w:t>
      </w:r>
      <w:r w:rsidR="00115E79">
        <w:rPr>
          <w:rFonts w:cs="Times"/>
          <w:color w:val="191919"/>
          <w:szCs w:val="22"/>
        </w:rPr>
        <w:t>, któ</w:t>
      </w:r>
      <w:r w:rsidR="00CB1F14">
        <w:rPr>
          <w:rFonts w:cs="Times"/>
          <w:color w:val="191919"/>
          <w:szCs w:val="22"/>
        </w:rPr>
        <w:t xml:space="preserve">ra </w:t>
      </w:r>
      <w:r w:rsidR="00942C44">
        <w:rPr>
          <w:rFonts w:cs="Times"/>
          <w:color w:val="191919"/>
          <w:szCs w:val="22"/>
        </w:rPr>
        <w:t>włącza</w:t>
      </w:r>
      <w:r w:rsidR="00CB1F14">
        <w:rPr>
          <w:rFonts w:cs="Times"/>
          <w:color w:val="191919"/>
          <w:szCs w:val="22"/>
        </w:rPr>
        <w:t xml:space="preserve"> działanie serwisu. Kod serwisu został przedstawiony poniżej.</w:t>
      </w:r>
    </w:p>
    <w:p w14:paraId="76ECF3C4" w14:textId="5876A6ED" w:rsidR="00025EE6" w:rsidRDefault="000A0248" w:rsidP="00362717">
      <w:pPr>
        <w:spacing w:before="80" w:after="80" w:line="360" w:lineRule="auto"/>
        <w:jc w:val="both"/>
        <w:rPr>
          <w:rFonts w:cs="Times"/>
          <w:color w:val="191919"/>
          <w:szCs w:val="22"/>
        </w:rPr>
      </w:pPr>
      <w:r>
        <w:rPr>
          <w:rFonts w:cs="Times"/>
          <w:noProof/>
          <w:color w:val="191919"/>
          <w:szCs w:val="22"/>
        </w:rPr>
        <w:lastRenderedPageBreak/>
        <w:drawing>
          <wp:inline distT="0" distB="0" distL="0" distR="0" wp14:anchorId="5AEEC1AA" wp14:editId="5C9036A5">
            <wp:extent cx="5399405" cy="5123180"/>
            <wp:effectExtent l="0" t="0" r="10795" b="762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Zrzut ekranu 2016-11-15 o 18.21.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AEA4" w14:textId="1C573D0B" w:rsidR="00020547" w:rsidRDefault="00020547" w:rsidP="00362717">
      <w:pPr>
        <w:spacing w:before="80" w:after="80" w:line="360" w:lineRule="auto"/>
        <w:jc w:val="both"/>
      </w:pPr>
      <w:r>
        <w:t xml:space="preserve">Klasa dziedziczy po klasie Service, czyli komponencie </w:t>
      </w:r>
      <w:r w:rsidR="009C0CB4">
        <w:t>służącym</w:t>
      </w:r>
      <w:r>
        <w:t xml:space="preserve"> do uruchamiania zadań w tle, nie wpływających na działanie systemu z punktu widzenia użytkownika.</w:t>
      </w:r>
      <w:r w:rsidR="009C0CB4" w:rsidRPr="009C0CB4">
        <w:t xml:space="preserve"> </w:t>
      </w:r>
      <w:r w:rsidR="009C0CB4">
        <w:t>A</w:t>
      </w:r>
      <w:r w:rsidR="003736C8">
        <w:t>plikacja może uruchomić usługę</w:t>
      </w:r>
      <w:r w:rsidR="009C0CB4" w:rsidRPr="009C0CB4">
        <w:t xml:space="preserve"> i nadal działać w tle, nawet jeśli użytkownik przełączy się na inną aplikację. Service jest często używany do obsługi komunikacji sieciowej, zapisywania do pliku, czy tak jak w tym przypadku do uruchamiania notyfikacji.</w:t>
      </w:r>
      <w:r w:rsidR="009A5742">
        <w:t xml:space="preserve"> Powyższy service </w:t>
      </w:r>
      <w:r w:rsidR="004C73F5">
        <w:t>tworzy nową noty</w:t>
      </w:r>
      <w:r w:rsidR="004D778A">
        <w:t>fikację z odpowiednią treścią i poprzez uruchomienie metody notify obiektu klasy NotificationManager wyświetla zbudowaną</w:t>
      </w:r>
      <w:r w:rsidR="00B51170">
        <w:t xml:space="preserve"> wcześniej</w:t>
      </w:r>
      <w:r w:rsidR="004D778A">
        <w:t xml:space="preserve"> notyfikację użytkownikowi.</w:t>
      </w:r>
    </w:p>
    <w:p w14:paraId="52760DBA" w14:textId="279D9B44" w:rsidR="00DD6802" w:rsidRDefault="00D0343C" w:rsidP="00362717">
      <w:pPr>
        <w:spacing w:before="80" w:after="80" w:line="360" w:lineRule="auto"/>
        <w:jc w:val="both"/>
      </w:pPr>
      <w:r w:rsidRPr="0015232E">
        <w:t xml:space="preserve">Bardzo ważnym elementem programu jest czytelne </w:t>
      </w:r>
      <w:r w:rsidR="00B2502E" w:rsidRPr="0015232E">
        <w:t>wskazywanie</w:t>
      </w:r>
      <w:r w:rsidRPr="0015232E">
        <w:t xml:space="preserve"> miejsca kolejnego zastrzyku. Zdecydowano, że </w:t>
      </w:r>
      <w:r w:rsidR="00560ECE" w:rsidRPr="0015232E">
        <w:t xml:space="preserve">najlepszym wyborem będzie </w:t>
      </w:r>
      <w:r w:rsidR="002F3405" w:rsidRPr="0015232E">
        <w:t>model 3D człowieka, który poprzez odpowiednie ustawienie i przybliżenie kamery będzie wskazywał miejsce danej dawki.</w:t>
      </w:r>
      <w:r w:rsidR="006A6B91" w:rsidRPr="0015232E">
        <w:t xml:space="preserve"> Jak wspomniano </w:t>
      </w:r>
      <w:r w:rsidR="00022BFD" w:rsidRPr="0015232E">
        <w:t xml:space="preserve">w podrozdziale dotyczącym projektu oprogramowania, zdecydowano się na skorzystanie z biblioteki JPCT AE, która udostępnia łatwiejszy </w:t>
      </w:r>
      <w:r w:rsidR="00022BFD" w:rsidRPr="0015232E">
        <w:lastRenderedPageBreak/>
        <w:t xml:space="preserve">interfejs do pracy z niskopoziomową </w:t>
      </w:r>
      <w:r w:rsidR="00F90432" w:rsidRPr="0015232E">
        <w:t>biblioteką graficzną OpenGL ES</w:t>
      </w:r>
      <w:r w:rsidR="00A54B8B" w:rsidRPr="0015232E">
        <w:t xml:space="preserve">. </w:t>
      </w:r>
      <w:r w:rsidR="00832005" w:rsidRPr="0015232E">
        <w:t xml:space="preserve">Model człowieka osadzono na </w:t>
      </w:r>
      <w:r w:rsidR="00DC2627" w:rsidRPr="0015232E">
        <w:t xml:space="preserve">standardowym komponencie </w:t>
      </w:r>
      <w:r w:rsidR="009E0639" w:rsidRPr="0015232E">
        <w:t>GLSurfaceView</w:t>
      </w:r>
      <w:r w:rsidR="00BD1300" w:rsidRPr="0015232E">
        <w:t xml:space="preserve"> służącym do wyświetlania treści </w:t>
      </w:r>
      <w:r w:rsidR="00E8058D" w:rsidRPr="0015232E">
        <w:t>wygenerowanej</w:t>
      </w:r>
      <w:r w:rsidR="009C6816">
        <w:t xml:space="preserve"> przy pomocy OpenGL ES</w:t>
      </w:r>
      <w:r w:rsidR="00DA2486">
        <w:t>.</w:t>
      </w:r>
      <w:r w:rsidR="003E2765">
        <w:t xml:space="preserve"> Poniżej przedstawiono fragmenty kodu związane z wyświetlaniem modelu oraz o</w:t>
      </w:r>
      <w:r w:rsidR="007E1E06">
        <w:t>mówiono najważniejsze fragment</w:t>
      </w:r>
      <w:r w:rsidR="00DD6802">
        <w:t>y.</w:t>
      </w:r>
    </w:p>
    <w:p w14:paraId="4E5B822B" w14:textId="496D7C0B" w:rsidR="00DD6802" w:rsidRPr="00DD6802" w:rsidRDefault="00A15795" w:rsidP="00362717">
      <w:pPr>
        <w:spacing w:before="80" w:after="80" w:line="360" w:lineRule="auto"/>
        <w:jc w:val="both"/>
      </w:pPr>
      <w:r>
        <w:rPr>
          <w:noProof/>
        </w:rPr>
        <w:drawing>
          <wp:inline distT="0" distB="0" distL="0" distR="0" wp14:anchorId="083C8FBC" wp14:editId="0471519A">
            <wp:extent cx="5399405" cy="1823085"/>
            <wp:effectExtent l="0" t="0" r="10795" b="571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rzut ekranu 2016-11-15 o 12.24.2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8E55" w14:textId="61B976D1" w:rsidR="00326586" w:rsidRDefault="002F3405" w:rsidP="00362717">
      <w:pPr>
        <w:spacing w:before="80" w:after="80" w:line="360" w:lineRule="auto"/>
        <w:jc w:val="both"/>
      </w:pPr>
      <w:r>
        <w:t xml:space="preserve"> </w:t>
      </w:r>
      <w:r w:rsidR="00025F6B">
        <w:t xml:space="preserve">W metodzie onCreate() aktywności odpowiedzialnej za wykonanie zastrzyku </w:t>
      </w:r>
      <w:r w:rsidR="007A7437">
        <w:t xml:space="preserve">wywoływana jest metoda </w:t>
      </w:r>
      <w:r w:rsidR="002E0103">
        <w:t>setRenderer()</w:t>
      </w:r>
      <w:r w:rsidR="00117830">
        <w:t xml:space="preserve">, do której przeniesiono algorytm odpowiedzialny za </w:t>
      </w:r>
      <w:r w:rsidR="00AA4FC6">
        <w:t>dodanie modelu do ekranu.</w:t>
      </w:r>
    </w:p>
    <w:p w14:paraId="181BE52F" w14:textId="77777777" w:rsidR="006F55AB" w:rsidRDefault="0058458D" w:rsidP="00362717">
      <w:pPr>
        <w:spacing w:before="80" w:after="80" w:line="360" w:lineRule="auto"/>
        <w:jc w:val="both"/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drawing>
          <wp:inline distT="0" distB="0" distL="0" distR="0" wp14:anchorId="61FCE43E" wp14:editId="0460C17F">
            <wp:extent cx="5399405" cy="2237105"/>
            <wp:effectExtent l="0" t="0" r="1079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rzut ekranu 2016-11-15 o 12.28.2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7B1B" w14:textId="36B85168" w:rsidR="005373E3" w:rsidRDefault="006F55AB" w:rsidP="00362717">
      <w:pPr>
        <w:spacing w:before="80" w:after="80" w:line="360" w:lineRule="auto"/>
        <w:jc w:val="both"/>
      </w:pPr>
      <w:r>
        <w:t xml:space="preserve">Obiekt </w:t>
      </w:r>
      <w:r w:rsidR="00EB2F78">
        <w:t>komponentu GLSurfaceView</w:t>
      </w:r>
      <w:r w:rsidR="002A6637">
        <w:t xml:space="preserve"> </w:t>
      </w:r>
      <w:r w:rsidR="00EB2F78">
        <w:t>jest znajdywany poprzez</w:t>
      </w:r>
      <w:r w:rsidR="0014183D">
        <w:t xml:space="preserve"> </w:t>
      </w:r>
      <w:r w:rsidR="00EB2F78">
        <w:t>metodę findViewById</w:t>
      </w:r>
      <w:r w:rsidR="002A6637">
        <w:t>()</w:t>
      </w:r>
      <w:r w:rsidR="00EB2F78">
        <w:t xml:space="preserve"> i przypisywany do zmiennej mGLView. Następnie w metodzie setEGLConfigChooser </w:t>
      </w:r>
      <w:r w:rsidR="00386D7A">
        <w:t xml:space="preserve">następuje dodatkowa </w:t>
      </w:r>
      <w:r w:rsidR="00EB2F78">
        <w:t>konfiguracja komponentu</w:t>
      </w:r>
      <w:r w:rsidR="00386D7A">
        <w:t xml:space="preserve"> i ustawiana jest między innymi </w:t>
      </w:r>
      <w:r w:rsidR="000E75D4">
        <w:t>pożądana</w:t>
      </w:r>
      <w:r w:rsidR="00386D7A">
        <w:t xml:space="preserve"> głębia kolorów</w:t>
      </w:r>
      <w:r w:rsidR="000B5B75">
        <w:t>.</w:t>
      </w:r>
      <w:r w:rsidR="0001612C">
        <w:t xml:space="preserve"> Następnie tworzony jest obiekt renderer typu ModelRenderer, w </w:t>
      </w:r>
      <w:r w:rsidR="00B554C6">
        <w:t xml:space="preserve">którego kosntruktorze przekazywana jest </w:t>
      </w:r>
      <w:r w:rsidR="007205D1">
        <w:t>docelowa</w:t>
      </w:r>
      <w:r w:rsidR="00B554C6">
        <w:t xml:space="preserve"> skala modelu, nazwa </w:t>
      </w:r>
      <w:r w:rsidR="005013D8">
        <w:t>pliku z modelem</w:t>
      </w:r>
      <w:r w:rsidR="00B554C6">
        <w:t xml:space="preserve"> do wczytania oraz miejsce wskazania zastrzyku.</w:t>
      </w:r>
    </w:p>
    <w:p w14:paraId="464DA02C" w14:textId="5479A9C0" w:rsidR="00492485" w:rsidRDefault="00492485" w:rsidP="00362717">
      <w:pPr>
        <w:spacing w:before="80" w:after="80" w:line="360" w:lineRule="auto"/>
        <w:jc w:val="both"/>
      </w:pPr>
      <w:r>
        <w:t xml:space="preserve">Ostatnim etapem konfiguracji jest przekazanie </w:t>
      </w:r>
      <w:r w:rsidR="003C7830">
        <w:t>w metodzie setRenderer</w:t>
      </w:r>
      <w:r w:rsidR="00C464D4">
        <w:t>()</w:t>
      </w:r>
      <w:r w:rsidR="003C7830">
        <w:t xml:space="preserve"> obiektu mGLView utworzonego </w:t>
      </w:r>
      <w:r w:rsidR="00364C92">
        <w:t>wcześniej</w:t>
      </w:r>
      <w:r w:rsidR="003C7830">
        <w:t xml:space="preserve"> obiektu</w:t>
      </w:r>
      <w:r w:rsidR="00051373">
        <w:t xml:space="preserve"> renderer</w:t>
      </w:r>
      <w:r w:rsidR="003C7830">
        <w:t>.</w:t>
      </w:r>
      <w:r w:rsidR="00A475AD">
        <w:t xml:space="preserve"> Klasa ModelRenderer została przedstawiona i umówiona poniżej.</w:t>
      </w:r>
    </w:p>
    <w:p w14:paraId="2C4CC732" w14:textId="1263342F" w:rsidR="00A4423C" w:rsidRDefault="006878D7" w:rsidP="00362717">
      <w:pPr>
        <w:spacing w:before="80" w:after="80" w:line="360" w:lineRule="auto"/>
        <w:jc w:val="both"/>
      </w:pPr>
      <w:r>
        <w:rPr>
          <w:noProof/>
        </w:rPr>
        <w:lastRenderedPageBreak/>
        <w:drawing>
          <wp:inline distT="0" distB="0" distL="0" distR="0" wp14:anchorId="02D5B73C" wp14:editId="5E1F68F3">
            <wp:extent cx="5399405" cy="2389505"/>
            <wp:effectExtent l="0" t="0" r="1079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Zrzut ekranu 2016-11-15 o 15.39.4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5E6" w14:textId="71F67BCC" w:rsidR="00AD266C" w:rsidRDefault="004C53ED" w:rsidP="00362717">
      <w:pPr>
        <w:spacing w:before="80" w:after="80" w:line="360" w:lineRule="auto"/>
        <w:jc w:val="both"/>
      </w:pPr>
      <w:r>
        <w:t xml:space="preserve">Klasa implementuje interfejs Renderer który jest ogólnym interfejsem implementowanym przez klasy odpowiedzialne za generowanie grafiki. </w:t>
      </w:r>
      <w:r w:rsidR="003936A9">
        <w:t xml:space="preserve">Interfejs renderer </w:t>
      </w:r>
      <w:r w:rsidR="00B107C1">
        <w:t>deklaruje 3 abstrakcyjne metody, które zostały zaimplementowane w omawianej klasie:</w:t>
      </w:r>
    </w:p>
    <w:p w14:paraId="378473F0" w14:textId="32A135D1" w:rsidR="003936A9" w:rsidRDefault="003936A9" w:rsidP="00362717">
      <w:pPr>
        <w:pStyle w:val="Akapitzlist"/>
        <w:numPr>
          <w:ilvl w:val="0"/>
          <w:numId w:val="41"/>
        </w:numPr>
        <w:spacing w:before="80" w:after="80" w:line="360" w:lineRule="auto"/>
        <w:jc w:val="both"/>
      </w:pPr>
      <w:r>
        <w:t>onDrawFrame()</w:t>
      </w:r>
    </w:p>
    <w:p w14:paraId="1FE5169D" w14:textId="3260D657" w:rsidR="003936A9" w:rsidRDefault="003936A9" w:rsidP="00362717">
      <w:pPr>
        <w:pStyle w:val="Akapitzlist"/>
        <w:numPr>
          <w:ilvl w:val="0"/>
          <w:numId w:val="41"/>
        </w:numPr>
        <w:spacing w:before="80" w:after="80" w:line="360" w:lineRule="auto"/>
        <w:jc w:val="both"/>
      </w:pPr>
      <w:r w:rsidRPr="003936A9">
        <w:t>onSurfaceChanged()</w:t>
      </w:r>
    </w:p>
    <w:p w14:paraId="4A0B63FA" w14:textId="361FD0DC" w:rsidR="005A79C8" w:rsidRDefault="005A79C8" w:rsidP="00362717">
      <w:pPr>
        <w:pStyle w:val="Akapitzlist"/>
        <w:numPr>
          <w:ilvl w:val="0"/>
          <w:numId w:val="41"/>
        </w:numPr>
        <w:spacing w:before="80" w:after="80" w:line="360" w:lineRule="auto"/>
        <w:jc w:val="both"/>
      </w:pPr>
      <w:r w:rsidRPr="005A79C8">
        <w:t>onSurfaceCreated(</w:t>
      </w:r>
      <w:r>
        <w:t>)</w:t>
      </w:r>
    </w:p>
    <w:p w14:paraId="2B13B816" w14:textId="12FD08C8" w:rsidR="00E54091" w:rsidRDefault="00D1092B" w:rsidP="00362717">
      <w:pPr>
        <w:spacing w:before="80" w:after="80" w:line="360" w:lineRule="auto"/>
        <w:jc w:val="both"/>
      </w:pPr>
      <w:r>
        <w:rPr>
          <w:noProof/>
        </w:rPr>
        <w:lastRenderedPageBreak/>
        <w:drawing>
          <wp:inline distT="0" distB="0" distL="0" distR="0" wp14:anchorId="10469350" wp14:editId="4BE96B23">
            <wp:extent cx="5399405" cy="5105400"/>
            <wp:effectExtent l="0" t="0" r="1079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Zrzut ekranu 2016-11-15 o 15.49.1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4C6B" w14:textId="77777777" w:rsidR="00742233" w:rsidRDefault="00742233" w:rsidP="00362717">
      <w:pPr>
        <w:spacing w:before="80" w:after="80" w:line="360" w:lineRule="auto"/>
        <w:jc w:val="both"/>
      </w:pPr>
    </w:p>
    <w:p w14:paraId="054CC734" w14:textId="5031DE14" w:rsidR="00742233" w:rsidRDefault="00742233" w:rsidP="00362717">
      <w:pPr>
        <w:spacing w:before="80" w:after="80" w:line="360" w:lineRule="auto"/>
        <w:jc w:val="both"/>
      </w:pPr>
      <w:r>
        <w:t xml:space="preserve">W </w:t>
      </w:r>
      <w:r w:rsidR="00EA1687">
        <w:t>konstruktorze</w:t>
      </w:r>
      <w:r>
        <w:t xml:space="preserve"> ustawiane są przekazane parametry oraz </w:t>
      </w:r>
      <w:r w:rsidR="00564278">
        <w:t>wczytany zostaje</w:t>
      </w:r>
      <w:r w:rsidR="00CE635B">
        <w:t xml:space="preserve"> wybrany przez użytkownika styl aplikacji.</w:t>
      </w:r>
      <w:r w:rsidR="00BE7B39">
        <w:t xml:space="preserve"> Następnie metoda loadModel</w:t>
      </w:r>
      <w:r w:rsidR="00745066">
        <w:t xml:space="preserve">() </w:t>
      </w:r>
      <w:r w:rsidR="000A7D41">
        <w:t xml:space="preserve">inicjalizuje </w:t>
      </w:r>
      <w:r w:rsidR="005D50F5">
        <w:t>zmienną</w:t>
      </w:r>
      <w:r w:rsidR="000A7D41">
        <w:t xml:space="preserve"> cube  modelem wczytanym z pliku.</w:t>
      </w:r>
      <w:r w:rsidR="00000BD6">
        <w:t xml:space="preserve"> Ostatnią operacją wykonywaną w konstruktorze jest dodanie możliwości poruszania modelem </w:t>
      </w:r>
      <w:r w:rsidR="00C82481">
        <w:t>poprzez przesuwanie palca po ekranie.</w:t>
      </w:r>
      <w:r w:rsidR="00381984">
        <w:t xml:space="preserve"> </w:t>
      </w:r>
      <w:r w:rsidR="006E73FD">
        <w:t>W tym celu na przekazanym w konstruktorze parametrze klasy GLSurfaceView wywoływana jest metoda setOnTouchListener</w:t>
      </w:r>
      <w:r w:rsidR="00054F84">
        <w:t>()</w:t>
      </w:r>
      <w:r w:rsidR="006E73FD">
        <w:t xml:space="preserve"> i poprzez użycie </w:t>
      </w:r>
      <w:r w:rsidR="006B49C7">
        <w:t xml:space="preserve">klasy </w:t>
      </w:r>
      <w:r w:rsidR="00054F84">
        <w:t>anonimowej</w:t>
      </w:r>
      <w:r w:rsidR="006B49C7">
        <w:t xml:space="preserve"> zdefiniowany zostaje </w:t>
      </w:r>
      <w:r w:rsidR="00DD3C6F">
        <w:t>sposób reagowania na gesty użytkownika.</w:t>
      </w:r>
    </w:p>
    <w:p w14:paraId="048E47E5" w14:textId="5155FDE9" w:rsidR="00DF7C1B" w:rsidRDefault="00F94CE8" w:rsidP="00362717">
      <w:pPr>
        <w:spacing w:before="80" w:after="8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AFAA324" wp14:editId="4D94BC03">
            <wp:extent cx="5399405" cy="2265045"/>
            <wp:effectExtent l="0" t="0" r="1079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Zrzut ekranu 2016-11-15 o 16.09.20 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DEFF" w14:textId="188BEE87" w:rsidR="00C2272B" w:rsidRDefault="00C2272B" w:rsidP="00362717">
      <w:pPr>
        <w:spacing w:before="80" w:after="80" w:line="360" w:lineRule="auto"/>
        <w:jc w:val="both"/>
      </w:pPr>
      <w:r>
        <w:t>Model jest przechowywany jako plik o rozszerzeniu 3ds</w:t>
      </w:r>
      <w:r w:rsidR="0036535A">
        <w:t>, który jest formatem</w:t>
      </w:r>
      <w:r w:rsidR="0036535A" w:rsidRPr="0036535A">
        <w:t xml:space="preserve"> plików używany</w:t>
      </w:r>
      <w:r w:rsidR="00B3766B">
        <w:t>m</w:t>
      </w:r>
      <w:r w:rsidR="0036535A" w:rsidRPr="0036535A">
        <w:t xml:space="preserve"> przez oprogramowanie Autodesk 3ds Max, przeznaczony</w:t>
      </w:r>
      <w:r w:rsidR="00B3766B">
        <w:t>m</w:t>
      </w:r>
      <w:r w:rsidR="0036535A" w:rsidRPr="0036535A">
        <w:t xml:space="preserve"> do modelowania i animacji 3D.</w:t>
      </w:r>
      <w:r w:rsidR="00ED5207">
        <w:t xml:space="preserve"> Wewnątrz funkcji </w:t>
      </w:r>
      <w:r w:rsidR="00F47414">
        <w:t xml:space="preserve">loadModel() </w:t>
      </w:r>
      <w:r w:rsidR="003D7E6B">
        <w:t>metoda load3DS</w:t>
      </w:r>
      <w:r w:rsidR="00501455">
        <w:t xml:space="preserve">() wczytuje </w:t>
      </w:r>
      <w:r w:rsidR="0061138F">
        <w:t>model człowieka jako tablice modeli 3D. Następnie dla każdego z elementów zostają wykonane operacje ustawiania środka oraz rotacji względem osi Z oraz Y, po to aby model został u</w:t>
      </w:r>
      <w:r w:rsidR="007E5800">
        <w:t>stawiony w odp</w:t>
      </w:r>
      <w:r w:rsidR="006910BA">
        <w:t>owiedniej pozycji</w:t>
      </w:r>
      <w:r w:rsidR="00C81230">
        <w:t>,</w:t>
      </w:r>
      <w:r w:rsidR="006910BA">
        <w:t xml:space="preserve"> czyli przodem</w:t>
      </w:r>
      <w:r w:rsidR="0000585A">
        <w:t xml:space="preserve"> do </w:t>
      </w:r>
      <w:r w:rsidR="008C490E">
        <w:t>patrzącego.</w:t>
      </w:r>
      <w:r w:rsidR="00974362">
        <w:t xml:space="preserve"> </w:t>
      </w:r>
      <w:r w:rsidR="00E8580C">
        <w:t>Ostatecznie</w:t>
      </w:r>
      <w:r w:rsidR="00974362">
        <w:t xml:space="preserve"> po wykonaniu opisanych operacji gotowy obiekt zwracany jest jako obiekt klasy Object3D.</w:t>
      </w:r>
    </w:p>
    <w:p w14:paraId="1B323E8E" w14:textId="56698673" w:rsidR="00BE4A2E" w:rsidRDefault="00BE4A2E" w:rsidP="00362717">
      <w:pPr>
        <w:spacing w:before="80" w:after="80" w:line="360" w:lineRule="auto"/>
        <w:jc w:val="both"/>
      </w:pPr>
      <w:r>
        <w:rPr>
          <w:noProof/>
        </w:rPr>
        <w:drawing>
          <wp:inline distT="0" distB="0" distL="0" distR="0" wp14:anchorId="2957CDE2" wp14:editId="4F82D63E">
            <wp:extent cx="5399405" cy="4132580"/>
            <wp:effectExtent l="0" t="0" r="10795" b="762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Zrzut ekranu 2016-11-15 o 16.23.2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D702" w14:textId="0299C7D0" w:rsidR="00F02307" w:rsidRDefault="00430F47" w:rsidP="00362717">
      <w:pPr>
        <w:spacing w:before="80" w:after="80" w:line="360" w:lineRule="auto"/>
        <w:jc w:val="both"/>
        <w:rPr>
          <w:rFonts w:eastAsia="Times New Roman"/>
          <w:color w:val="212121"/>
          <w:shd w:val="clear" w:color="auto" w:fill="FFFFFF"/>
        </w:rPr>
      </w:pPr>
      <w:r w:rsidRPr="007863DA">
        <w:lastRenderedPageBreak/>
        <w:t>met</w:t>
      </w:r>
      <w:r w:rsidR="00370FBC" w:rsidRPr="007863DA">
        <w:t>oda onSurfaceViewChanged() jest odpowiedzialna</w:t>
      </w:r>
      <w:r w:rsidR="00F02307" w:rsidRPr="007863DA">
        <w:t xml:space="preserve"> za </w:t>
      </w:r>
      <w:r w:rsidR="00C70302" w:rsidRPr="007863DA">
        <w:t>ustawianie światła</w:t>
      </w:r>
      <w:r w:rsidR="00470573" w:rsidRPr="007863DA">
        <w:t xml:space="preserve">, odpowiedniego </w:t>
      </w:r>
      <w:r w:rsidRPr="007863DA">
        <w:t>koloru tła</w:t>
      </w:r>
      <w:r w:rsidR="00470573" w:rsidRPr="007863DA">
        <w:t xml:space="preserve"> oraz wcz</w:t>
      </w:r>
      <w:r w:rsidRPr="007863DA">
        <w:t>ytanie i nałożenie tekstur.</w:t>
      </w:r>
      <w:r w:rsidR="00DB23C5" w:rsidRPr="007863DA">
        <w:t xml:space="preserve"> Tworzony jest obiekt klasy World</w:t>
      </w:r>
      <w:r w:rsidR="007863DA" w:rsidRPr="007863DA">
        <w:rPr>
          <w:rFonts w:eastAsia="Times New Roman"/>
        </w:rPr>
        <w:t xml:space="preserve">, która jest </w:t>
      </w:r>
      <w:r w:rsidR="007863DA" w:rsidRPr="007863DA">
        <w:rPr>
          <w:rFonts w:eastAsia="Times New Roman"/>
          <w:color w:val="212121"/>
          <w:shd w:val="clear" w:color="auto" w:fill="FFFFFF"/>
        </w:rPr>
        <w:t>najważniejszą klasą w bibliotece i zawiera obiekty i źródła światła, które definiują całą scenę</w:t>
      </w:r>
      <w:r w:rsidR="00C84A17">
        <w:rPr>
          <w:rFonts w:eastAsia="Times New Roman"/>
          <w:color w:val="212121"/>
          <w:shd w:val="clear" w:color="auto" w:fill="FFFFFF"/>
        </w:rPr>
        <w:t>.</w:t>
      </w:r>
      <w:r w:rsidR="003B6D64">
        <w:rPr>
          <w:rFonts w:eastAsia="Times New Roman"/>
          <w:color w:val="212121"/>
          <w:shd w:val="clear" w:color="auto" w:fill="FFFFFF"/>
        </w:rPr>
        <w:t xml:space="preserve"> Następnie </w:t>
      </w:r>
      <w:r w:rsidR="00A40E5E">
        <w:rPr>
          <w:rFonts w:eastAsia="Times New Roman"/>
          <w:color w:val="212121"/>
          <w:shd w:val="clear" w:color="auto" w:fill="FFFFFF"/>
        </w:rPr>
        <w:t>na wcześniej utworzonym obiekcie dodawane</w:t>
      </w:r>
      <w:r w:rsidR="003B6D64">
        <w:rPr>
          <w:rFonts w:eastAsia="Times New Roman"/>
          <w:color w:val="212121"/>
          <w:shd w:val="clear" w:color="auto" w:fill="FFFFFF"/>
        </w:rPr>
        <w:t xml:space="preserve"> jest odpowiednie światło </w:t>
      </w:r>
      <w:r w:rsidR="00A40E5E">
        <w:rPr>
          <w:rFonts w:eastAsia="Times New Roman"/>
          <w:color w:val="212121"/>
          <w:shd w:val="clear" w:color="auto" w:fill="FFFFFF"/>
        </w:rPr>
        <w:t>oraz tworzony jest obiekt słońca ze zdefiniowaną jasnością i typem światła.</w:t>
      </w:r>
      <w:r w:rsidR="00FE4B92">
        <w:rPr>
          <w:rFonts w:eastAsia="Times New Roman"/>
          <w:color w:val="212121"/>
          <w:shd w:val="clear" w:color="auto" w:fill="FFFFFF"/>
        </w:rPr>
        <w:t xml:space="preserve"> </w:t>
      </w:r>
      <w:r w:rsidR="001C4192">
        <w:rPr>
          <w:rFonts w:eastAsia="Times New Roman"/>
          <w:color w:val="212121"/>
          <w:shd w:val="clear" w:color="auto" w:fill="FFFFFF"/>
        </w:rPr>
        <w:t xml:space="preserve">Ostatnimi </w:t>
      </w:r>
      <w:r w:rsidR="00FC4FDB">
        <w:rPr>
          <w:rFonts w:eastAsia="Times New Roman"/>
          <w:color w:val="212121"/>
          <w:shd w:val="clear" w:color="auto" w:fill="FFFFFF"/>
        </w:rPr>
        <w:t>etapami są nałożenie odpowiednich</w:t>
      </w:r>
      <w:r w:rsidR="001C4192">
        <w:rPr>
          <w:rFonts w:eastAsia="Times New Roman"/>
          <w:color w:val="212121"/>
          <w:shd w:val="clear" w:color="auto" w:fill="FFFFFF"/>
        </w:rPr>
        <w:t xml:space="preserve"> wcześniej przygotowanych </w:t>
      </w:r>
      <w:r w:rsidR="00FC4FDB">
        <w:rPr>
          <w:rFonts w:eastAsia="Times New Roman"/>
          <w:color w:val="212121"/>
          <w:shd w:val="clear" w:color="auto" w:fill="FFFFFF"/>
        </w:rPr>
        <w:t xml:space="preserve">tekstur oraz  ustawienie modelu w zależności od miejsca zastrzyku. </w:t>
      </w:r>
      <w:r w:rsidR="00EA4935">
        <w:rPr>
          <w:rFonts w:eastAsia="Times New Roman"/>
          <w:color w:val="212121"/>
          <w:shd w:val="clear" w:color="auto" w:fill="FFFFFF"/>
        </w:rPr>
        <w:t>Fragment kodu</w:t>
      </w:r>
      <w:r w:rsidR="00FC4FDB">
        <w:rPr>
          <w:rFonts w:eastAsia="Times New Roman"/>
          <w:color w:val="212121"/>
          <w:shd w:val="clear" w:color="auto" w:fill="FFFFFF"/>
        </w:rPr>
        <w:t xml:space="preserve"> metody rotateModel() odpowiedzialnej za odpowiednie ustawienie modelu został przedstawiony poniżej.</w:t>
      </w:r>
    </w:p>
    <w:p w14:paraId="2D86579C" w14:textId="2D1C59F4" w:rsidR="003066A2" w:rsidRDefault="003066A2" w:rsidP="00362717">
      <w:pPr>
        <w:spacing w:before="80" w:after="80" w:line="360" w:lineRule="auto"/>
        <w:rPr>
          <w:rFonts w:eastAsia="Times New Roman"/>
          <w:color w:val="212121"/>
          <w:shd w:val="clear" w:color="auto" w:fill="FFFFFF"/>
        </w:rPr>
      </w:pPr>
      <w:r>
        <w:rPr>
          <w:rFonts w:eastAsia="Times New Roman"/>
          <w:noProof/>
          <w:color w:val="212121"/>
          <w:shd w:val="clear" w:color="auto" w:fill="FFFFFF"/>
        </w:rPr>
        <w:drawing>
          <wp:inline distT="0" distB="0" distL="0" distR="0" wp14:anchorId="33B3B48B" wp14:editId="15434B3F">
            <wp:extent cx="5399405" cy="3532505"/>
            <wp:effectExtent l="0" t="0" r="1079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Zrzut ekranu 2016-11-15 o 18.04.5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5D56" w14:textId="72658C7B" w:rsidR="00391548" w:rsidRDefault="004C38E5" w:rsidP="00362717">
      <w:pPr>
        <w:spacing w:before="80" w:after="80" w:line="360" w:lineRule="auto"/>
        <w:jc w:val="both"/>
        <w:rPr>
          <w:rFonts w:eastAsia="Times New Roman"/>
        </w:rPr>
      </w:pPr>
      <w:r>
        <w:rPr>
          <w:rFonts w:eastAsia="Times New Roman"/>
        </w:rPr>
        <w:t>W powyższej metodzie sprawdzany jest obszar wykonywanego zastrzyku i w zależności od niego</w:t>
      </w:r>
      <w:r w:rsidR="00BC7C1F">
        <w:rPr>
          <w:rFonts w:eastAsia="Times New Roman"/>
        </w:rPr>
        <w:t>,</w:t>
      </w:r>
      <w:r>
        <w:rPr>
          <w:rFonts w:eastAsia="Times New Roman"/>
        </w:rPr>
        <w:t xml:space="preserve"> ustawiana jest odpowiednia pozycja kamery oraz rotacja modelu względem osi Y. Umożliwia to przybliżenie kamery na pożądany obszar ciała modelu.</w:t>
      </w:r>
    </w:p>
    <w:p w14:paraId="35BF4428" w14:textId="7B70ED43" w:rsidR="00111985" w:rsidRDefault="00B4347E" w:rsidP="00362717">
      <w:pPr>
        <w:spacing w:before="80" w:after="80" w:line="360" w:lineRule="auto"/>
        <w:jc w:val="both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364B0EA3" wp14:editId="3494480C">
            <wp:extent cx="5399405" cy="3087370"/>
            <wp:effectExtent l="0" t="0" r="10795" b="1143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Zrzut ekranu 2016-11-15 o 18.05.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BA64" w14:textId="5B6FAF2F" w:rsidR="006F0318" w:rsidRDefault="000741EF" w:rsidP="00362717">
      <w:pPr>
        <w:spacing w:before="80" w:after="80" w:line="360" w:lineRule="auto"/>
        <w:jc w:val="both"/>
        <w:rPr>
          <w:rFonts w:eastAsia="Times New Roman"/>
        </w:rPr>
      </w:pPr>
      <w:r>
        <w:rPr>
          <w:rFonts w:eastAsia="Times New Roman"/>
        </w:rPr>
        <w:t xml:space="preserve">Ostatnimi omawianymi metodami zaimplementowanymi w klasie ModelRenderer są funkcje </w:t>
      </w:r>
      <w:r w:rsidR="0052148A">
        <w:rPr>
          <w:rFonts w:eastAsia="Times New Roman"/>
        </w:rPr>
        <w:t>onSurfaceCreated() oraz onDrawFrame(). Metoda onSurfaceCreated</w:t>
      </w:r>
      <w:r w:rsidR="00E83B38">
        <w:rPr>
          <w:rFonts w:eastAsia="Times New Roman"/>
        </w:rPr>
        <w:t>,</w:t>
      </w:r>
      <w:r w:rsidR="0052148A">
        <w:rPr>
          <w:rFonts w:eastAsia="Times New Roman"/>
        </w:rPr>
        <w:t xml:space="preserve"> jak pokazano w powyższym fragmencie kodu</w:t>
      </w:r>
      <w:r w:rsidR="00E83B38">
        <w:rPr>
          <w:rFonts w:eastAsia="Times New Roman"/>
        </w:rPr>
        <w:t>,</w:t>
      </w:r>
      <w:r w:rsidR="0052148A">
        <w:rPr>
          <w:rFonts w:eastAsia="Times New Roman"/>
        </w:rPr>
        <w:t xml:space="preserve"> pozostaje pusta. </w:t>
      </w:r>
      <w:r w:rsidR="002A42E3">
        <w:rPr>
          <w:rFonts w:eastAsia="Times New Roman"/>
        </w:rPr>
        <w:t xml:space="preserve">Dzieje się tak dlatego, że cały proces </w:t>
      </w:r>
      <w:r w:rsidR="00063504">
        <w:rPr>
          <w:rFonts w:eastAsia="Times New Roman"/>
        </w:rPr>
        <w:t>generowania grafiki został przeniesiony do wyżej pisanej metody onSurfaceChanged(). Dzięki temu</w:t>
      </w:r>
      <w:r w:rsidR="00323D22">
        <w:rPr>
          <w:rFonts w:eastAsia="Times New Roman"/>
        </w:rPr>
        <w:t>,</w:t>
      </w:r>
      <w:r w:rsidR="00063504">
        <w:rPr>
          <w:rFonts w:eastAsia="Times New Roman"/>
        </w:rPr>
        <w:t xml:space="preserve"> przy każdej zmianie</w:t>
      </w:r>
      <w:r w:rsidR="0035505F">
        <w:rPr>
          <w:rFonts w:eastAsia="Times New Roman"/>
        </w:rPr>
        <w:t>,</w:t>
      </w:r>
      <w:r w:rsidR="000E089D">
        <w:rPr>
          <w:rFonts w:eastAsia="Times New Roman"/>
        </w:rPr>
        <w:t xml:space="preserve"> cała scena generowana jest na nowo.</w:t>
      </w:r>
      <w:r w:rsidR="007E1964">
        <w:rPr>
          <w:rFonts w:eastAsia="Times New Roman"/>
        </w:rPr>
        <w:t xml:space="preserve"> W metodzie onDrawFrame() natomiast</w:t>
      </w:r>
      <w:r w:rsidR="0073441B">
        <w:rPr>
          <w:rFonts w:eastAsia="Times New Roman"/>
        </w:rPr>
        <w:t xml:space="preserve"> ustawiany jest bufor ramki służący do przechowywania informacji o pojedynczej ramce obrazu</w:t>
      </w:r>
      <w:r w:rsidR="000158A7">
        <w:rPr>
          <w:rFonts w:eastAsia="Times New Roman"/>
        </w:rPr>
        <w:t>,</w:t>
      </w:r>
      <w:r w:rsidR="00811FC1">
        <w:rPr>
          <w:rFonts w:eastAsia="Times New Roman"/>
        </w:rPr>
        <w:t xml:space="preserve"> oraz dodatkowo liczona jest ilość </w:t>
      </w:r>
      <w:r w:rsidR="008C545F">
        <w:rPr>
          <w:rFonts w:eastAsia="Times New Roman"/>
        </w:rPr>
        <w:t xml:space="preserve">ramek na sekundę, co przyda się podczas testów </w:t>
      </w:r>
      <w:r w:rsidR="004144A3">
        <w:rPr>
          <w:rFonts w:eastAsia="Times New Roman"/>
        </w:rPr>
        <w:t xml:space="preserve">wydajności generowania grafiki </w:t>
      </w:r>
      <w:r w:rsidR="006A6AC3">
        <w:rPr>
          <w:rFonts w:eastAsia="Times New Roman"/>
        </w:rPr>
        <w:t xml:space="preserve">na </w:t>
      </w:r>
      <w:r w:rsidR="00BB5CEB">
        <w:rPr>
          <w:rFonts w:eastAsia="Times New Roman"/>
        </w:rPr>
        <w:t>słabszych urządzeniach.</w:t>
      </w:r>
    </w:p>
    <w:p w14:paraId="693B6D1D" w14:textId="7207F825" w:rsidR="006F0318" w:rsidRDefault="006F0318" w:rsidP="00362717">
      <w:pPr>
        <w:spacing w:before="80" w:after="80" w:line="360" w:lineRule="auto"/>
        <w:jc w:val="both"/>
        <w:rPr>
          <w:rFonts w:eastAsia="Times New Roman"/>
        </w:rPr>
      </w:pPr>
      <w:r>
        <w:rPr>
          <w:rFonts w:eastAsia="Times New Roman"/>
        </w:rPr>
        <w:t xml:space="preserve">Ostatnim omawianym </w:t>
      </w:r>
      <w:r w:rsidR="00F6222A">
        <w:rPr>
          <w:rFonts w:eastAsia="Times New Roman"/>
        </w:rPr>
        <w:t>fragmentem</w:t>
      </w:r>
      <w:r>
        <w:rPr>
          <w:rFonts w:eastAsia="Times New Roman"/>
        </w:rPr>
        <w:t xml:space="preserve"> programu jest generator raportów.</w:t>
      </w:r>
      <w:r w:rsidR="008A5F86">
        <w:rPr>
          <w:rFonts w:eastAsia="Times New Roman"/>
        </w:rPr>
        <w:t xml:space="preserve"> </w:t>
      </w:r>
      <w:r w:rsidR="00575DAC">
        <w:rPr>
          <w:rFonts w:eastAsia="Times New Roman"/>
        </w:rPr>
        <w:t xml:space="preserve">Jak wspomniano w rozdziale dotyczącym </w:t>
      </w:r>
      <w:r w:rsidR="0008168D">
        <w:rPr>
          <w:rFonts w:eastAsia="Times New Roman"/>
        </w:rPr>
        <w:t xml:space="preserve">wykorzystanych </w:t>
      </w:r>
      <w:r w:rsidR="0096022C">
        <w:rPr>
          <w:rFonts w:eastAsia="Times New Roman"/>
        </w:rPr>
        <w:t>bibliotek</w:t>
      </w:r>
      <w:r w:rsidR="0008168D">
        <w:rPr>
          <w:rFonts w:eastAsia="Times New Roman"/>
        </w:rPr>
        <w:t xml:space="preserve">, do generowania </w:t>
      </w:r>
      <w:r w:rsidR="005D46CD">
        <w:rPr>
          <w:rFonts w:eastAsia="Times New Roman"/>
        </w:rPr>
        <w:t>raportów wykorzystano bibliotekę</w:t>
      </w:r>
      <w:r w:rsidR="0008168D">
        <w:rPr>
          <w:rFonts w:eastAsia="Times New Roman"/>
        </w:rPr>
        <w:t xml:space="preserve"> iText.</w:t>
      </w:r>
      <w:r w:rsidR="00990A59">
        <w:rPr>
          <w:rFonts w:eastAsia="Times New Roman"/>
        </w:rPr>
        <w:t xml:space="preserve"> W aplikacjach tworzonych na urządzenia z zainstalowanym systemem Android 4.4 lub nowszym</w:t>
      </w:r>
      <w:r w:rsidR="00866C0A">
        <w:rPr>
          <w:rFonts w:eastAsia="Times New Roman"/>
        </w:rPr>
        <w:t>,</w:t>
      </w:r>
      <w:r w:rsidR="00990A59">
        <w:rPr>
          <w:rFonts w:eastAsia="Times New Roman"/>
        </w:rPr>
        <w:t xml:space="preserve"> istnieje wbudowana klasa PrintedPdfDocument umożliwiająca wygenerowanie pliku pdf.</w:t>
      </w:r>
      <w:r w:rsidR="00985990">
        <w:rPr>
          <w:rFonts w:eastAsia="Times New Roman"/>
        </w:rPr>
        <w:t xml:space="preserve"> Zdecydowano się jednak</w:t>
      </w:r>
      <w:r w:rsidR="00B00339">
        <w:rPr>
          <w:rFonts w:eastAsia="Times New Roman"/>
        </w:rPr>
        <w:t>,</w:t>
      </w:r>
      <w:r w:rsidR="00985990">
        <w:rPr>
          <w:rFonts w:eastAsia="Times New Roman"/>
        </w:rPr>
        <w:t xml:space="preserve"> na użycie dodatkowej biblioteki</w:t>
      </w:r>
      <w:r w:rsidR="00B00339">
        <w:rPr>
          <w:rFonts w:eastAsia="Times New Roman"/>
        </w:rPr>
        <w:t>,</w:t>
      </w:r>
      <w:r w:rsidR="009960D3">
        <w:rPr>
          <w:rFonts w:eastAsia="Times New Roman"/>
        </w:rPr>
        <w:t xml:space="preserve"> ze względu na </w:t>
      </w:r>
      <w:r w:rsidR="004B0189">
        <w:rPr>
          <w:rFonts w:eastAsia="Times New Roman"/>
        </w:rPr>
        <w:t xml:space="preserve">dużo większą czytelność kodu, </w:t>
      </w:r>
      <w:r w:rsidR="001E594E">
        <w:rPr>
          <w:rFonts w:eastAsia="Times New Roman"/>
        </w:rPr>
        <w:t xml:space="preserve">oraz dodatkowe </w:t>
      </w:r>
      <w:r w:rsidR="009960D3">
        <w:rPr>
          <w:rFonts w:eastAsia="Times New Roman"/>
        </w:rPr>
        <w:t xml:space="preserve">możliwości </w:t>
      </w:r>
      <w:r w:rsidR="001E594E">
        <w:rPr>
          <w:rFonts w:eastAsia="Times New Roman"/>
        </w:rPr>
        <w:t xml:space="preserve">jakie oferuje wspomniana </w:t>
      </w:r>
      <w:r w:rsidR="00497B22">
        <w:rPr>
          <w:rFonts w:eastAsia="Times New Roman"/>
        </w:rPr>
        <w:t>biblioteka</w:t>
      </w:r>
      <w:r w:rsidR="001E594E">
        <w:rPr>
          <w:rFonts w:eastAsia="Times New Roman"/>
        </w:rPr>
        <w:t>.</w:t>
      </w:r>
    </w:p>
    <w:p w14:paraId="32441049" w14:textId="36C8CB64" w:rsidR="00582265" w:rsidRDefault="005E53BD" w:rsidP="00362717">
      <w:pPr>
        <w:spacing w:before="80" w:after="80" w:line="360" w:lineRule="auto"/>
        <w:jc w:val="both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502F9C49" wp14:editId="74C14FEE">
            <wp:extent cx="5399405" cy="4413250"/>
            <wp:effectExtent l="0" t="0" r="10795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rzut ekranu 2016-11-19 o 11.56.1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53F7" w14:textId="303F563B" w:rsidR="00DB092F" w:rsidRDefault="00DB092F" w:rsidP="00362717">
      <w:pPr>
        <w:spacing w:before="80" w:after="80" w:line="360" w:lineRule="auto"/>
        <w:jc w:val="both"/>
        <w:rPr>
          <w:rFonts w:eastAsia="Times New Roman"/>
        </w:rPr>
      </w:pPr>
      <w:r>
        <w:rPr>
          <w:rFonts w:eastAsia="Times New Roman"/>
        </w:rPr>
        <w:t xml:space="preserve">Klasą odpowiedzialną za tworzenie dokumentów PDF jest PdfGenerator. </w:t>
      </w:r>
      <w:r w:rsidR="0013422F">
        <w:rPr>
          <w:rFonts w:eastAsia="Times New Roman"/>
        </w:rPr>
        <w:t>Jest to klasa posiadająca metodę statyczną generate(), która jest publiczną metodą</w:t>
      </w:r>
      <w:r w:rsidR="00E12C65">
        <w:rPr>
          <w:rFonts w:eastAsia="Times New Roman"/>
        </w:rPr>
        <w:t>,</w:t>
      </w:r>
      <w:r w:rsidR="0013422F">
        <w:rPr>
          <w:rFonts w:eastAsia="Times New Roman"/>
        </w:rPr>
        <w:t xml:space="preserve"> odpowiedzi</w:t>
      </w:r>
      <w:r w:rsidR="00087FF1">
        <w:rPr>
          <w:rFonts w:eastAsia="Times New Roman"/>
        </w:rPr>
        <w:t>alną za wygenerowanie dokumentu oraz kilka prywatnych metod pomocniczych, uczestniczących w generowaniu dokumentu.</w:t>
      </w:r>
      <w:r w:rsidR="004E4A65">
        <w:rPr>
          <w:rFonts w:eastAsia="Times New Roman"/>
        </w:rPr>
        <w:t xml:space="preserve"> Wewnątrz metody gene</w:t>
      </w:r>
      <w:r w:rsidR="005D1759">
        <w:rPr>
          <w:rFonts w:eastAsia="Times New Roman"/>
        </w:rPr>
        <w:t>rate() otwierany jest nowy plik</w:t>
      </w:r>
      <w:r w:rsidR="004E4A65">
        <w:rPr>
          <w:rFonts w:eastAsia="Times New Roman"/>
        </w:rPr>
        <w:t xml:space="preserve"> z nazwą podaną jako parametr metody. </w:t>
      </w:r>
      <w:r w:rsidR="002B3B21">
        <w:rPr>
          <w:rFonts w:eastAsia="Times New Roman"/>
        </w:rPr>
        <w:t>N</w:t>
      </w:r>
      <w:r w:rsidR="002B4B7A">
        <w:rPr>
          <w:rFonts w:eastAsia="Times New Roman"/>
        </w:rPr>
        <w:t>astępnie tworzony jest obiekt klasy FileOutputStream, odpowiedzialnej za pisanie do pliku.</w:t>
      </w:r>
      <w:r w:rsidR="00711CAF">
        <w:rPr>
          <w:rFonts w:eastAsia="Times New Roman"/>
        </w:rPr>
        <w:t xml:space="preserve"> Po stworzeniu strumienia </w:t>
      </w:r>
      <w:r w:rsidR="008E1A0B">
        <w:rPr>
          <w:rFonts w:eastAsia="Times New Roman"/>
        </w:rPr>
        <w:t>i wygenerowaniu nowego dokumentu, z bazy danych pobierane są niezbędne dane o użytkowniku</w:t>
      </w:r>
      <w:r w:rsidR="00551698">
        <w:rPr>
          <w:rFonts w:eastAsia="Times New Roman"/>
        </w:rPr>
        <w:t>,</w:t>
      </w:r>
      <w:r w:rsidR="008E1A0B">
        <w:rPr>
          <w:rFonts w:eastAsia="Times New Roman"/>
        </w:rPr>
        <w:t xml:space="preserve"> a następnie tworzony jest nagłówek wraz z tytułem zawierającym Imię oraz nazwisko użytkownika, a także informację o dacie wygenerowania raportu.</w:t>
      </w:r>
      <w:r w:rsidR="00991BDD">
        <w:rPr>
          <w:rFonts w:eastAsia="Times New Roman"/>
        </w:rPr>
        <w:t xml:space="preserve"> </w:t>
      </w:r>
      <w:r w:rsidR="00B74960">
        <w:rPr>
          <w:rFonts w:eastAsia="Times New Roman"/>
        </w:rPr>
        <w:t xml:space="preserve">Na końcu </w:t>
      </w:r>
      <w:r w:rsidR="005C7FA5">
        <w:rPr>
          <w:rFonts w:eastAsia="Times New Roman"/>
        </w:rPr>
        <w:t xml:space="preserve">dla każdego zastrzyku </w:t>
      </w:r>
      <w:r w:rsidR="009F522A">
        <w:rPr>
          <w:rFonts w:eastAsia="Times New Roman"/>
        </w:rPr>
        <w:t xml:space="preserve">z listy </w:t>
      </w:r>
      <w:r w:rsidR="0010461D">
        <w:rPr>
          <w:rFonts w:eastAsia="Times New Roman"/>
        </w:rPr>
        <w:t>przekazanej</w:t>
      </w:r>
      <w:r w:rsidR="009F522A">
        <w:rPr>
          <w:rFonts w:eastAsia="Times New Roman"/>
        </w:rPr>
        <w:t xml:space="preserve"> do raportu, w metodzie addTable(), tworzona jest osobna tabela ze szczegółowymi danymi konkretnego zastrzyku.</w:t>
      </w:r>
    </w:p>
    <w:p w14:paraId="7BF45B1D" w14:textId="35079891" w:rsidR="009F63B2" w:rsidRDefault="00282CC5" w:rsidP="00362717">
      <w:pPr>
        <w:spacing w:before="80" w:after="80" w:line="360" w:lineRule="auto"/>
        <w:jc w:val="both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F74B6EF" wp14:editId="4712EBF9">
            <wp:extent cx="5399405" cy="5855970"/>
            <wp:effectExtent l="0" t="0" r="10795" b="1143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Zrzut ekranu 2016-11-19 o 12.06.0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9F18" w14:textId="7C302C89" w:rsidR="00666750" w:rsidRDefault="007A4DA1" w:rsidP="00362717">
      <w:pPr>
        <w:spacing w:before="80" w:after="80" w:line="360" w:lineRule="auto"/>
        <w:jc w:val="both"/>
        <w:rPr>
          <w:rFonts w:eastAsia="Times New Roman"/>
        </w:rPr>
      </w:pPr>
      <w:r>
        <w:rPr>
          <w:rFonts w:eastAsia="Times New Roman"/>
        </w:rPr>
        <w:t xml:space="preserve">Metoda </w:t>
      </w:r>
      <w:r w:rsidR="008B7054">
        <w:rPr>
          <w:rFonts w:eastAsia="Times New Roman"/>
        </w:rPr>
        <w:t>addTable</w:t>
      </w:r>
      <w:r w:rsidR="000E5B91">
        <w:rPr>
          <w:rFonts w:eastAsia="Times New Roman"/>
        </w:rPr>
        <w:t>()</w:t>
      </w:r>
      <w:r>
        <w:rPr>
          <w:rFonts w:eastAsia="Times New Roman"/>
        </w:rPr>
        <w:t xml:space="preserve"> </w:t>
      </w:r>
      <w:r w:rsidR="008B7054">
        <w:rPr>
          <w:rFonts w:eastAsia="Times New Roman"/>
        </w:rPr>
        <w:t>służy do wygenerowania tabeli dla konkretnego zastrzyku.</w:t>
      </w:r>
      <w:r w:rsidR="00322137">
        <w:rPr>
          <w:rFonts w:eastAsia="Times New Roman"/>
        </w:rPr>
        <w:t xml:space="preserve"> Na początku tworzony jest obiekt klasy PdfTable reprezentujący całą tabelę. </w:t>
      </w:r>
      <w:r w:rsidR="00E84388">
        <w:rPr>
          <w:rFonts w:eastAsia="Times New Roman"/>
        </w:rPr>
        <w:t>Następnie tworzona są zmienna kalendarza</w:t>
      </w:r>
      <w:r w:rsidR="00BE206D">
        <w:rPr>
          <w:rFonts w:eastAsia="Times New Roman"/>
        </w:rPr>
        <w:t xml:space="preserve"> przechowująca datę zastrzyku </w:t>
      </w:r>
      <w:r w:rsidR="00E84388">
        <w:rPr>
          <w:rFonts w:eastAsia="Times New Roman"/>
        </w:rPr>
        <w:t xml:space="preserve">oraz zmienna tekstowa, w której umieszczono napis </w:t>
      </w:r>
      <w:r w:rsidR="00A53466">
        <w:rPr>
          <w:rFonts w:eastAsia="Times New Roman"/>
        </w:rPr>
        <w:t>z datą zastrzyku.</w:t>
      </w:r>
      <w:r w:rsidR="00CC22FA">
        <w:rPr>
          <w:rFonts w:eastAsia="Times New Roman"/>
        </w:rPr>
        <w:t xml:space="preserve"> </w:t>
      </w:r>
      <w:r w:rsidR="00E72819">
        <w:rPr>
          <w:rFonts w:eastAsia="Times New Roman"/>
        </w:rPr>
        <w:t xml:space="preserve">W następnym kroku tworzony jest obiekt klasy PdfCell </w:t>
      </w:r>
      <w:r w:rsidR="00531CC8">
        <w:rPr>
          <w:rFonts w:eastAsia="Times New Roman"/>
        </w:rPr>
        <w:t>reprezentuj</w:t>
      </w:r>
      <w:r w:rsidR="00FA787A">
        <w:rPr>
          <w:rFonts w:eastAsia="Times New Roman"/>
        </w:rPr>
        <w:t>ący pojedynczą komórkę w tabeli</w:t>
      </w:r>
      <w:r w:rsidR="00BD056A">
        <w:rPr>
          <w:rFonts w:eastAsia="Times New Roman"/>
        </w:rPr>
        <w:t xml:space="preserve"> i dodawana jest do niego treść uprzednio utworzonej zmiennej przechowującej datę zastrzyku.</w:t>
      </w:r>
      <w:r w:rsidR="00017DD6">
        <w:rPr>
          <w:rFonts w:eastAsia="Times New Roman"/>
        </w:rPr>
        <w:t xml:space="preserve"> </w:t>
      </w:r>
      <w:r w:rsidR="00C00C73">
        <w:rPr>
          <w:rFonts w:eastAsia="Times New Roman"/>
        </w:rPr>
        <w:t>Później tworzone są komórki zawierające nagłówki d</w:t>
      </w:r>
      <w:r w:rsidR="002E0145">
        <w:rPr>
          <w:rFonts w:eastAsia="Times New Roman"/>
        </w:rPr>
        <w:t>la objawów i miejsca zastrzyku oraz</w:t>
      </w:r>
      <w:r w:rsidR="00E17C28">
        <w:rPr>
          <w:rFonts w:eastAsia="Times New Roman"/>
        </w:rPr>
        <w:t xml:space="preserve"> </w:t>
      </w:r>
      <w:r w:rsidR="008B2C3E">
        <w:rPr>
          <w:rFonts w:eastAsia="Times New Roman"/>
        </w:rPr>
        <w:t xml:space="preserve">generowana </w:t>
      </w:r>
      <w:r w:rsidR="002E0145">
        <w:rPr>
          <w:rFonts w:eastAsia="Times New Roman"/>
        </w:rPr>
        <w:t xml:space="preserve">jest </w:t>
      </w:r>
      <w:r w:rsidR="00E17C28">
        <w:rPr>
          <w:rFonts w:eastAsia="Times New Roman"/>
        </w:rPr>
        <w:t xml:space="preserve"> </w:t>
      </w:r>
      <w:r w:rsidR="002E0145">
        <w:rPr>
          <w:rFonts w:eastAsia="Times New Roman"/>
        </w:rPr>
        <w:t>bitmapa</w:t>
      </w:r>
      <w:r w:rsidR="008B2C3E">
        <w:rPr>
          <w:rFonts w:eastAsia="Times New Roman"/>
        </w:rPr>
        <w:t xml:space="preserve"> </w:t>
      </w:r>
      <w:r w:rsidR="00FF4BD5">
        <w:rPr>
          <w:rFonts w:eastAsia="Times New Roman"/>
        </w:rPr>
        <w:t xml:space="preserve">o odpowiednim rozmiarze </w:t>
      </w:r>
      <w:r w:rsidR="002E0145">
        <w:rPr>
          <w:rFonts w:eastAsia="Times New Roman"/>
        </w:rPr>
        <w:t>wskazująca</w:t>
      </w:r>
      <w:r w:rsidR="00FF4BD5">
        <w:rPr>
          <w:rFonts w:eastAsia="Times New Roman"/>
        </w:rPr>
        <w:t xml:space="preserve"> miejsce zastrzyku. Służy do tego pomocnicza metoda getResizedBitmap(), która została przedstawiona poniżej. </w:t>
      </w:r>
      <w:r w:rsidR="002B613E">
        <w:rPr>
          <w:rFonts w:eastAsia="Times New Roman"/>
        </w:rPr>
        <w:t xml:space="preserve">Ostatnim elementem jest dodanie listy </w:t>
      </w:r>
      <w:r w:rsidR="00497928">
        <w:rPr>
          <w:rFonts w:eastAsia="Times New Roman"/>
        </w:rPr>
        <w:t xml:space="preserve">z wypunktowanymi niepożądanymi </w:t>
      </w:r>
      <w:r w:rsidR="00695250">
        <w:rPr>
          <w:rFonts w:eastAsia="Times New Roman"/>
        </w:rPr>
        <w:t>obja</w:t>
      </w:r>
      <w:r w:rsidR="00314B64">
        <w:rPr>
          <w:rFonts w:eastAsia="Times New Roman"/>
        </w:rPr>
        <w:t>wami.</w:t>
      </w:r>
      <w:r w:rsidR="00A51F6B">
        <w:rPr>
          <w:rFonts w:eastAsia="Times New Roman"/>
        </w:rPr>
        <w:t xml:space="preserve"> </w:t>
      </w:r>
      <w:r w:rsidR="00695250">
        <w:rPr>
          <w:rFonts w:eastAsia="Times New Roman"/>
        </w:rPr>
        <w:t>Tak wygenerowany jest obiekt jest wpisywany do dokumentu jako pojedyncza tabela.</w:t>
      </w:r>
    </w:p>
    <w:p w14:paraId="777E8A10" w14:textId="24CD684E" w:rsidR="001E197D" w:rsidRDefault="00CC1A95" w:rsidP="00362717">
      <w:pPr>
        <w:spacing w:before="80" w:after="80" w:line="360" w:lineRule="auto"/>
        <w:jc w:val="both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7273F4A" wp14:editId="23D7533C">
            <wp:extent cx="5399405" cy="2006600"/>
            <wp:effectExtent l="0" t="0" r="10795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rzut ekranu 2016-11-19 o 12.36.2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A48C" w14:textId="734BFE93" w:rsidR="003F2E7E" w:rsidRPr="00A23291" w:rsidRDefault="003F2E7E" w:rsidP="00362717">
      <w:pPr>
        <w:spacing w:before="80" w:after="80" w:line="360" w:lineRule="auto"/>
        <w:jc w:val="both"/>
        <w:rPr>
          <w:rFonts w:eastAsia="Times New Roman"/>
        </w:rPr>
      </w:pPr>
      <w:r>
        <w:rPr>
          <w:rFonts w:eastAsia="Times New Roman"/>
        </w:rPr>
        <w:t>Metoda getResizedBitmap()</w:t>
      </w:r>
      <w:r w:rsidR="00F94EC3">
        <w:rPr>
          <w:rFonts w:eastAsia="Times New Roman"/>
        </w:rPr>
        <w:t>,</w:t>
      </w:r>
      <w:r>
        <w:rPr>
          <w:rFonts w:eastAsia="Times New Roman"/>
        </w:rPr>
        <w:t xml:space="preserve"> jak wspomniano powyżej</w:t>
      </w:r>
      <w:r w:rsidR="00F94EC3">
        <w:rPr>
          <w:rFonts w:eastAsia="Times New Roman"/>
        </w:rPr>
        <w:t>,</w:t>
      </w:r>
      <w:r>
        <w:rPr>
          <w:rFonts w:eastAsia="Times New Roman"/>
        </w:rPr>
        <w:t xml:space="preserve"> jest funkcją pomocniczą</w:t>
      </w:r>
      <w:r w:rsidR="00922BDB">
        <w:rPr>
          <w:rFonts w:eastAsia="Times New Roman"/>
        </w:rPr>
        <w:t>,</w:t>
      </w:r>
      <w:r>
        <w:rPr>
          <w:rFonts w:eastAsia="Times New Roman"/>
        </w:rPr>
        <w:t xml:space="preserve"> zwracającą obiekt bitmapy o zmienionych rozmiarach. </w:t>
      </w:r>
      <w:r w:rsidR="00E97505">
        <w:rPr>
          <w:rFonts w:eastAsia="Times New Roman"/>
        </w:rPr>
        <w:t>Wewnątrz</w:t>
      </w:r>
      <w:r w:rsidR="005A461D">
        <w:rPr>
          <w:rFonts w:eastAsia="Times New Roman"/>
        </w:rPr>
        <w:t xml:space="preserve"> niej</w:t>
      </w:r>
      <w:r w:rsidR="00E0674A">
        <w:rPr>
          <w:rFonts w:eastAsia="Times New Roman"/>
        </w:rPr>
        <w:t>,</w:t>
      </w:r>
      <w:r w:rsidR="005A461D">
        <w:rPr>
          <w:rFonts w:eastAsia="Times New Roman"/>
        </w:rPr>
        <w:t xml:space="preserve"> pobiera</w:t>
      </w:r>
      <w:r w:rsidR="00C441C8">
        <w:rPr>
          <w:rFonts w:eastAsia="Times New Roman"/>
        </w:rPr>
        <w:t>ne są aktualne wymiary b</w:t>
      </w:r>
      <w:r w:rsidR="003D4DFC">
        <w:rPr>
          <w:rFonts w:eastAsia="Times New Roman"/>
        </w:rPr>
        <w:t xml:space="preserve">itmapy oraz ustalana jest skala. </w:t>
      </w:r>
      <w:r w:rsidR="00D93C26">
        <w:rPr>
          <w:rFonts w:eastAsia="Times New Roman"/>
        </w:rPr>
        <w:t>Następnie metoda postScale</w:t>
      </w:r>
      <w:r w:rsidR="002B1F05">
        <w:rPr>
          <w:rFonts w:eastAsia="Times New Roman"/>
        </w:rPr>
        <w:t>()</w:t>
      </w:r>
      <w:r w:rsidR="00D93C26">
        <w:rPr>
          <w:rFonts w:eastAsia="Times New Roman"/>
        </w:rPr>
        <w:t xml:space="preserve"> </w:t>
      </w:r>
      <w:r w:rsidR="00501786">
        <w:rPr>
          <w:rFonts w:eastAsia="Times New Roman"/>
        </w:rPr>
        <w:t>obiektu klasy Matrix</w:t>
      </w:r>
      <w:r w:rsidR="008E111E">
        <w:rPr>
          <w:rFonts w:eastAsia="Times New Roman"/>
        </w:rPr>
        <w:t xml:space="preserve"> zmienia wymiary według wcześniej ustalonej skali, a na końcu</w:t>
      </w:r>
      <w:r w:rsidR="009B2B3D">
        <w:rPr>
          <w:rFonts w:eastAsia="Times New Roman"/>
        </w:rPr>
        <w:t>,</w:t>
      </w:r>
      <w:r w:rsidR="008E111E">
        <w:rPr>
          <w:rFonts w:eastAsia="Times New Roman"/>
        </w:rPr>
        <w:t xml:space="preserve"> przetworzony obiekt jest zwracany jako obiekt klasy Bitmap.</w:t>
      </w:r>
    </w:p>
    <w:p w14:paraId="3B70EC3E" w14:textId="525E557B" w:rsidR="00816A53" w:rsidRDefault="000B32B8" w:rsidP="00362717">
      <w:pPr>
        <w:pStyle w:val="Nagwek1"/>
        <w:numPr>
          <w:ilvl w:val="0"/>
          <w:numId w:val="37"/>
        </w:numPr>
        <w:spacing w:before="80" w:after="80" w:line="360" w:lineRule="auto"/>
        <w:jc w:val="both"/>
      </w:pPr>
      <w:bookmarkStart w:id="9" w:name="_Toc467423821"/>
      <w:r>
        <w:t>Testy</w:t>
      </w:r>
      <w:bookmarkEnd w:id="9"/>
    </w:p>
    <w:p w14:paraId="5AE8CA56" w14:textId="600CF025" w:rsidR="00B06139" w:rsidRDefault="00B06139" w:rsidP="00362717">
      <w:pPr>
        <w:spacing w:before="80" w:after="80" w:line="360" w:lineRule="auto"/>
        <w:jc w:val="both"/>
      </w:pPr>
      <w:r>
        <w:t xml:space="preserve">Jak wspomniano we wstępie aplikacja, która ma służyć do celów medycznych musi działać niezawodnie, dlatego wykonano szereg testów funkcjonalnych, sprawdzających czy wszystkie </w:t>
      </w:r>
      <w:r w:rsidR="0054030F">
        <w:t xml:space="preserve">najważniejsze </w:t>
      </w:r>
      <w:r>
        <w:t>funkcje programu działają poprawnie.</w:t>
      </w:r>
      <w:r w:rsidR="00E24754">
        <w:t xml:space="preserve"> </w:t>
      </w:r>
      <w:r w:rsidR="00AF5E69">
        <w:t>Testy były uruchamiane po każdej zmianie w kodzie aplikacji</w:t>
      </w:r>
      <w:r w:rsidR="007061D8">
        <w:t xml:space="preserve">, dzięki temu można było mieć pewność, że nowy kod nie wprowadził żadnego </w:t>
      </w:r>
      <w:r w:rsidR="000217A2">
        <w:t>niepożądanego</w:t>
      </w:r>
      <w:r w:rsidR="007061D8">
        <w:t xml:space="preserve"> zachowania do aplikacji.</w:t>
      </w:r>
      <w:r w:rsidR="000217A2">
        <w:t xml:space="preserve"> Poniżej przedstawiono przykładowe testy a następnie umówiono najważniejsze fragmenty.</w:t>
      </w:r>
    </w:p>
    <w:p w14:paraId="71E2523C" w14:textId="475BD31A" w:rsidR="008F54CD" w:rsidRDefault="009947F8" w:rsidP="00362717">
      <w:pPr>
        <w:spacing w:before="80" w:after="80" w:line="360" w:lineRule="auto"/>
        <w:jc w:val="both"/>
      </w:pPr>
      <w:r>
        <w:rPr>
          <w:noProof/>
        </w:rPr>
        <w:lastRenderedPageBreak/>
        <w:drawing>
          <wp:inline distT="0" distB="0" distL="0" distR="0" wp14:anchorId="28BE78CB" wp14:editId="29BCFB70">
            <wp:extent cx="5399405" cy="5667375"/>
            <wp:effectExtent l="0" t="0" r="1079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Zrzut ekranu 2016-11-20 o 10.19.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5007" w14:textId="4301BA5D" w:rsidR="00C4738D" w:rsidRDefault="005D5FA0" w:rsidP="00362717">
      <w:pPr>
        <w:spacing w:before="80" w:after="80" w:line="360" w:lineRule="auto"/>
        <w:jc w:val="both"/>
      </w:pPr>
      <w:r>
        <w:t>Powyższy test jest odpowiedzialny za sprawdzenie przebiegu pierwszego uruchomienia aplikacji.</w:t>
      </w:r>
      <w:r w:rsidR="004C1E3B">
        <w:t xml:space="preserve"> </w:t>
      </w:r>
      <w:r w:rsidR="00535F9A">
        <w:t>Klasa testowa jest oznaczona adnotacją @LargeTest</w:t>
      </w:r>
      <w:r w:rsidR="00606131">
        <w:t xml:space="preserve">, która informuje, że test powinien być uruchomiony jako część </w:t>
      </w:r>
      <w:r w:rsidR="00F57C2B">
        <w:t>większych</w:t>
      </w:r>
      <w:r w:rsidR="00606131">
        <w:t xml:space="preserve"> </w:t>
      </w:r>
      <w:r w:rsidR="00854CE5">
        <w:t>testów</w:t>
      </w:r>
      <w:r w:rsidR="00606131">
        <w:t>.</w:t>
      </w:r>
      <w:r w:rsidR="0081303E">
        <w:t xml:space="preserve"> </w:t>
      </w:r>
      <w:r w:rsidR="00B95291">
        <w:t xml:space="preserve">W każdej klasie testowej dodano dodatkowo </w:t>
      </w:r>
      <w:r w:rsidR="003D4716">
        <w:t xml:space="preserve">adnotację @RunWith() z podanym aliasem wersji </w:t>
      </w:r>
      <w:r w:rsidR="0012092A">
        <w:t>klasy uruchamiającej testy</w:t>
      </w:r>
      <w:r w:rsidR="00430779">
        <w:t>(AndroidJUnit4)</w:t>
      </w:r>
      <w:r w:rsidR="00AF34E5">
        <w:t xml:space="preserve">. </w:t>
      </w:r>
      <w:r w:rsidR="00B95291">
        <w:t>Dzięki temu zabezpieczono się od sytuacji w przyszłości, kiedy zmieni się domyśl</w:t>
      </w:r>
      <w:r w:rsidR="00CB3437">
        <w:t>n</w:t>
      </w:r>
      <w:r w:rsidR="00B95291">
        <w:t>a wersja tej klasy.</w:t>
      </w:r>
      <w:r w:rsidR="00E66531">
        <w:t xml:space="preserve"> W powyższym teście zaimplementowano </w:t>
      </w:r>
      <w:r w:rsidR="007B4FEF">
        <w:t xml:space="preserve">dodatkowo </w:t>
      </w:r>
      <w:r w:rsidR="00E66531">
        <w:t xml:space="preserve">pomocniczą metodę </w:t>
      </w:r>
      <w:r w:rsidR="00D230F7">
        <w:t xml:space="preserve">clearAppInfo() oznaczoną adnotacją </w:t>
      </w:r>
      <w:r w:rsidR="00D65859">
        <w:t>@Before. Metoda ta zostaje uruchomiona przed każdym uruchomieniem testów zdefiniowanych w klasie.</w:t>
      </w:r>
      <w:r w:rsidR="00F7476F">
        <w:t xml:space="preserve"> Wewnątrz </w:t>
      </w:r>
      <w:r w:rsidR="00AC1BA6">
        <w:t>niej</w:t>
      </w:r>
      <w:r w:rsidR="00F7476F">
        <w:t xml:space="preserve"> zostaje wycz</w:t>
      </w:r>
      <w:r w:rsidR="00600F51">
        <w:t xml:space="preserve">yszczona baza danych aplikacji, dzięki czemu </w:t>
      </w:r>
      <w:r w:rsidR="008B74D7">
        <w:t>program</w:t>
      </w:r>
      <w:r w:rsidR="00600F51">
        <w:t xml:space="preserve"> zawsze rozpoczyna działanie od ekranów </w:t>
      </w:r>
      <w:r w:rsidR="0044373F">
        <w:t>wyświetlanych</w:t>
      </w:r>
      <w:r w:rsidR="00600F51">
        <w:t xml:space="preserve"> tylko przy pierwszym </w:t>
      </w:r>
      <w:r w:rsidR="0044373F">
        <w:t>uruchomieniu</w:t>
      </w:r>
      <w:r w:rsidR="00600F51">
        <w:t>.</w:t>
      </w:r>
      <w:r w:rsidR="0000241B">
        <w:t xml:space="preserve"> Wewnątrz pojedynczego testu, oznaczonego adnotacją @test</w:t>
      </w:r>
      <w:r w:rsidR="00C1798B">
        <w:t xml:space="preserve">, znajdują się wszystkie </w:t>
      </w:r>
      <w:r w:rsidR="00A15B55">
        <w:t xml:space="preserve">operacje wykonywane w trakcie testowania. W tym </w:t>
      </w:r>
      <w:r w:rsidR="00A15B55">
        <w:lastRenderedPageBreak/>
        <w:t>przypadku, test służy do sprawdzenia przebiegu wszystkich ustawień początkowych.</w:t>
      </w:r>
      <w:r w:rsidR="00EA0C87">
        <w:t xml:space="preserve"> Pierwszą instrukcją wykonaną w teście jest metoda statyczna sleep</w:t>
      </w:r>
      <w:r w:rsidR="0012168E">
        <w:t>()</w:t>
      </w:r>
      <w:r w:rsidR="00EA0C87">
        <w:t xml:space="preserve"> klasy SystemClock. </w:t>
      </w:r>
      <w:r w:rsidR="00F535D1">
        <w:t>W tym przypadku wstrzymuje ona wykonywanie wszystkich instrukcji do czasu za</w:t>
      </w:r>
      <w:r w:rsidR="00744933">
        <w:t>kończenia wyświetlania animacji</w:t>
      </w:r>
      <w:r w:rsidR="00F535D1">
        <w:t xml:space="preserve"> przy uruchomieniu programu. </w:t>
      </w:r>
      <w:r w:rsidR="00CD4C54">
        <w:t>Następnie metody onView()</w:t>
      </w:r>
      <w:r w:rsidR="007B2514">
        <w:t>,</w:t>
      </w:r>
      <w:r w:rsidR="00CD4C54">
        <w:t xml:space="preserve"> wczytują kolejno wszystkie komponenty</w:t>
      </w:r>
      <w:r w:rsidR="00010558">
        <w:t>,</w:t>
      </w:r>
      <w:r w:rsidR="00CD4C54">
        <w:t xml:space="preserve"> uczestn</w:t>
      </w:r>
      <w:r w:rsidR="009C4EFC">
        <w:t>iczące w danym przypadku użycia</w:t>
      </w:r>
      <w:r w:rsidR="00BD5F53">
        <w:t>,</w:t>
      </w:r>
      <w:r w:rsidR="009C4EFC">
        <w:t xml:space="preserve"> bazując na ich identyfikatorach przypisanych w plikach definiujących wygląd interfejsu użytkownika.</w:t>
      </w:r>
      <w:r w:rsidR="00A15B55">
        <w:t xml:space="preserve"> </w:t>
      </w:r>
      <w:r w:rsidR="0065295D">
        <w:t xml:space="preserve">Po wczytaniu </w:t>
      </w:r>
      <w:r w:rsidR="00810BF7">
        <w:t>pożądanego komponentu</w:t>
      </w:r>
      <w:r w:rsidR="00931EA3">
        <w:t>, metoda perform</w:t>
      </w:r>
      <w:r w:rsidR="00735E60">
        <w:t>()</w:t>
      </w:r>
      <w:r w:rsidR="00931EA3">
        <w:t xml:space="preserve"> wyko</w:t>
      </w:r>
      <w:r w:rsidR="00B6432E">
        <w:t>nuje na nim zdefiniowane akcje.</w:t>
      </w:r>
      <w:r w:rsidR="00C4738D">
        <w:t xml:space="preserve"> W powyższych przykładzie są to metody:</w:t>
      </w:r>
    </w:p>
    <w:p w14:paraId="4B61ADEF" w14:textId="5198CAB0" w:rsidR="005D5FA0" w:rsidRDefault="00C4738D" w:rsidP="00362717">
      <w:pPr>
        <w:pStyle w:val="Akapitzlist"/>
        <w:numPr>
          <w:ilvl w:val="0"/>
          <w:numId w:val="44"/>
        </w:numPr>
        <w:spacing w:before="80" w:after="80" w:line="360" w:lineRule="auto"/>
        <w:jc w:val="both"/>
      </w:pPr>
      <w:r>
        <w:t xml:space="preserve">replaceText() – metoda podmieniająca tekst </w:t>
      </w:r>
      <w:r w:rsidR="00510308">
        <w:t>w komponencie</w:t>
      </w:r>
    </w:p>
    <w:p w14:paraId="6B08F480" w14:textId="49BCD573" w:rsidR="00510308" w:rsidRDefault="00510308" w:rsidP="00362717">
      <w:pPr>
        <w:pStyle w:val="Akapitzlist"/>
        <w:numPr>
          <w:ilvl w:val="0"/>
          <w:numId w:val="44"/>
        </w:numPr>
        <w:spacing w:before="80" w:after="80" w:line="360" w:lineRule="auto"/>
        <w:jc w:val="both"/>
      </w:pPr>
      <w:r>
        <w:t>scrollTo()- metoda przes</w:t>
      </w:r>
      <w:r w:rsidR="008676FD">
        <w:t>uwająca ekran na dany komponent</w:t>
      </w:r>
      <w:r>
        <w:t xml:space="preserve"> tak</w:t>
      </w:r>
      <w:r w:rsidR="008676FD">
        <w:t>,</w:t>
      </w:r>
      <w:r>
        <w:t xml:space="preserve"> aby był w całości widoczny. Bez wykonania tej akcji nie można przeprowadzić żadnej innej </w:t>
      </w:r>
      <w:r w:rsidR="008E60AE">
        <w:t>interakcji</w:t>
      </w:r>
      <w:r>
        <w:t xml:space="preserve"> z komponentem, który domyślnie nie jest widoczny na ekranie.</w:t>
      </w:r>
    </w:p>
    <w:p w14:paraId="18B79B0E" w14:textId="592F681E" w:rsidR="00823A3E" w:rsidRDefault="00823A3E" w:rsidP="00362717">
      <w:pPr>
        <w:pStyle w:val="Akapitzlist"/>
        <w:numPr>
          <w:ilvl w:val="0"/>
          <w:numId w:val="44"/>
        </w:numPr>
        <w:spacing w:before="80" w:after="80" w:line="360" w:lineRule="auto"/>
        <w:jc w:val="both"/>
      </w:pPr>
      <w:r>
        <w:t xml:space="preserve">click() </w:t>
      </w:r>
      <w:r w:rsidR="00E52B9E">
        <w:t>–</w:t>
      </w:r>
      <w:r>
        <w:t xml:space="preserve"> </w:t>
      </w:r>
      <w:r w:rsidR="00E52B9E">
        <w:t>Metoda wykonująca kliknięcie na wskazanym komponencie</w:t>
      </w:r>
    </w:p>
    <w:p w14:paraId="3FA5DD81" w14:textId="5AFAFB7A" w:rsidR="00E52B9E" w:rsidRDefault="00E52B9E" w:rsidP="00362717">
      <w:pPr>
        <w:pStyle w:val="Akapitzlist"/>
        <w:numPr>
          <w:ilvl w:val="0"/>
          <w:numId w:val="44"/>
        </w:numPr>
        <w:spacing w:before="80" w:after="80" w:line="360" w:lineRule="auto"/>
        <w:jc w:val="both"/>
      </w:pPr>
      <w:r>
        <w:t xml:space="preserve">closeSoftKeyboard()- </w:t>
      </w:r>
      <w:r w:rsidR="007357ED">
        <w:t xml:space="preserve">Metoda zamykająca </w:t>
      </w:r>
      <w:r w:rsidR="008A7B1A">
        <w:t>klawiaturę ekranową</w:t>
      </w:r>
    </w:p>
    <w:p w14:paraId="105BBDA7" w14:textId="3C845F0D" w:rsidR="00130C0D" w:rsidRDefault="00397EA6" w:rsidP="00362717">
      <w:pPr>
        <w:spacing w:before="80" w:after="80" w:line="360" w:lineRule="auto"/>
        <w:jc w:val="both"/>
      </w:pPr>
      <w:r>
        <w:t>Aby uruchomić test</w:t>
      </w:r>
      <w:r w:rsidR="00060ADA">
        <w:t>y</w:t>
      </w:r>
      <w:r w:rsidR="00330529">
        <w:t>,</w:t>
      </w:r>
      <w:r>
        <w:t xml:space="preserve"> w pliku konfiguracyjnym build.gradle należy dodatkowo </w:t>
      </w:r>
      <w:r w:rsidR="007E505F">
        <w:t xml:space="preserve">zdefiniować </w:t>
      </w:r>
      <w:r w:rsidR="00330529">
        <w:t xml:space="preserve">parametr testInstrumentationRunner wskazujący </w:t>
      </w:r>
      <w:r w:rsidR="007E505F">
        <w:t>dom</w:t>
      </w:r>
      <w:r w:rsidR="00070DE8">
        <w:t>yślną klasę uruchamiającą.</w:t>
      </w:r>
    </w:p>
    <w:p w14:paraId="0CA0B5AB" w14:textId="3D05DECD" w:rsidR="008E193E" w:rsidRDefault="00680B72" w:rsidP="00362717">
      <w:pPr>
        <w:spacing w:before="80" w:after="80" w:line="360" w:lineRule="auto"/>
        <w:jc w:val="both"/>
      </w:pPr>
      <w:r>
        <w:rPr>
          <w:noProof/>
        </w:rPr>
        <w:drawing>
          <wp:inline distT="0" distB="0" distL="0" distR="0" wp14:anchorId="25412834" wp14:editId="692697AD">
            <wp:extent cx="5399405" cy="995045"/>
            <wp:effectExtent l="0" t="0" r="1079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Zrzut ekranu 2016-11-20 o 15.19.4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0F9" w14:textId="77777777" w:rsidR="001A28B5" w:rsidRDefault="001A28B5" w:rsidP="00362717">
      <w:pPr>
        <w:spacing w:before="80" w:after="80" w:line="360" w:lineRule="auto"/>
        <w:jc w:val="both"/>
      </w:pPr>
    </w:p>
    <w:p w14:paraId="0F0B6966" w14:textId="70A0CB10" w:rsidR="00487D0F" w:rsidRDefault="00BC065F" w:rsidP="00362717">
      <w:pPr>
        <w:spacing w:before="80" w:after="80" w:line="360" w:lineRule="auto"/>
        <w:jc w:val="both"/>
      </w:pPr>
      <w:r>
        <w:t xml:space="preserve">Jednym z </w:t>
      </w:r>
      <w:r w:rsidR="007B0E5E">
        <w:t>najważniejszych</w:t>
      </w:r>
      <w:r>
        <w:t xml:space="preserve"> testów jest test sprawdzający </w:t>
      </w:r>
      <w:r w:rsidR="00490D87">
        <w:t xml:space="preserve">proces wykonywania zastrzyku oraz </w:t>
      </w:r>
      <w:r w:rsidR="00CA7834">
        <w:t xml:space="preserve">dodania </w:t>
      </w:r>
      <w:r w:rsidR="007B0E5E">
        <w:t>niepożądanych</w:t>
      </w:r>
      <w:r w:rsidR="00812193">
        <w:t xml:space="preserve"> objawów.</w:t>
      </w:r>
      <w:r w:rsidR="007B0E5E">
        <w:t xml:space="preserve"> Jego kod przedstawiono poniżej</w:t>
      </w:r>
      <w:r w:rsidR="003C07F2">
        <w:t>.</w:t>
      </w:r>
    </w:p>
    <w:p w14:paraId="32F4EAE0" w14:textId="77777777" w:rsidR="00E65CB4" w:rsidRDefault="00E65CB4" w:rsidP="00362717">
      <w:pPr>
        <w:spacing w:before="80" w:after="80" w:line="360" w:lineRule="auto"/>
        <w:jc w:val="both"/>
      </w:pPr>
    </w:p>
    <w:p w14:paraId="3B9B3214" w14:textId="2D84356A" w:rsidR="00130EA6" w:rsidRDefault="004F2F83" w:rsidP="00362717">
      <w:pPr>
        <w:spacing w:before="80" w:after="80" w:line="360" w:lineRule="auto"/>
        <w:jc w:val="both"/>
      </w:pPr>
      <w:r>
        <w:rPr>
          <w:noProof/>
        </w:rPr>
        <w:lastRenderedPageBreak/>
        <w:drawing>
          <wp:inline distT="0" distB="0" distL="0" distR="0" wp14:anchorId="4401EF8F" wp14:editId="5EE82776">
            <wp:extent cx="5399405" cy="6090920"/>
            <wp:effectExtent l="0" t="0" r="10795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Zrzut ekranu 2016-11-20 o 15.25.3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4F17" w14:textId="399BBBB7" w:rsidR="00E65CB4" w:rsidRDefault="00E65CB4" w:rsidP="00362717">
      <w:pPr>
        <w:spacing w:before="80" w:after="80" w:line="360" w:lineRule="auto"/>
        <w:jc w:val="both"/>
      </w:pPr>
      <w:r>
        <w:t xml:space="preserve">W powyższej klasie testowej </w:t>
      </w:r>
      <w:r w:rsidR="00775EA4">
        <w:t xml:space="preserve">zaimplementowano jedną metodę testową </w:t>
      </w:r>
      <w:r w:rsidR="00765983">
        <w:t xml:space="preserve">o nazwie injectionTest(), </w:t>
      </w:r>
      <w:r w:rsidR="00775EA4">
        <w:t>oznaczon</w:t>
      </w:r>
      <w:r w:rsidR="00765983">
        <w:t>ą adnotacją @Test</w:t>
      </w:r>
      <w:r w:rsidR="00B341A8">
        <w:t xml:space="preserve">. </w:t>
      </w:r>
      <w:r w:rsidR="003D5A5C">
        <w:t>Wewnątrz metody skorzystano z funkcji opisanych powyżej</w:t>
      </w:r>
      <w:r w:rsidR="000620C2">
        <w:t>,</w:t>
      </w:r>
      <w:r w:rsidR="003D5A5C">
        <w:t xml:space="preserve"> użytych także podczas testowania </w:t>
      </w:r>
      <w:r w:rsidR="009B166F">
        <w:t xml:space="preserve">pierwszego uruchomienia programu. </w:t>
      </w:r>
      <w:r w:rsidR="008B00D6">
        <w:t xml:space="preserve">Na początek wczytywany </w:t>
      </w:r>
      <w:r w:rsidR="00E908C1">
        <w:t xml:space="preserve">jest przycisk odpowiedzialny za </w:t>
      </w:r>
      <w:r w:rsidR="00325799">
        <w:t xml:space="preserve">wykonanie </w:t>
      </w:r>
      <w:r w:rsidR="00E908C1">
        <w:t xml:space="preserve">zastrzyku </w:t>
      </w:r>
      <w:r w:rsidR="00A138C5">
        <w:t>oraz</w:t>
      </w:r>
      <w:r w:rsidR="00325799">
        <w:t xml:space="preserve"> wykonywana jest na nim akcja click(). </w:t>
      </w:r>
      <w:r w:rsidR="008C2B4D">
        <w:t>Następnie na ekranie zastrzyku wykonywana jest</w:t>
      </w:r>
      <w:r w:rsidR="00BF0012">
        <w:t xml:space="preserve"> akcja wstrzyknięcia. Ostatnim etapem jest dodanie </w:t>
      </w:r>
      <w:r w:rsidR="001C0E5D">
        <w:t xml:space="preserve">testowych </w:t>
      </w:r>
      <w:r w:rsidR="0076048B">
        <w:t xml:space="preserve">objawów jakie wystąpiły po </w:t>
      </w:r>
      <w:r w:rsidR="00DB294C">
        <w:t>podaniu danej dawki</w:t>
      </w:r>
      <w:r w:rsidR="0076048B">
        <w:t xml:space="preserve"> leku.</w:t>
      </w:r>
      <w:r w:rsidR="00E87B0B">
        <w:t xml:space="preserve"> </w:t>
      </w:r>
    </w:p>
    <w:p w14:paraId="2F826CFC" w14:textId="1030E943" w:rsidR="00E87B0B" w:rsidRDefault="00E87B0B" w:rsidP="00362717">
      <w:pPr>
        <w:spacing w:before="80" w:after="80" w:line="360" w:lineRule="auto"/>
        <w:jc w:val="both"/>
      </w:pPr>
      <w:r>
        <w:t xml:space="preserve">Analogicznie wykonano testy wszystkich najważniejszych </w:t>
      </w:r>
      <w:r w:rsidR="00615137">
        <w:t>funkcji aplikacji. Ostatecznie powstało 10 testów sprawdzających poprawność:</w:t>
      </w:r>
    </w:p>
    <w:p w14:paraId="234459AC" w14:textId="550647AC" w:rsidR="00615137" w:rsidRDefault="00D83509" w:rsidP="00615137">
      <w:pPr>
        <w:pStyle w:val="Akapitzlist"/>
        <w:numPr>
          <w:ilvl w:val="0"/>
          <w:numId w:val="45"/>
        </w:numPr>
        <w:spacing w:before="80" w:after="80" w:line="360" w:lineRule="auto"/>
        <w:jc w:val="both"/>
      </w:pPr>
      <w:r>
        <w:t>ustawień początkowych</w:t>
      </w:r>
    </w:p>
    <w:p w14:paraId="47BA66CB" w14:textId="50C18DD1" w:rsidR="00D83509" w:rsidRDefault="00E95F97" w:rsidP="00615137">
      <w:pPr>
        <w:pStyle w:val="Akapitzlist"/>
        <w:numPr>
          <w:ilvl w:val="0"/>
          <w:numId w:val="45"/>
        </w:numPr>
        <w:spacing w:before="80" w:after="80" w:line="360" w:lineRule="auto"/>
        <w:jc w:val="both"/>
      </w:pPr>
      <w:r>
        <w:lastRenderedPageBreak/>
        <w:t>wykonania zastrzyku i dodania o</w:t>
      </w:r>
      <w:r w:rsidR="00D83509">
        <w:t>bjawów ubocznych</w:t>
      </w:r>
    </w:p>
    <w:p w14:paraId="45FFE23B" w14:textId="07002017" w:rsidR="00D83509" w:rsidRDefault="00525165" w:rsidP="00615137">
      <w:pPr>
        <w:pStyle w:val="Akapitzlist"/>
        <w:numPr>
          <w:ilvl w:val="0"/>
          <w:numId w:val="45"/>
        </w:numPr>
        <w:spacing w:before="80" w:after="80" w:line="360" w:lineRule="auto"/>
        <w:jc w:val="both"/>
      </w:pPr>
      <w:r>
        <w:t>przejścia po wszystkich elementach menu</w:t>
      </w:r>
    </w:p>
    <w:p w14:paraId="65E1156F" w14:textId="59C9429F" w:rsidR="00525165" w:rsidRDefault="0039290C" w:rsidP="00615137">
      <w:pPr>
        <w:pStyle w:val="Akapitzlist"/>
        <w:numPr>
          <w:ilvl w:val="0"/>
          <w:numId w:val="45"/>
        </w:numPr>
        <w:spacing w:before="80" w:after="80" w:line="360" w:lineRule="auto"/>
        <w:jc w:val="both"/>
      </w:pPr>
      <w:r>
        <w:t>sprawdzenia historii zastrzyków oraz szczegółów jednego z nich</w:t>
      </w:r>
    </w:p>
    <w:p w14:paraId="59DBA156" w14:textId="72FA8F86" w:rsidR="0039290C" w:rsidRDefault="00244376" w:rsidP="00615137">
      <w:pPr>
        <w:pStyle w:val="Akapitzlist"/>
        <w:numPr>
          <w:ilvl w:val="0"/>
          <w:numId w:val="45"/>
        </w:numPr>
        <w:spacing w:before="80" w:after="80" w:line="360" w:lineRule="auto"/>
        <w:jc w:val="both"/>
      </w:pPr>
      <w:r>
        <w:t>zarządzania zapasami leku: zmiana ilości leku, aktualizacja notyfikacji o kończących się zasobach</w:t>
      </w:r>
    </w:p>
    <w:p w14:paraId="2E61A4C3" w14:textId="1305C9BF" w:rsidR="00244376" w:rsidRDefault="00A02F20" w:rsidP="00615137">
      <w:pPr>
        <w:pStyle w:val="Akapitzlist"/>
        <w:numPr>
          <w:ilvl w:val="0"/>
          <w:numId w:val="45"/>
        </w:numPr>
        <w:spacing w:before="80" w:after="80" w:line="360" w:lineRule="auto"/>
        <w:jc w:val="both"/>
      </w:pPr>
      <w:r>
        <w:t>wygenerowania raportu</w:t>
      </w:r>
      <w:r w:rsidR="003D6988">
        <w:t xml:space="preserve"> dla lekarza i wyświetlenia powstałego pliku</w:t>
      </w:r>
    </w:p>
    <w:p w14:paraId="51DE78C0" w14:textId="0DC50EA2" w:rsidR="00372C29" w:rsidRDefault="00D72046" w:rsidP="00615137">
      <w:pPr>
        <w:pStyle w:val="Akapitzlist"/>
        <w:numPr>
          <w:ilvl w:val="0"/>
          <w:numId w:val="45"/>
        </w:numPr>
        <w:spacing w:before="80" w:after="80" w:line="360" w:lineRule="auto"/>
        <w:jc w:val="both"/>
      </w:pPr>
      <w:r>
        <w:t>zmiany ustawień:</w:t>
      </w:r>
    </w:p>
    <w:p w14:paraId="57D47CD0" w14:textId="3213F3CB" w:rsidR="00D72046" w:rsidRDefault="00D72046" w:rsidP="00D72046">
      <w:pPr>
        <w:pStyle w:val="Akapitzlist"/>
        <w:numPr>
          <w:ilvl w:val="1"/>
          <w:numId w:val="45"/>
        </w:numPr>
        <w:spacing w:before="80" w:after="80" w:line="360" w:lineRule="auto"/>
        <w:jc w:val="both"/>
      </w:pPr>
      <w:r>
        <w:t>informacji o użytkowniku</w:t>
      </w:r>
    </w:p>
    <w:p w14:paraId="5BCF12E0" w14:textId="24B565B4" w:rsidR="00D72046" w:rsidRDefault="00D72046" w:rsidP="00D72046">
      <w:pPr>
        <w:pStyle w:val="Akapitzlist"/>
        <w:numPr>
          <w:ilvl w:val="1"/>
          <w:numId w:val="45"/>
        </w:numPr>
        <w:spacing w:before="80" w:after="80" w:line="360" w:lineRule="auto"/>
        <w:jc w:val="both"/>
      </w:pPr>
      <w:r>
        <w:t>czasu powiadomień o zastrzyku</w:t>
      </w:r>
    </w:p>
    <w:p w14:paraId="76B8A596" w14:textId="46ACB9AD" w:rsidR="00D72046" w:rsidRDefault="0057084B" w:rsidP="00D72046">
      <w:pPr>
        <w:pStyle w:val="Akapitzlist"/>
        <w:numPr>
          <w:ilvl w:val="1"/>
          <w:numId w:val="45"/>
        </w:numPr>
        <w:spacing w:before="80" w:after="80" w:line="360" w:lineRule="auto"/>
        <w:jc w:val="both"/>
      </w:pPr>
      <w:r>
        <w:t>wyglądu aplikacji</w:t>
      </w:r>
    </w:p>
    <w:p w14:paraId="5E6E407C" w14:textId="5B482B69" w:rsidR="0057084B" w:rsidRDefault="00435C8D" w:rsidP="008C0051">
      <w:pPr>
        <w:pStyle w:val="Akapitzlist"/>
        <w:numPr>
          <w:ilvl w:val="0"/>
          <w:numId w:val="45"/>
        </w:numPr>
        <w:spacing w:before="80" w:after="80" w:line="360" w:lineRule="auto"/>
        <w:jc w:val="both"/>
      </w:pPr>
      <w:r>
        <w:t>skorzystania z ekranów pomocy</w:t>
      </w:r>
    </w:p>
    <w:p w14:paraId="052851AC" w14:textId="62E8897B" w:rsidR="00AE56D6" w:rsidRDefault="00F86646" w:rsidP="00AE56D6">
      <w:pPr>
        <w:spacing w:before="80" w:after="80" w:line="360" w:lineRule="auto"/>
        <w:jc w:val="both"/>
      </w:pPr>
      <w:r>
        <w:t>Po poprawnym wykonaniu wszystkich testów środowisko Android studio pokazuje na ekranie informację o sukcesie wraz z czasem trwania testów.</w:t>
      </w:r>
    </w:p>
    <w:p w14:paraId="72B52A06" w14:textId="168583AC" w:rsidR="00F86646" w:rsidRDefault="00FC7AD2" w:rsidP="00AE56D6">
      <w:pPr>
        <w:spacing w:before="80" w:after="80" w:line="360" w:lineRule="auto"/>
        <w:jc w:val="both"/>
      </w:pPr>
      <w:r>
        <w:rPr>
          <w:noProof/>
        </w:rPr>
        <w:drawing>
          <wp:inline distT="0" distB="0" distL="0" distR="0" wp14:anchorId="1B1922DF" wp14:editId="2F8732BA">
            <wp:extent cx="5399405" cy="1627505"/>
            <wp:effectExtent l="0" t="0" r="1079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Zrzut ekranu 2016-11-20 o 15.50.0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AB6E" w14:textId="2E879745" w:rsidR="00E83C9A" w:rsidRDefault="00E83C9A" w:rsidP="00AE56D6">
      <w:pPr>
        <w:spacing w:before="80" w:after="80" w:line="360" w:lineRule="auto"/>
        <w:jc w:val="both"/>
      </w:pPr>
      <w:r>
        <w:t>Dodat</w:t>
      </w:r>
      <w:r w:rsidR="001775BC">
        <w:t>kowo sprawdzono także czy słabsze urządzenia poradzą sobie ze wskazywaniem zastrzyku w formie modelu 3D. W tym celu w klasie ModelRenderer dodano fragment kodu umożliwiający monitorowanie ilości klatek na sekundę w czasie rzeczywistym podczas działania programu na danym urządzeniu.</w:t>
      </w:r>
    </w:p>
    <w:p w14:paraId="09922DE6" w14:textId="59C566AD" w:rsidR="00123C89" w:rsidRDefault="00537C50" w:rsidP="00AE56D6">
      <w:pPr>
        <w:spacing w:before="80" w:after="80" w:line="360" w:lineRule="auto"/>
        <w:jc w:val="both"/>
      </w:pPr>
      <w:r>
        <w:rPr>
          <w:noProof/>
        </w:rPr>
        <w:drawing>
          <wp:inline distT="0" distB="0" distL="0" distR="0" wp14:anchorId="0500E639" wp14:editId="08999EBC">
            <wp:extent cx="5399405" cy="915035"/>
            <wp:effectExtent l="0" t="0" r="1079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Zrzut ekranu 2016-11-20 o 16.05.2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5C50" w14:textId="77777777" w:rsidR="00922C5E" w:rsidRDefault="0001481D" w:rsidP="00922C5E">
      <w:pPr>
        <w:keepNext/>
        <w:spacing w:before="80" w:after="80" w:line="360" w:lineRule="auto"/>
        <w:jc w:val="both"/>
      </w:pPr>
      <w:r>
        <w:rPr>
          <w:noProof/>
        </w:rPr>
        <w:lastRenderedPageBreak/>
        <w:drawing>
          <wp:inline distT="0" distB="0" distL="0" distR="0" wp14:anchorId="7847689E" wp14:editId="651257F1">
            <wp:extent cx="5399405" cy="1014095"/>
            <wp:effectExtent l="0" t="0" r="10795" b="190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Zrzut ekranu 2016-11-20 o 16.02.3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6B0E" w14:textId="15E8C93D" w:rsidR="00831E8F" w:rsidRDefault="00922C5E" w:rsidP="00922C5E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8</w:t>
        </w:r>
      </w:fldSimple>
      <w:r>
        <w:rPr>
          <w:noProof/>
        </w:rPr>
        <w:t>: Przykładowe komunikaty generowane podczas wyświetlania modelu</w:t>
      </w:r>
    </w:p>
    <w:p w14:paraId="4097AD15" w14:textId="6B904000" w:rsidR="00057B9B" w:rsidRPr="00B06139" w:rsidRDefault="00057B9B" w:rsidP="00AE56D6">
      <w:pPr>
        <w:spacing w:before="80" w:after="80" w:line="360" w:lineRule="auto"/>
        <w:jc w:val="both"/>
      </w:pPr>
      <w:r>
        <w:t>Następnie uruchomiono program na kilku urządzeniach testowych w celu sprawdzenia ich wydajności</w:t>
      </w:r>
      <w:r w:rsidR="009424EE">
        <w:t xml:space="preserve"> podczas generowania modelu.</w:t>
      </w:r>
      <w:r w:rsidR="00EC3F85">
        <w:t xml:space="preserve"> Zebrane dane przedstawiono poniżej w formie tabeli</w:t>
      </w:r>
      <w:r w:rsidR="00A6787B">
        <w:t>.</w:t>
      </w:r>
    </w:p>
    <w:p w14:paraId="186D6187" w14:textId="77777777" w:rsidR="00D84258" w:rsidRDefault="000B32B8" w:rsidP="00362717">
      <w:pPr>
        <w:pStyle w:val="Nagwek1"/>
        <w:numPr>
          <w:ilvl w:val="0"/>
          <w:numId w:val="37"/>
        </w:numPr>
        <w:spacing w:before="80" w:after="80" w:line="360" w:lineRule="auto"/>
        <w:jc w:val="both"/>
      </w:pPr>
      <w:bookmarkStart w:id="10" w:name="_Toc467423822"/>
      <w:r>
        <w:t>Podsumowanie</w:t>
      </w:r>
      <w:bookmarkEnd w:id="10"/>
    </w:p>
    <w:p w14:paraId="62E7CC58" w14:textId="4B34E6F1" w:rsidR="0079497F" w:rsidRPr="00E868C8" w:rsidRDefault="000B32B8" w:rsidP="004C67A5">
      <w:pPr>
        <w:pStyle w:val="Nagwek1"/>
        <w:numPr>
          <w:ilvl w:val="0"/>
          <w:numId w:val="37"/>
        </w:numPr>
        <w:spacing w:before="80" w:after="80" w:line="360" w:lineRule="auto"/>
        <w:jc w:val="both"/>
      </w:pPr>
      <w:bookmarkStart w:id="11" w:name="_Toc467423823"/>
      <w:r>
        <w:t>Literatura</w:t>
      </w:r>
      <w:bookmarkEnd w:id="11"/>
    </w:p>
    <w:p w14:paraId="67021EFE" w14:textId="52F6D8CB" w:rsidR="0079497F" w:rsidRPr="00824CCD" w:rsidRDefault="0079497F" w:rsidP="007B3230">
      <w:pPr>
        <w:pStyle w:val="Akapitzlist"/>
        <w:numPr>
          <w:ilvl w:val="1"/>
          <w:numId w:val="37"/>
        </w:numPr>
        <w:spacing w:line="360" w:lineRule="auto"/>
        <w:ind w:left="357" w:hanging="357"/>
        <w:rPr>
          <w:lang w:val="en-US"/>
        </w:rPr>
      </w:pPr>
      <w:r w:rsidRPr="00824CCD">
        <w:rPr>
          <w:lang w:val="en-US"/>
        </w:rPr>
        <w:t xml:space="preserve">Android Developer. [Online]. </w:t>
      </w:r>
      <w:r w:rsidRPr="00E868C8">
        <w:t xml:space="preserve">Dostępny w Internecie: </w:t>
      </w:r>
      <w:hyperlink r:id="rId38" w:history="1">
        <w:r w:rsidRPr="00824CCD">
          <w:rPr>
            <w:rStyle w:val="Hipercze"/>
            <w:rFonts w:eastAsia="Times New Roman"/>
          </w:rPr>
          <w:t>http://www.developer.android.com</w:t>
        </w:r>
      </w:hyperlink>
    </w:p>
    <w:p w14:paraId="7CD52B41" w14:textId="78C4B0F2" w:rsidR="00627E65" w:rsidRPr="00E868C8" w:rsidRDefault="002A45D9" w:rsidP="007B3230">
      <w:pPr>
        <w:pStyle w:val="Akapitzlist"/>
        <w:numPr>
          <w:ilvl w:val="1"/>
          <w:numId w:val="37"/>
        </w:numPr>
        <w:spacing w:line="360" w:lineRule="auto"/>
        <w:ind w:left="357" w:hanging="357"/>
      </w:pPr>
      <w:r w:rsidRPr="00824CCD">
        <w:rPr>
          <w:lang w:val="en-US"/>
        </w:rPr>
        <w:t>Dawn Griffiths, David Griffiths</w:t>
      </w:r>
      <w:r w:rsidR="007377DC" w:rsidRPr="00824CCD">
        <w:rPr>
          <w:lang w:val="en-US"/>
        </w:rPr>
        <w:t>,</w:t>
      </w:r>
      <w:r w:rsidR="00627E65" w:rsidRPr="00824CCD">
        <w:rPr>
          <w:lang w:val="en-US"/>
        </w:rPr>
        <w:t xml:space="preserve"> </w:t>
      </w:r>
      <w:r w:rsidRPr="00824CCD">
        <w:rPr>
          <w:i/>
          <w:lang w:val="en-US"/>
        </w:rPr>
        <w:t>Head First Android Development A Brain-Friendly Guide</w:t>
      </w:r>
      <w:r w:rsidR="00627E65" w:rsidRPr="00824CCD">
        <w:rPr>
          <w:i/>
          <w:lang w:val="en-US"/>
        </w:rPr>
        <w:t xml:space="preserve">, </w:t>
      </w:r>
      <w:r w:rsidR="00627E65" w:rsidRPr="00824CCD">
        <w:rPr>
          <w:lang w:val="en-US"/>
        </w:rPr>
        <w:t xml:space="preserve">wydawnictwo </w:t>
      </w:r>
      <w:r w:rsidR="00627E65" w:rsidRPr="00824CCD">
        <w:rPr>
          <w:color w:val="333333"/>
          <w:shd w:val="clear" w:color="auto" w:fill="FFFFFF"/>
        </w:rPr>
        <w:t>O'Reilly Media</w:t>
      </w:r>
      <w:r w:rsidR="00627E65" w:rsidRPr="00824CCD">
        <w:rPr>
          <w:color w:val="333333"/>
          <w:shd w:val="clear" w:color="auto" w:fill="FFFFFF"/>
        </w:rPr>
        <w:t>, 2016</w:t>
      </w:r>
    </w:p>
    <w:p w14:paraId="25E98A80" w14:textId="362E94B3" w:rsidR="00D84258" w:rsidRPr="00E868C8" w:rsidRDefault="007377DC" w:rsidP="007B3230">
      <w:pPr>
        <w:pStyle w:val="Akapitzlist"/>
        <w:numPr>
          <w:ilvl w:val="1"/>
          <w:numId w:val="37"/>
        </w:numPr>
        <w:spacing w:line="360" w:lineRule="auto"/>
        <w:ind w:left="357" w:hanging="357"/>
      </w:pPr>
      <w:r w:rsidRPr="00E868C8">
        <w:t xml:space="preserve">Andrzej Stasiewicz, </w:t>
      </w:r>
      <w:r w:rsidRPr="00824CCD">
        <w:rPr>
          <w:i/>
        </w:rPr>
        <w:t>And</w:t>
      </w:r>
      <w:r w:rsidRPr="00824CCD">
        <w:rPr>
          <w:i/>
        </w:rPr>
        <w:t xml:space="preserve">roid Studio. Podstawy tworzenia </w:t>
      </w:r>
      <w:r w:rsidRPr="00824CCD">
        <w:rPr>
          <w:i/>
        </w:rPr>
        <w:t>aplikacji</w:t>
      </w:r>
      <w:r w:rsidRPr="00E868C8">
        <w:t>, wydawnictwo Helion, 2015</w:t>
      </w:r>
    </w:p>
    <w:p w14:paraId="377AE3E2" w14:textId="4DAC60AF" w:rsidR="00730795" w:rsidRPr="00E868C8" w:rsidRDefault="00730795" w:rsidP="007B3230">
      <w:pPr>
        <w:pStyle w:val="Akapitzlist"/>
        <w:numPr>
          <w:ilvl w:val="1"/>
          <w:numId w:val="37"/>
        </w:numPr>
        <w:spacing w:line="360" w:lineRule="auto"/>
        <w:ind w:left="357" w:hanging="357"/>
      </w:pPr>
      <w:r w:rsidRPr="00E868C8">
        <w:t xml:space="preserve">Anders Göransson, </w:t>
      </w:r>
      <w:r w:rsidRPr="00824CCD">
        <w:rPr>
          <w:i/>
        </w:rPr>
        <w:t>Android. Aplikacje wielowątkowe. Techniki przetwarzania</w:t>
      </w:r>
      <w:r w:rsidRPr="00E868C8">
        <w:t>, wydawnictwo Helion, 2015</w:t>
      </w:r>
    </w:p>
    <w:p w14:paraId="567559DD" w14:textId="4BC7D598" w:rsidR="006F55AE" w:rsidRPr="00E868C8" w:rsidRDefault="006F55AE" w:rsidP="007B3230">
      <w:pPr>
        <w:pStyle w:val="Akapitzlist"/>
        <w:numPr>
          <w:ilvl w:val="1"/>
          <w:numId w:val="37"/>
        </w:numPr>
        <w:spacing w:line="360" w:lineRule="auto"/>
        <w:ind w:left="357" w:hanging="357"/>
      </w:pPr>
      <w:r w:rsidRPr="00E868C8">
        <w:t xml:space="preserve">Erik Hellman, </w:t>
      </w:r>
      <w:r w:rsidRPr="00824CCD">
        <w:rPr>
          <w:i/>
        </w:rPr>
        <w:t>Platforma Android. Nowe wyzwania</w:t>
      </w:r>
      <w:r w:rsidRPr="00E868C8">
        <w:t>, wydawnictwo Helion 2014</w:t>
      </w:r>
    </w:p>
    <w:p w14:paraId="06A55E8C" w14:textId="7D079BE9" w:rsidR="00757FBB" w:rsidRPr="00E868C8" w:rsidRDefault="00B70B5B" w:rsidP="007B3230">
      <w:pPr>
        <w:pStyle w:val="Akapitzlist"/>
        <w:numPr>
          <w:ilvl w:val="1"/>
          <w:numId w:val="37"/>
        </w:numPr>
        <w:spacing w:line="360" w:lineRule="auto"/>
        <w:ind w:left="357" w:hanging="357"/>
      </w:pPr>
      <w:r w:rsidRPr="00E868C8">
        <w:t xml:space="preserve">Poradnik użycia biblioteki JPCT [Online]. Dostępny w Internecie: </w:t>
      </w:r>
      <w:hyperlink r:id="rId39" w:history="1">
        <w:r w:rsidRPr="00E868C8">
          <w:rPr>
            <w:rStyle w:val="Hipercze"/>
          </w:rPr>
          <w:t>http://www.jpct.net/wiki/</w:t>
        </w:r>
      </w:hyperlink>
    </w:p>
    <w:p w14:paraId="417236CE" w14:textId="4FCFCA23" w:rsidR="00B70B5B" w:rsidRPr="00E868C8" w:rsidRDefault="00B70B5B" w:rsidP="007B3230">
      <w:pPr>
        <w:pStyle w:val="Akapitzlist"/>
        <w:numPr>
          <w:ilvl w:val="1"/>
          <w:numId w:val="37"/>
        </w:numPr>
        <w:spacing w:line="360" w:lineRule="auto"/>
        <w:ind w:left="357" w:hanging="357"/>
      </w:pPr>
      <w:r w:rsidRPr="00E868C8">
        <w:t xml:space="preserve">Oficjalna dokumentacja biblioteki JPCT [Online]. Dostępny w Internecie: </w:t>
      </w:r>
      <w:hyperlink r:id="rId40" w:history="1">
        <w:r w:rsidRPr="00E868C8">
          <w:rPr>
            <w:rStyle w:val="Hipercze"/>
          </w:rPr>
          <w:t>http://www.jpct.net/jpct-ae/doc/</w:t>
        </w:r>
      </w:hyperlink>
    </w:p>
    <w:p w14:paraId="7900FC13" w14:textId="744F6496" w:rsidR="004C67A5" w:rsidRPr="00E868C8" w:rsidRDefault="004C67A5" w:rsidP="007B3230">
      <w:pPr>
        <w:pStyle w:val="Akapitzlist"/>
        <w:numPr>
          <w:ilvl w:val="1"/>
          <w:numId w:val="37"/>
        </w:numPr>
        <w:spacing w:line="360" w:lineRule="auto"/>
        <w:ind w:left="357" w:hanging="357"/>
      </w:pPr>
      <w:r w:rsidRPr="00E868C8">
        <w:t>JUnit - Testy jednostkowe w Javie</w:t>
      </w:r>
      <w:r w:rsidRPr="00E868C8">
        <w:t xml:space="preserve"> [Online]. Dostępny w Internecie: </w:t>
      </w:r>
      <w:hyperlink r:id="rId41" w:history="1">
        <w:r w:rsidR="005D759F" w:rsidRPr="00824CCD">
          <w:rPr>
            <w:rStyle w:val="Hipercze"/>
            <w:rFonts w:eastAsia="Times New Roman"/>
          </w:rPr>
          <w:t>http://javastart.pl/static/efektywne-programowanie/junit/</w:t>
        </w:r>
      </w:hyperlink>
    </w:p>
    <w:p w14:paraId="07FF38CC" w14:textId="32E60D63" w:rsidR="00E868C8" w:rsidRPr="00824CCD" w:rsidRDefault="00E868C8" w:rsidP="007B3230">
      <w:pPr>
        <w:pStyle w:val="Akapitzlist"/>
        <w:numPr>
          <w:ilvl w:val="1"/>
          <w:numId w:val="37"/>
        </w:numPr>
        <w:spacing w:line="360" w:lineRule="auto"/>
        <w:ind w:left="357" w:hanging="357"/>
        <w:rPr>
          <w:bCs/>
          <w:color w:val="333333"/>
          <w:lang w:val="en-US"/>
        </w:rPr>
      </w:pPr>
      <w:r w:rsidRPr="00824CCD">
        <w:rPr>
          <w:bCs/>
          <w:color w:val="333333"/>
          <w:lang w:val="en-US"/>
        </w:rPr>
        <w:t xml:space="preserve">Antonio Pachon Ruiz, </w:t>
      </w:r>
      <w:r w:rsidRPr="00824CCD">
        <w:rPr>
          <w:bCs/>
          <w:i/>
          <w:color w:val="333333"/>
          <w:lang w:val="en-US"/>
        </w:rPr>
        <w:t>Mastering Android Application Development</w:t>
      </w:r>
      <w:r w:rsidRPr="00824CCD">
        <w:rPr>
          <w:bCs/>
          <w:color w:val="333333"/>
          <w:lang w:val="en-US"/>
        </w:rPr>
        <w:t xml:space="preserve">, </w:t>
      </w:r>
      <w:r w:rsidRPr="00824CCD">
        <w:rPr>
          <w:color w:val="333333"/>
          <w:shd w:val="clear" w:color="auto" w:fill="FFFFFF"/>
        </w:rPr>
        <w:t>O'Reilly Media, 201</w:t>
      </w:r>
      <w:r w:rsidRPr="00824CCD">
        <w:rPr>
          <w:color w:val="333333"/>
          <w:shd w:val="clear" w:color="auto" w:fill="FFFFFF"/>
        </w:rPr>
        <w:t>5</w:t>
      </w:r>
    </w:p>
    <w:p w14:paraId="6532A527" w14:textId="77777777" w:rsidR="00E868C8" w:rsidRPr="00E868C8" w:rsidRDefault="00E868C8" w:rsidP="00E868C8">
      <w:pPr>
        <w:shd w:val="clear" w:color="auto" w:fill="FFFFFF"/>
        <w:rPr>
          <w:rFonts w:ascii="Arial" w:eastAsia="Times New Roman" w:hAnsi="Arial" w:cs="Arial"/>
          <w:color w:val="333333"/>
          <w:sz w:val="18"/>
          <w:szCs w:val="18"/>
          <w:lang w:val="en-US"/>
        </w:rPr>
      </w:pPr>
    </w:p>
    <w:p w14:paraId="34AD3FA1" w14:textId="77777777" w:rsidR="005D759F" w:rsidRPr="00E868C8" w:rsidRDefault="005D759F" w:rsidP="004C67A5">
      <w:pPr>
        <w:rPr>
          <w:rFonts w:eastAsia="Times New Roman"/>
          <w:lang w:val="en-US"/>
        </w:rPr>
      </w:pPr>
    </w:p>
    <w:p w14:paraId="35D35CDD" w14:textId="77777777" w:rsidR="004C67A5" w:rsidRPr="00E868C8" w:rsidRDefault="004C67A5" w:rsidP="004C67A5">
      <w:pPr>
        <w:rPr>
          <w:rFonts w:eastAsia="Times New Roman"/>
          <w:lang w:val="en-US"/>
        </w:rPr>
      </w:pPr>
    </w:p>
    <w:p w14:paraId="67F68038" w14:textId="77777777" w:rsidR="00B70B5B" w:rsidRPr="00E868C8" w:rsidRDefault="00B70B5B" w:rsidP="006F55AE">
      <w:pPr>
        <w:rPr>
          <w:lang w:val="en-US"/>
        </w:rPr>
      </w:pPr>
    </w:p>
    <w:p w14:paraId="301426C1" w14:textId="77777777" w:rsidR="006F55AE" w:rsidRPr="00E868C8" w:rsidRDefault="006F55AE" w:rsidP="006F55AE">
      <w:pPr>
        <w:rPr>
          <w:lang w:val="en-US"/>
        </w:rPr>
      </w:pPr>
    </w:p>
    <w:p w14:paraId="7EAF8A5A" w14:textId="77777777" w:rsidR="00730795" w:rsidRPr="00E868C8" w:rsidRDefault="00730795" w:rsidP="007377DC">
      <w:pPr>
        <w:rPr>
          <w:lang w:val="en-US"/>
        </w:rPr>
      </w:pPr>
    </w:p>
    <w:sectPr w:rsidR="00730795" w:rsidRPr="00E868C8" w:rsidSect="0007354E">
      <w:footerReference w:type="even" r:id="rId42"/>
      <w:footerReference w:type="default" r:id="rId43"/>
      <w:pgSz w:w="11906" w:h="16838"/>
      <w:pgMar w:top="1418" w:right="1418" w:bottom="1418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1DC1BF" w14:textId="77777777" w:rsidR="00DF2E07" w:rsidRDefault="00DF2E07" w:rsidP="009C30C1">
      <w:r>
        <w:separator/>
      </w:r>
    </w:p>
  </w:endnote>
  <w:endnote w:type="continuationSeparator" w:id="0">
    <w:p w14:paraId="4EA04727" w14:textId="77777777" w:rsidR="00DF2E07" w:rsidRDefault="00DF2E07" w:rsidP="009C30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EFBF46" w14:textId="77777777" w:rsidR="00DD440F" w:rsidRDefault="00DD440F" w:rsidP="00C47C17">
    <w:pPr>
      <w:pStyle w:val="Stopka"/>
      <w:framePr w:wrap="none" w:vAnchor="text" w:hAnchor="margin" w:xAlign="center" w:y="1"/>
      <w:rPr>
        <w:rStyle w:val="Numerstrony"/>
      </w:rPr>
    </w:pPr>
    <w:r>
      <w:rPr>
        <w:rStyle w:val="Numerstrony"/>
      </w:rPr>
      <w:fldChar w:fldCharType="begin"/>
    </w:r>
    <w:r>
      <w:rPr>
        <w:rStyle w:val="Numerstrony"/>
      </w:rPr>
      <w:instrText xml:space="preserve">PAGE  </w:instrText>
    </w:r>
    <w:r>
      <w:rPr>
        <w:rStyle w:val="Numerstrony"/>
      </w:rPr>
      <w:fldChar w:fldCharType="end"/>
    </w:r>
  </w:p>
  <w:p w14:paraId="26F6CBA8" w14:textId="77777777" w:rsidR="00DD440F" w:rsidRDefault="00DD440F">
    <w:pPr>
      <w:pStyle w:val="Stopk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03BF1E" w14:textId="77777777" w:rsidR="00DD440F" w:rsidRDefault="00DD440F" w:rsidP="00C47C17">
    <w:pPr>
      <w:pStyle w:val="Stopka"/>
      <w:framePr w:wrap="none" w:vAnchor="text" w:hAnchor="margin" w:xAlign="center" w:y="1"/>
      <w:rPr>
        <w:rStyle w:val="Numerstrony"/>
      </w:rPr>
    </w:pPr>
    <w:r>
      <w:rPr>
        <w:rStyle w:val="Numerstrony"/>
      </w:rPr>
      <w:fldChar w:fldCharType="begin"/>
    </w:r>
    <w:r>
      <w:rPr>
        <w:rStyle w:val="Numerstrony"/>
      </w:rPr>
      <w:instrText xml:space="preserve">PAGE  </w:instrText>
    </w:r>
    <w:r>
      <w:rPr>
        <w:rStyle w:val="Numerstrony"/>
      </w:rPr>
      <w:fldChar w:fldCharType="separate"/>
    </w:r>
    <w:r w:rsidR="000E3287">
      <w:rPr>
        <w:rStyle w:val="Numerstrony"/>
        <w:noProof/>
      </w:rPr>
      <w:t>18</w:t>
    </w:r>
    <w:r>
      <w:rPr>
        <w:rStyle w:val="Numerstrony"/>
      </w:rPr>
      <w:fldChar w:fldCharType="end"/>
    </w:r>
  </w:p>
  <w:p w14:paraId="2F592596" w14:textId="77777777" w:rsidR="00DD440F" w:rsidRDefault="00DD440F">
    <w:pPr>
      <w:pStyle w:val="Stopk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B72699" w14:textId="77777777" w:rsidR="00DF2E07" w:rsidRDefault="00DF2E07" w:rsidP="009C30C1">
      <w:r>
        <w:separator/>
      </w:r>
    </w:p>
  </w:footnote>
  <w:footnote w:type="continuationSeparator" w:id="0">
    <w:p w14:paraId="5CC519D1" w14:textId="77777777" w:rsidR="00DF2E07" w:rsidRDefault="00DF2E07" w:rsidP="009C30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55176"/>
    <w:multiLevelType w:val="hybridMultilevel"/>
    <w:tmpl w:val="015698B2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43DA95E6">
      <w:start w:val="1"/>
      <w:numFmt w:val="decimal"/>
      <w:lvlText w:val="[%2]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AB2280"/>
    <w:multiLevelType w:val="hybridMultilevel"/>
    <w:tmpl w:val="8D4C156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7E55C2"/>
    <w:multiLevelType w:val="hybridMultilevel"/>
    <w:tmpl w:val="881AF554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504719"/>
    <w:multiLevelType w:val="hybridMultilevel"/>
    <w:tmpl w:val="BA68D17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491441"/>
    <w:multiLevelType w:val="hybridMultilevel"/>
    <w:tmpl w:val="61FA3344"/>
    <w:lvl w:ilvl="0" w:tplc="04150019">
      <w:start w:val="1"/>
      <w:numFmt w:val="lowerLetter"/>
      <w:lvlText w:val="%1."/>
      <w:lvlJc w:val="left"/>
      <w:pPr>
        <w:ind w:left="1068" w:hanging="360"/>
      </w:p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>
    <w:nsid w:val="0C165568"/>
    <w:multiLevelType w:val="hybridMultilevel"/>
    <w:tmpl w:val="7D8A951E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C2068E4"/>
    <w:multiLevelType w:val="hybridMultilevel"/>
    <w:tmpl w:val="70223C06"/>
    <w:lvl w:ilvl="0" w:tplc="04150015">
      <w:start w:val="1"/>
      <w:numFmt w:val="upperLetter"/>
      <w:lvlText w:val="%1."/>
      <w:lvlJc w:val="left"/>
      <w:pPr>
        <w:ind w:left="1068" w:hanging="360"/>
      </w:p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>
    <w:nsid w:val="116638AC"/>
    <w:multiLevelType w:val="hybridMultilevel"/>
    <w:tmpl w:val="B4A21CE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267C01"/>
    <w:multiLevelType w:val="multilevel"/>
    <w:tmpl w:val="17961632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9">
    <w:nsid w:val="13555D6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1A614428"/>
    <w:multiLevelType w:val="hybridMultilevel"/>
    <w:tmpl w:val="E8302BA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105302"/>
    <w:multiLevelType w:val="hybridMultilevel"/>
    <w:tmpl w:val="8C9820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361676D"/>
    <w:multiLevelType w:val="hybridMultilevel"/>
    <w:tmpl w:val="1DDCFB28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170946"/>
    <w:multiLevelType w:val="multilevel"/>
    <w:tmpl w:val="0A662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9CD4D92"/>
    <w:multiLevelType w:val="hybridMultilevel"/>
    <w:tmpl w:val="DBD29E7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B4E1D69"/>
    <w:multiLevelType w:val="hybridMultilevel"/>
    <w:tmpl w:val="7BB44D66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EBA48E0"/>
    <w:multiLevelType w:val="hybridMultilevel"/>
    <w:tmpl w:val="DFAAF9C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303C3D4E"/>
    <w:multiLevelType w:val="hybridMultilevel"/>
    <w:tmpl w:val="25302DE6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07542FE"/>
    <w:multiLevelType w:val="hybridMultilevel"/>
    <w:tmpl w:val="86280BD6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35CE6F70"/>
    <w:multiLevelType w:val="hybridMultilevel"/>
    <w:tmpl w:val="DFEA94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7AD1492"/>
    <w:multiLevelType w:val="hybridMultilevel"/>
    <w:tmpl w:val="D79061A2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DB6218A"/>
    <w:multiLevelType w:val="hybridMultilevel"/>
    <w:tmpl w:val="C0F883E2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45B07A7"/>
    <w:multiLevelType w:val="multilevel"/>
    <w:tmpl w:val="A6ACB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8BA526D"/>
    <w:multiLevelType w:val="hybridMultilevel"/>
    <w:tmpl w:val="E368AEAC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DD0B29"/>
    <w:multiLevelType w:val="hybridMultilevel"/>
    <w:tmpl w:val="1E0402C6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99D5437"/>
    <w:multiLevelType w:val="hybridMultilevel"/>
    <w:tmpl w:val="4AF898D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E6B234F"/>
    <w:multiLevelType w:val="hybridMultilevel"/>
    <w:tmpl w:val="A53C6C88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7">
    <w:nsid w:val="4F5832AC"/>
    <w:multiLevelType w:val="hybridMultilevel"/>
    <w:tmpl w:val="7C566054"/>
    <w:lvl w:ilvl="0" w:tplc="CB9CB4D4">
      <w:start w:val="1"/>
      <w:numFmt w:val="none"/>
      <w:lvlText w:val="[1]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200178E"/>
    <w:multiLevelType w:val="hybridMultilevel"/>
    <w:tmpl w:val="A17C8084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2A5572C"/>
    <w:multiLevelType w:val="hybridMultilevel"/>
    <w:tmpl w:val="13A8996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3577EED"/>
    <w:multiLevelType w:val="hybridMultilevel"/>
    <w:tmpl w:val="47447404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4A32B1F"/>
    <w:multiLevelType w:val="hybridMultilevel"/>
    <w:tmpl w:val="051A1DAE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9990FF9"/>
    <w:multiLevelType w:val="hybridMultilevel"/>
    <w:tmpl w:val="12E2ED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59C6B38"/>
    <w:multiLevelType w:val="hybridMultilevel"/>
    <w:tmpl w:val="27F2BB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6A05615"/>
    <w:multiLevelType w:val="hybridMultilevel"/>
    <w:tmpl w:val="5254DC12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6C71CFD"/>
    <w:multiLevelType w:val="hybridMultilevel"/>
    <w:tmpl w:val="7CA8C6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7F61DF5"/>
    <w:multiLevelType w:val="hybridMultilevel"/>
    <w:tmpl w:val="CF1C242E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B0A3128"/>
    <w:multiLevelType w:val="hybridMultilevel"/>
    <w:tmpl w:val="126C07F6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CAA76CD"/>
    <w:multiLevelType w:val="hybridMultilevel"/>
    <w:tmpl w:val="5C743C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F5B329D"/>
    <w:multiLevelType w:val="hybridMultilevel"/>
    <w:tmpl w:val="BAA4E0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1C71D08"/>
    <w:multiLevelType w:val="hybridMultilevel"/>
    <w:tmpl w:val="63342B82"/>
    <w:lvl w:ilvl="0" w:tplc="F08A6C34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>
    <w:nsid w:val="72027A5B"/>
    <w:multiLevelType w:val="hybridMultilevel"/>
    <w:tmpl w:val="6F22D70A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2DD548F"/>
    <w:multiLevelType w:val="hybridMultilevel"/>
    <w:tmpl w:val="0994C2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49D01B8"/>
    <w:multiLevelType w:val="hybridMultilevel"/>
    <w:tmpl w:val="7EAC07CE"/>
    <w:lvl w:ilvl="0" w:tplc="B1C8BFB6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A2072CF"/>
    <w:multiLevelType w:val="multilevel"/>
    <w:tmpl w:val="69F8D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BB817F4"/>
    <w:multiLevelType w:val="hybridMultilevel"/>
    <w:tmpl w:val="D420548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24"/>
  </w:num>
  <w:num w:numId="3">
    <w:abstractNumId w:val="28"/>
  </w:num>
  <w:num w:numId="4">
    <w:abstractNumId w:val="21"/>
  </w:num>
  <w:num w:numId="5">
    <w:abstractNumId w:val="41"/>
  </w:num>
  <w:num w:numId="6">
    <w:abstractNumId w:val="37"/>
  </w:num>
  <w:num w:numId="7">
    <w:abstractNumId w:val="34"/>
  </w:num>
  <w:num w:numId="8">
    <w:abstractNumId w:val="36"/>
  </w:num>
  <w:num w:numId="9">
    <w:abstractNumId w:val="2"/>
  </w:num>
  <w:num w:numId="10">
    <w:abstractNumId w:val="14"/>
  </w:num>
  <w:num w:numId="11">
    <w:abstractNumId w:val="31"/>
  </w:num>
  <w:num w:numId="12">
    <w:abstractNumId w:val="23"/>
  </w:num>
  <w:num w:numId="13">
    <w:abstractNumId w:val="43"/>
  </w:num>
  <w:num w:numId="14">
    <w:abstractNumId w:val="11"/>
  </w:num>
  <w:num w:numId="15">
    <w:abstractNumId w:val="17"/>
  </w:num>
  <w:num w:numId="16">
    <w:abstractNumId w:val="15"/>
  </w:num>
  <w:num w:numId="17">
    <w:abstractNumId w:val="20"/>
  </w:num>
  <w:num w:numId="18">
    <w:abstractNumId w:val="1"/>
  </w:num>
  <w:num w:numId="19">
    <w:abstractNumId w:val="30"/>
  </w:num>
  <w:num w:numId="20">
    <w:abstractNumId w:val="5"/>
  </w:num>
  <w:num w:numId="21">
    <w:abstractNumId w:val="8"/>
  </w:num>
  <w:num w:numId="22">
    <w:abstractNumId w:val="12"/>
  </w:num>
  <w:num w:numId="23">
    <w:abstractNumId w:val="6"/>
  </w:num>
  <w:num w:numId="24">
    <w:abstractNumId w:val="4"/>
  </w:num>
  <w:num w:numId="25">
    <w:abstractNumId w:val="9"/>
  </w:num>
  <w:num w:numId="26">
    <w:abstractNumId w:val="10"/>
  </w:num>
  <w:num w:numId="27">
    <w:abstractNumId w:val="7"/>
  </w:num>
  <w:num w:numId="28">
    <w:abstractNumId w:val="25"/>
  </w:num>
  <w:num w:numId="29">
    <w:abstractNumId w:val="18"/>
  </w:num>
  <w:num w:numId="30">
    <w:abstractNumId w:val="32"/>
  </w:num>
  <w:num w:numId="31">
    <w:abstractNumId w:val="3"/>
  </w:num>
  <w:num w:numId="32">
    <w:abstractNumId w:val="44"/>
  </w:num>
  <w:num w:numId="33">
    <w:abstractNumId w:val="22"/>
  </w:num>
  <w:num w:numId="34">
    <w:abstractNumId w:val="13"/>
  </w:num>
  <w:num w:numId="35">
    <w:abstractNumId w:val="19"/>
  </w:num>
  <w:num w:numId="36">
    <w:abstractNumId w:val="33"/>
  </w:num>
  <w:num w:numId="37">
    <w:abstractNumId w:val="0"/>
  </w:num>
  <w:num w:numId="38">
    <w:abstractNumId w:val="42"/>
  </w:num>
  <w:num w:numId="39">
    <w:abstractNumId w:val="29"/>
  </w:num>
  <w:num w:numId="40">
    <w:abstractNumId w:val="16"/>
  </w:num>
  <w:num w:numId="41">
    <w:abstractNumId w:val="38"/>
  </w:num>
  <w:num w:numId="42">
    <w:abstractNumId w:val="39"/>
  </w:num>
  <w:num w:numId="43">
    <w:abstractNumId w:val="35"/>
  </w:num>
  <w:num w:numId="44">
    <w:abstractNumId w:val="26"/>
  </w:num>
  <w:num w:numId="45">
    <w:abstractNumId w:val="45"/>
  </w:num>
  <w:num w:numId="4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3D5"/>
    <w:rsid w:val="00000323"/>
    <w:rsid w:val="000004F7"/>
    <w:rsid w:val="00000BB3"/>
    <w:rsid w:val="00000BD6"/>
    <w:rsid w:val="0000241B"/>
    <w:rsid w:val="00002561"/>
    <w:rsid w:val="00003E4D"/>
    <w:rsid w:val="00003EE6"/>
    <w:rsid w:val="0000585A"/>
    <w:rsid w:val="0000688D"/>
    <w:rsid w:val="0000720C"/>
    <w:rsid w:val="00010356"/>
    <w:rsid w:val="00010558"/>
    <w:rsid w:val="00010AE9"/>
    <w:rsid w:val="000134BF"/>
    <w:rsid w:val="00013B00"/>
    <w:rsid w:val="0001481D"/>
    <w:rsid w:val="00015191"/>
    <w:rsid w:val="00015752"/>
    <w:rsid w:val="000158A7"/>
    <w:rsid w:val="00015B76"/>
    <w:rsid w:val="0001612C"/>
    <w:rsid w:val="00016E17"/>
    <w:rsid w:val="00016EEA"/>
    <w:rsid w:val="00017092"/>
    <w:rsid w:val="000174AC"/>
    <w:rsid w:val="00017DD6"/>
    <w:rsid w:val="00020230"/>
    <w:rsid w:val="00020547"/>
    <w:rsid w:val="00020A2F"/>
    <w:rsid w:val="000217A2"/>
    <w:rsid w:val="00022BFD"/>
    <w:rsid w:val="00024C1C"/>
    <w:rsid w:val="00025DE3"/>
    <w:rsid w:val="00025EE6"/>
    <w:rsid w:val="00025F6B"/>
    <w:rsid w:val="00025FF7"/>
    <w:rsid w:val="00027C9E"/>
    <w:rsid w:val="00030D35"/>
    <w:rsid w:val="0003113D"/>
    <w:rsid w:val="000322DB"/>
    <w:rsid w:val="000331CB"/>
    <w:rsid w:val="00035FD7"/>
    <w:rsid w:val="00041FA0"/>
    <w:rsid w:val="00045EE2"/>
    <w:rsid w:val="00046AF5"/>
    <w:rsid w:val="00047AA0"/>
    <w:rsid w:val="00051373"/>
    <w:rsid w:val="00052029"/>
    <w:rsid w:val="000529DB"/>
    <w:rsid w:val="00052DED"/>
    <w:rsid w:val="00054322"/>
    <w:rsid w:val="00054661"/>
    <w:rsid w:val="00054F84"/>
    <w:rsid w:val="00055CCE"/>
    <w:rsid w:val="00056B2B"/>
    <w:rsid w:val="0005789D"/>
    <w:rsid w:val="00057B9B"/>
    <w:rsid w:val="00060ADA"/>
    <w:rsid w:val="00060CC7"/>
    <w:rsid w:val="000620C2"/>
    <w:rsid w:val="000626D7"/>
    <w:rsid w:val="00062F89"/>
    <w:rsid w:val="00063504"/>
    <w:rsid w:val="000648A9"/>
    <w:rsid w:val="000649F5"/>
    <w:rsid w:val="0006603D"/>
    <w:rsid w:val="000671FD"/>
    <w:rsid w:val="00070A94"/>
    <w:rsid w:val="00070DE8"/>
    <w:rsid w:val="00071B4E"/>
    <w:rsid w:val="00072329"/>
    <w:rsid w:val="0007354E"/>
    <w:rsid w:val="000741EF"/>
    <w:rsid w:val="00075AA7"/>
    <w:rsid w:val="00076A97"/>
    <w:rsid w:val="0008168D"/>
    <w:rsid w:val="000816E8"/>
    <w:rsid w:val="00085C9B"/>
    <w:rsid w:val="00087FDF"/>
    <w:rsid w:val="00087FF1"/>
    <w:rsid w:val="000922D2"/>
    <w:rsid w:val="00093D51"/>
    <w:rsid w:val="000944CB"/>
    <w:rsid w:val="000A0248"/>
    <w:rsid w:val="000A1BC7"/>
    <w:rsid w:val="000A3038"/>
    <w:rsid w:val="000A489B"/>
    <w:rsid w:val="000A5A8D"/>
    <w:rsid w:val="000A5EE1"/>
    <w:rsid w:val="000A624C"/>
    <w:rsid w:val="000A7D41"/>
    <w:rsid w:val="000B09C7"/>
    <w:rsid w:val="000B28F9"/>
    <w:rsid w:val="000B32B8"/>
    <w:rsid w:val="000B5450"/>
    <w:rsid w:val="000B5483"/>
    <w:rsid w:val="000B5B75"/>
    <w:rsid w:val="000B7CE6"/>
    <w:rsid w:val="000C145B"/>
    <w:rsid w:val="000C14FE"/>
    <w:rsid w:val="000C1983"/>
    <w:rsid w:val="000C1B6D"/>
    <w:rsid w:val="000C48E3"/>
    <w:rsid w:val="000C6117"/>
    <w:rsid w:val="000C613F"/>
    <w:rsid w:val="000C7A59"/>
    <w:rsid w:val="000D0584"/>
    <w:rsid w:val="000D3158"/>
    <w:rsid w:val="000D3881"/>
    <w:rsid w:val="000E035F"/>
    <w:rsid w:val="000E089D"/>
    <w:rsid w:val="000E1426"/>
    <w:rsid w:val="000E3287"/>
    <w:rsid w:val="000E4352"/>
    <w:rsid w:val="000E43FC"/>
    <w:rsid w:val="000E5B91"/>
    <w:rsid w:val="000E6FAF"/>
    <w:rsid w:val="000E75D4"/>
    <w:rsid w:val="000E76A7"/>
    <w:rsid w:val="000F029B"/>
    <w:rsid w:val="000F086E"/>
    <w:rsid w:val="000F0ED6"/>
    <w:rsid w:val="000F46E5"/>
    <w:rsid w:val="000F7CC9"/>
    <w:rsid w:val="0010112C"/>
    <w:rsid w:val="00101192"/>
    <w:rsid w:val="001018AA"/>
    <w:rsid w:val="001034C3"/>
    <w:rsid w:val="001035A1"/>
    <w:rsid w:val="00104101"/>
    <w:rsid w:val="0010461D"/>
    <w:rsid w:val="001046C6"/>
    <w:rsid w:val="00105F83"/>
    <w:rsid w:val="00106769"/>
    <w:rsid w:val="00111985"/>
    <w:rsid w:val="001120F4"/>
    <w:rsid w:val="00113F3C"/>
    <w:rsid w:val="00115E79"/>
    <w:rsid w:val="00117109"/>
    <w:rsid w:val="00117830"/>
    <w:rsid w:val="00117F84"/>
    <w:rsid w:val="0012092A"/>
    <w:rsid w:val="0012168E"/>
    <w:rsid w:val="00121775"/>
    <w:rsid w:val="00123C89"/>
    <w:rsid w:val="00127136"/>
    <w:rsid w:val="00130C0D"/>
    <w:rsid w:val="00130EA6"/>
    <w:rsid w:val="0013422F"/>
    <w:rsid w:val="001364CB"/>
    <w:rsid w:val="00136783"/>
    <w:rsid w:val="00137E09"/>
    <w:rsid w:val="0014183D"/>
    <w:rsid w:val="00141CA6"/>
    <w:rsid w:val="0014210D"/>
    <w:rsid w:val="00142341"/>
    <w:rsid w:val="00144B21"/>
    <w:rsid w:val="00145DA9"/>
    <w:rsid w:val="00146D35"/>
    <w:rsid w:val="0015232E"/>
    <w:rsid w:val="00154136"/>
    <w:rsid w:val="00154702"/>
    <w:rsid w:val="00155082"/>
    <w:rsid w:val="00155DE4"/>
    <w:rsid w:val="0016064E"/>
    <w:rsid w:val="00162D04"/>
    <w:rsid w:val="00162EFC"/>
    <w:rsid w:val="001634FB"/>
    <w:rsid w:val="00163D56"/>
    <w:rsid w:val="00163EE9"/>
    <w:rsid w:val="00164B9E"/>
    <w:rsid w:val="00164FA0"/>
    <w:rsid w:val="00176D05"/>
    <w:rsid w:val="0017743A"/>
    <w:rsid w:val="001775BC"/>
    <w:rsid w:val="00177888"/>
    <w:rsid w:val="001778A9"/>
    <w:rsid w:val="00181104"/>
    <w:rsid w:val="00181E83"/>
    <w:rsid w:val="00182A51"/>
    <w:rsid w:val="00182A6D"/>
    <w:rsid w:val="00183803"/>
    <w:rsid w:val="00183F76"/>
    <w:rsid w:val="00185123"/>
    <w:rsid w:val="00185332"/>
    <w:rsid w:val="0018601A"/>
    <w:rsid w:val="0019051D"/>
    <w:rsid w:val="00192457"/>
    <w:rsid w:val="00193F02"/>
    <w:rsid w:val="001944E1"/>
    <w:rsid w:val="00196C63"/>
    <w:rsid w:val="00197121"/>
    <w:rsid w:val="001975DF"/>
    <w:rsid w:val="0019796B"/>
    <w:rsid w:val="001A1A85"/>
    <w:rsid w:val="001A28B5"/>
    <w:rsid w:val="001A399F"/>
    <w:rsid w:val="001A50F7"/>
    <w:rsid w:val="001A6807"/>
    <w:rsid w:val="001A6CEA"/>
    <w:rsid w:val="001A70D3"/>
    <w:rsid w:val="001B0EF0"/>
    <w:rsid w:val="001B1429"/>
    <w:rsid w:val="001B24ED"/>
    <w:rsid w:val="001B34E8"/>
    <w:rsid w:val="001B3727"/>
    <w:rsid w:val="001B6D6D"/>
    <w:rsid w:val="001B74DE"/>
    <w:rsid w:val="001C06B2"/>
    <w:rsid w:val="001C0E5D"/>
    <w:rsid w:val="001C2C1C"/>
    <w:rsid w:val="001C3A6C"/>
    <w:rsid w:val="001C4192"/>
    <w:rsid w:val="001C4DB9"/>
    <w:rsid w:val="001D151F"/>
    <w:rsid w:val="001D1DF9"/>
    <w:rsid w:val="001D2907"/>
    <w:rsid w:val="001D29F1"/>
    <w:rsid w:val="001D3DA9"/>
    <w:rsid w:val="001D65DC"/>
    <w:rsid w:val="001E197D"/>
    <w:rsid w:val="001E42E8"/>
    <w:rsid w:val="001E5173"/>
    <w:rsid w:val="001E594E"/>
    <w:rsid w:val="001E6046"/>
    <w:rsid w:val="001E659A"/>
    <w:rsid w:val="001F0963"/>
    <w:rsid w:val="001F1260"/>
    <w:rsid w:val="001F1DB7"/>
    <w:rsid w:val="001F241D"/>
    <w:rsid w:val="001F2D45"/>
    <w:rsid w:val="001F412A"/>
    <w:rsid w:val="001F4E54"/>
    <w:rsid w:val="001F5817"/>
    <w:rsid w:val="001F5BD9"/>
    <w:rsid w:val="001F5CE3"/>
    <w:rsid w:val="001F5D90"/>
    <w:rsid w:val="001F6524"/>
    <w:rsid w:val="001F6F86"/>
    <w:rsid w:val="00201078"/>
    <w:rsid w:val="00202D47"/>
    <w:rsid w:val="002059B5"/>
    <w:rsid w:val="0020679A"/>
    <w:rsid w:val="00206E53"/>
    <w:rsid w:val="00207F41"/>
    <w:rsid w:val="00211581"/>
    <w:rsid w:val="00212036"/>
    <w:rsid w:val="00212D60"/>
    <w:rsid w:val="00213A4F"/>
    <w:rsid w:val="00215557"/>
    <w:rsid w:val="0022133F"/>
    <w:rsid w:val="00222680"/>
    <w:rsid w:val="00222F28"/>
    <w:rsid w:val="00223027"/>
    <w:rsid w:val="00223E41"/>
    <w:rsid w:val="0022489B"/>
    <w:rsid w:val="002249D9"/>
    <w:rsid w:val="002276AB"/>
    <w:rsid w:val="002301D2"/>
    <w:rsid w:val="00230A76"/>
    <w:rsid w:val="0023293E"/>
    <w:rsid w:val="00235769"/>
    <w:rsid w:val="00235CE5"/>
    <w:rsid w:val="002369C6"/>
    <w:rsid w:val="00237247"/>
    <w:rsid w:val="00240206"/>
    <w:rsid w:val="00240676"/>
    <w:rsid w:val="00241261"/>
    <w:rsid w:val="00241B90"/>
    <w:rsid w:val="00243408"/>
    <w:rsid w:val="00244376"/>
    <w:rsid w:val="002460B4"/>
    <w:rsid w:val="00250BFC"/>
    <w:rsid w:val="00250C30"/>
    <w:rsid w:val="002517FF"/>
    <w:rsid w:val="002522F3"/>
    <w:rsid w:val="00253E3C"/>
    <w:rsid w:val="002546FD"/>
    <w:rsid w:val="0025684D"/>
    <w:rsid w:val="0025699A"/>
    <w:rsid w:val="002571FF"/>
    <w:rsid w:val="002607C7"/>
    <w:rsid w:val="0026083B"/>
    <w:rsid w:val="00261241"/>
    <w:rsid w:val="00262BCC"/>
    <w:rsid w:val="00263F49"/>
    <w:rsid w:val="0026497F"/>
    <w:rsid w:val="002649C2"/>
    <w:rsid w:val="00267244"/>
    <w:rsid w:val="002673D6"/>
    <w:rsid w:val="0027542B"/>
    <w:rsid w:val="0027579F"/>
    <w:rsid w:val="002801B6"/>
    <w:rsid w:val="00282CC5"/>
    <w:rsid w:val="0028307C"/>
    <w:rsid w:val="00284B14"/>
    <w:rsid w:val="002859ED"/>
    <w:rsid w:val="00285DB2"/>
    <w:rsid w:val="002867C3"/>
    <w:rsid w:val="002916AE"/>
    <w:rsid w:val="00291905"/>
    <w:rsid w:val="00292C84"/>
    <w:rsid w:val="00294CE1"/>
    <w:rsid w:val="002960CA"/>
    <w:rsid w:val="00296444"/>
    <w:rsid w:val="00297501"/>
    <w:rsid w:val="002A18FD"/>
    <w:rsid w:val="002A42E3"/>
    <w:rsid w:val="002A45D9"/>
    <w:rsid w:val="002A5A87"/>
    <w:rsid w:val="002A6637"/>
    <w:rsid w:val="002A73F4"/>
    <w:rsid w:val="002A7FA8"/>
    <w:rsid w:val="002B1B49"/>
    <w:rsid w:val="002B1F05"/>
    <w:rsid w:val="002B3610"/>
    <w:rsid w:val="002B3683"/>
    <w:rsid w:val="002B3B21"/>
    <w:rsid w:val="002B3F8F"/>
    <w:rsid w:val="002B4B7A"/>
    <w:rsid w:val="002B613E"/>
    <w:rsid w:val="002B7687"/>
    <w:rsid w:val="002C12B3"/>
    <w:rsid w:val="002C152C"/>
    <w:rsid w:val="002C23A9"/>
    <w:rsid w:val="002C3366"/>
    <w:rsid w:val="002C3EA4"/>
    <w:rsid w:val="002C42C7"/>
    <w:rsid w:val="002C4A4E"/>
    <w:rsid w:val="002C6266"/>
    <w:rsid w:val="002C73FD"/>
    <w:rsid w:val="002C7ADA"/>
    <w:rsid w:val="002D08F7"/>
    <w:rsid w:val="002D201F"/>
    <w:rsid w:val="002D630D"/>
    <w:rsid w:val="002D6F53"/>
    <w:rsid w:val="002D76B0"/>
    <w:rsid w:val="002D7D9F"/>
    <w:rsid w:val="002E0103"/>
    <w:rsid w:val="002E0145"/>
    <w:rsid w:val="002E3785"/>
    <w:rsid w:val="002E3DE7"/>
    <w:rsid w:val="002E4522"/>
    <w:rsid w:val="002E75CF"/>
    <w:rsid w:val="002F2D94"/>
    <w:rsid w:val="002F2E14"/>
    <w:rsid w:val="002F3405"/>
    <w:rsid w:val="002F340C"/>
    <w:rsid w:val="002F5211"/>
    <w:rsid w:val="00301CDA"/>
    <w:rsid w:val="00304191"/>
    <w:rsid w:val="0030558B"/>
    <w:rsid w:val="003066A2"/>
    <w:rsid w:val="00306940"/>
    <w:rsid w:val="00307FFD"/>
    <w:rsid w:val="0031018E"/>
    <w:rsid w:val="0031164B"/>
    <w:rsid w:val="00314B64"/>
    <w:rsid w:val="003168D8"/>
    <w:rsid w:val="00321CD6"/>
    <w:rsid w:val="00322137"/>
    <w:rsid w:val="00323D22"/>
    <w:rsid w:val="00324081"/>
    <w:rsid w:val="003253B3"/>
    <w:rsid w:val="00325799"/>
    <w:rsid w:val="00326586"/>
    <w:rsid w:val="00330529"/>
    <w:rsid w:val="00330EE4"/>
    <w:rsid w:val="00331D7B"/>
    <w:rsid w:val="00331FA4"/>
    <w:rsid w:val="0033365A"/>
    <w:rsid w:val="0033538A"/>
    <w:rsid w:val="0034054F"/>
    <w:rsid w:val="00341785"/>
    <w:rsid w:val="00344730"/>
    <w:rsid w:val="0034486E"/>
    <w:rsid w:val="003458EA"/>
    <w:rsid w:val="003476BE"/>
    <w:rsid w:val="00347912"/>
    <w:rsid w:val="00347A8A"/>
    <w:rsid w:val="00351DDD"/>
    <w:rsid w:val="00354634"/>
    <w:rsid w:val="0035505F"/>
    <w:rsid w:val="0035646F"/>
    <w:rsid w:val="00356757"/>
    <w:rsid w:val="003569FF"/>
    <w:rsid w:val="00362717"/>
    <w:rsid w:val="00362B6B"/>
    <w:rsid w:val="00363201"/>
    <w:rsid w:val="0036348B"/>
    <w:rsid w:val="00364032"/>
    <w:rsid w:val="003642E7"/>
    <w:rsid w:val="00364C92"/>
    <w:rsid w:val="0036535A"/>
    <w:rsid w:val="00370FBC"/>
    <w:rsid w:val="00371DC2"/>
    <w:rsid w:val="00372694"/>
    <w:rsid w:val="003726F4"/>
    <w:rsid w:val="00372C29"/>
    <w:rsid w:val="003736C8"/>
    <w:rsid w:val="00373FBC"/>
    <w:rsid w:val="00375C5D"/>
    <w:rsid w:val="003764E4"/>
    <w:rsid w:val="00381074"/>
    <w:rsid w:val="00381984"/>
    <w:rsid w:val="00385C9C"/>
    <w:rsid w:val="00386D7A"/>
    <w:rsid w:val="00386E34"/>
    <w:rsid w:val="0038706D"/>
    <w:rsid w:val="00387380"/>
    <w:rsid w:val="00387590"/>
    <w:rsid w:val="00387FB6"/>
    <w:rsid w:val="003905C4"/>
    <w:rsid w:val="00391548"/>
    <w:rsid w:val="0039168E"/>
    <w:rsid w:val="0039290C"/>
    <w:rsid w:val="003936A9"/>
    <w:rsid w:val="00393B98"/>
    <w:rsid w:val="00393C21"/>
    <w:rsid w:val="00395211"/>
    <w:rsid w:val="00396E89"/>
    <w:rsid w:val="00397EA6"/>
    <w:rsid w:val="003A0078"/>
    <w:rsid w:val="003A0472"/>
    <w:rsid w:val="003A0590"/>
    <w:rsid w:val="003A13DC"/>
    <w:rsid w:val="003A39F8"/>
    <w:rsid w:val="003A3ADC"/>
    <w:rsid w:val="003A5DCC"/>
    <w:rsid w:val="003A66BD"/>
    <w:rsid w:val="003A7352"/>
    <w:rsid w:val="003A7D55"/>
    <w:rsid w:val="003B0F69"/>
    <w:rsid w:val="003B2631"/>
    <w:rsid w:val="003B2DB9"/>
    <w:rsid w:val="003B4497"/>
    <w:rsid w:val="003B6C69"/>
    <w:rsid w:val="003B6D64"/>
    <w:rsid w:val="003B7E63"/>
    <w:rsid w:val="003C07F2"/>
    <w:rsid w:val="003C27FA"/>
    <w:rsid w:val="003C30B4"/>
    <w:rsid w:val="003C57EB"/>
    <w:rsid w:val="003C6B98"/>
    <w:rsid w:val="003C6D13"/>
    <w:rsid w:val="003C71B3"/>
    <w:rsid w:val="003C7830"/>
    <w:rsid w:val="003D1F65"/>
    <w:rsid w:val="003D4716"/>
    <w:rsid w:val="003D4DFC"/>
    <w:rsid w:val="003D57E8"/>
    <w:rsid w:val="003D5A22"/>
    <w:rsid w:val="003D5A5C"/>
    <w:rsid w:val="003D66B2"/>
    <w:rsid w:val="003D6988"/>
    <w:rsid w:val="003D7E6B"/>
    <w:rsid w:val="003E2065"/>
    <w:rsid w:val="003E2765"/>
    <w:rsid w:val="003E7377"/>
    <w:rsid w:val="003E7B91"/>
    <w:rsid w:val="003E7B9D"/>
    <w:rsid w:val="003F2E7E"/>
    <w:rsid w:val="003F6BA3"/>
    <w:rsid w:val="003F6F1F"/>
    <w:rsid w:val="003F7507"/>
    <w:rsid w:val="003F7950"/>
    <w:rsid w:val="003F7E5F"/>
    <w:rsid w:val="00402B81"/>
    <w:rsid w:val="00403C7D"/>
    <w:rsid w:val="0040558A"/>
    <w:rsid w:val="0040595B"/>
    <w:rsid w:val="004104AF"/>
    <w:rsid w:val="0041108A"/>
    <w:rsid w:val="00413D38"/>
    <w:rsid w:val="004144A3"/>
    <w:rsid w:val="004147FC"/>
    <w:rsid w:val="0042214F"/>
    <w:rsid w:val="0042517F"/>
    <w:rsid w:val="00430779"/>
    <w:rsid w:val="004308E6"/>
    <w:rsid w:val="00430D97"/>
    <w:rsid w:val="00430F22"/>
    <w:rsid w:val="00430F47"/>
    <w:rsid w:val="00432598"/>
    <w:rsid w:val="00432C87"/>
    <w:rsid w:val="00432FD9"/>
    <w:rsid w:val="00435C8D"/>
    <w:rsid w:val="00437657"/>
    <w:rsid w:val="00443376"/>
    <w:rsid w:val="0044373F"/>
    <w:rsid w:val="00444399"/>
    <w:rsid w:val="00447F0A"/>
    <w:rsid w:val="0045071C"/>
    <w:rsid w:val="00450CCC"/>
    <w:rsid w:val="004547C5"/>
    <w:rsid w:val="00455304"/>
    <w:rsid w:val="00457597"/>
    <w:rsid w:val="00463A69"/>
    <w:rsid w:val="00464DB2"/>
    <w:rsid w:val="004654EB"/>
    <w:rsid w:val="00470573"/>
    <w:rsid w:val="0047313D"/>
    <w:rsid w:val="004733BB"/>
    <w:rsid w:val="00474656"/>
    <w:rsid w:val="00474A7D"/>
    <w:rsid w:val="0047583B"/>
    <w:rsid w:val="0047637F"/>
    <w:rsid w:val="00476694"/>
    <w:rsid w:val="00480112"/>
    <w:rsid w:val="004810E2"/>
    <w:rsid w:val="004830FD"/>
    <w:rsid w:val="004838DF"/>
    <w:rsid w:val="00487849"/>
    <w:rsid w:val="00487D0F"/>
    <w:rsid w:val="00490730"/>
    <w:rsid w:val="00490D87"/>
    <w:rsid w:val="00491F7E"/>
    <w:rsid w:val="00492485"/>
    <w:rsid w:val="00492668"/>
    <w:rsid w:val="00493D75"/>
    <w:rsid w:val="00494562"/>
    <w:rsid w:val="00495429"/>
    <w:rsid w:val="00496899"/>
    <w:rsid w:val="00497928"/>
    <w:rsid w:val="00497B22"/>
    <w:rsid w:val="00497BB3"/>
    <w:rsid w:val="004A1542"/>
    <w:rsid w:val="004A18B5"/>
    <w:rsid w:val="004A2D27"/>
    <w:rsid w:val="004A64CA"/>
    <w:rsid w:val="004A677C"/>
    <w:rsid w:val="004A6FE5"/>
    <w:rsid w:val="004A758B"/>
    <w:rsid w:val="004A7B6F"/>
    <w:rsid w:val="004A7ED8"/>
    <w:rsid w:val="004B0189"/>
    <w:rsid w:val="004B52F8"/>
    <w:rsid w:val="004B5EF4"/>
    <w:rsid w:val="004B6011"/>
    <w:rsid w:val="004C1E3B"/>
    <w:rsid w:val="004C1FDB"/>
    <w:rsid w:val="004C38E5"/>
    <w:rsid w:val="004C53ED"/>
    <w:rsid w:val="004C5B96"/>
    <w:rsid w:val="004C67A5"/>
    <w:rsid w:val="004C73F5"/>
    <w:rsid w:val="004D5406"/>
    <w:rsid w:val="004D778A"/>
    <w:rsid w:val="004E4A65"/>
    <w:rsid w:val="004E5DF0"/>
    <w:rsid w:val="004E6122"/>
    <w:rsid w:val="004E6816"/>
    <w:rsid w:val="004F2F83"/>
    <w:rsid w:val="004F3797"/>
    <w:rsid w:val="004F4783"/>
    <w:rsid w:val="004F4BF0"/>
    <w:rsid w:val="004F7C4C"/>
    <w:rsid w:val="00500161"/>
    <w:rsid w:val="005013D8"/>
    <w:rsid w:val="00501455"/>
    <w:rsid w:val="00501786"/>
    <w:rsid w:val="00501905"/>
    <w:rsid w:val="00501AE6"/>
    <w:rsid w:val="005032C4"/>
    <w:rsid w:val="00505052"/>
    <w:rsid w:val="005064AD"/>
    <w:rsid w:val="005067CB"/>
    <w:rsid w:val="005069CD"/>
    <w:rsid w:val="00506E2B"/>
    <w:rsid w:val="00510308"/>
    <w:rsid w:val="005112B5"/>
    <w:rsid w:val="00513A38"/>
    <w:rsid w:val="00514C02"/>
    <w:rsid w:val="005160C1"/>
    <w:rsid w:val="00516F79"/>
    <w:rsid w:val="00520E94"/>
    <w:rsid w:val="0052148A"/>
    <w:rsid w:val="0052259A"/>
    <w:rsid w:val="005234C5"/>
    <w:rsid w:val="00523EFF"/>
    <w:rsid w:val="005248C5"/>
    <w:rsid w:val="00525165"/>
    <w:rsid w:val="0052547D"/>
    <w:rsid w:val="00526414"/>
    <w:rsid w:val="00526F22"/>
    <w:rsid w:val="00527069"/>
    <w:rsid w:val="005278BF"/>
    <w:rsid w:val="00530324"/>
    <w:rsid w:val="00530718"/>
    <w:rsid w:val="00530C0B"/>
    <w:rsid w:val="00531CC8"/>
    <w:rsid w:val="00531E78"/>
    <w:rsid w:val="00533CC7"/>
    <w:rsid w:val="00534091"/>
    <w:rsid w:val="00535B37"/>
    <w:rsid w:val="00535F9A"/>
    <w:rsid w:val="00537225"/>
    <w:rsid w:val="005373E3"/>
    <w:rsid w:val="00537422"/>
    <w:rsid w:val="00537C50"/>
    <w:rsid w:val="0054030F"/>
    <w:rsid w:val="00541867"/>
    <w:rsid w:val="005421BD"/>
    <w:rsid w:val="00544A4F"/>
    <w:rsid w:val="005470CF"/>
    <w:rsid w:val="0055115D"/>
    <w:rsid w:val="0055152C"/>
    <w:rsid w:val="00551698"/>
    <w:rsid w:val="005517D1"/>
    <w:rsid w:val="00551830"/>
    <w:rsid w:val="00553F82"/>
    <w:rsid w:val="00554BEC"/>
    <w:rsid w:val="00556055"/>
    <w:rsid w:val="00557C1E"/>
    <w:rsid w:val="00557D42"/>
    <w:rsid w:val="0056026F"/>
    <w:rsid w:val="00560ECE"/>
    <w:rsid w:val="00561268"/>
    <w:rsid w:val="0056243F"/>
    <w:rsid w:val="00564278"/>
    <w:rsid w:val="005653F9"/>
    <w:rsid w:val="00566BCA"/>
    <w:rsid w:val="005707FB"/>
    <w:rsid w:val="0057084B"/>
    <w:rsid w:val="00570F6F"/>
    <w:rsid w:val="005716C4"/>
    <w:rsid w:val="00571B5B"/>
    <w:rsid w:val="00571F5B"/>
    <w:rsid w:val="00572AA2"/>
    <w:rsid w:val="00574591"/>
    <w:rsid w:val="005745FD"/>
    <w:rsid w:val="00575DAC"/>
    <w:rsid w:val="005768BF"/>
    <w:rsid w:val="005769F5"/>
    <w:rsid w:val="00576A8B"/>
    <w:rsid w:val="00580972"/>
    <w:rsid w:val="00581FB7"/>
    <w:rsid w:val="00582265"/>
    <w:rsid w:val="00582296"/>
    <w:rsid w:val="00582325"/>
    <w:rsid w:val="0058336E"/>
    <w:rsid w:val="0058458D"/>
    <w:rsid w:val="00590760"/>
    <w:rsid w:val="0059121B"/>
    <w:rsid w:val="00592AB6"/>
    <w:rsid w:val="005935F0"/>
    <w:rsid w:val="00595455"/>
    <w:rsid w:val="0059601B"/>
    <w:rsid w:val="005972F6"/>
    <w:rsid w:val="005A2150"/>
    <w:rsid w:val="005A287F"/>
    <w:rsid w:val="005A461D"/>
    <w:rsid w:val="005A5A18"/>
    <w:rsid w:val="005A6DC3"/>
    <w:rsid w:val="005A6F26"/>
    <w:rsid w:val="005A76C1"/>
    <w:rsid w:val="005A79C8"/>
    <w:rsid w:val="005B04D9"/>
    <w:rsid w:val="005B0D08"/>
    <w:rsid w:val="005B39A6"/>
    <w:rsid w:val="005B5705"/>
    <w:rsid w:val="005B6B52"/>
    <w:rsid w:val="005B79BF"/>
    <w:rsid w:val="005B7BE6"/>
    <w:rsid w:val="005C3200"/>
    <w:rsid w:val="005C3B94"/>
    <w:rsid w:val="005C41A4"/>
    <w:rsid w:val="005C4C37"/>
    <w:rsid w:val="005C5529"/>
    <w:rsid w:val="005C7687"/>
    <w:rsid w:val="005C7A3F"/>
    <w:rsid w:val="005C7FA5"/>
    <w:rsid w:val="005D0CBE"/>
    <w:rsid w:val="005D16C8"/>
    <w:rsid w:val="005D1759"/>
    <w:rsid w:val="005D1771"/>
    <w:rsid w:val="005D2DB5"/>
    <w:rsid w:val="005D303C"/>
    <w:rsid w:val="005D397C"/>
    <w:rsid w:val="005D46CD"/>
    <w:rsid w:val="005D50F5"/>
    <w:rsid w:val="005D5FA0"/>
    <w:rsid w:val="005D6C00"/>
    <w:rsid w:val="005D7348"/>
    <w:rsid w:val="005D735C"/>
    <w:rsid w:val="005D759F"/>
    <w:rsid w:val="005E077D"/>
    <w:rsid w:val="005E0821"/>
    <w:rsid w:val="005E3195"/>
    <w:rsid w:val="005E3462"/>
    <w:rsid w:val="005E538F"/>
    <w:rsid w:val="005E53BD"/>
    <w:rsid w:val="005E7ECC"/>
    <w:rsid w:val="005F14F9"/>
    <w:rsid w:val="005F1F73"/>
    <w:rsid w:val="005F355A"/>
    <w:rsid w:val="005F3C79"/>
    <w:rsid w:val="005F6744"/>
    <w:rsid w:val="006002A4"/>
    <w:rsid w:val="00600A76"/>
    <w:rsid w:val="00600F51"/>
    <w:rsid w:val="00602B17"/>
    <w:rsid w:val="00603306"/>
    <w:rsid w:val="00603DB3"/>
    <w:rsid w:val="00606131"/>
    <w:rsid w:val="00606585"/>
    <w:rsid w:val="00607568"/>
    <w:rsid w:val="0061018E"/>
    <w:rsid w:val="0061138F"/>
    <w:rsid w:val="006124CC"/>
    <w:rsid w:val="00614959"/>
    <w:rsid w:val="00615137"/>
    <w:rsid w:val="00621308"/>
    <w:rsid w:val="006231A2"/>
    <w:rsid w:val="006260FD"/>
    <w:rsid w:val="006279BD"/>
    <w:rsid w:val="00627E65"/>
    <w:rsid w:val="006309F7"/>
    <w:rsid w:val="00630DB2"/>
    <w:rsid w:val="00630DBF"/>
    <w:rsid w:val="006342D6"/>
    <w:rsid w:val="00637AC9"/>
    <w:rsid w:val="00643E28"/>
    <w:rsid w:val="006442BC"/>
    <w:rsid w:val="00645066"/>
    <w:rsid w:val="00645CAF"/>
    <w:rsid w:val="0064695A"/>
    <w:rsid w:val="006477F9"/>
    <w:rsid w:val="0065053D"/>
    <w:rsid w:val="00650A7A"/>
    <w:rsid w:val="00652201"/>
    <w:rsid w:val="0065295D"/>
    <w:rsid w:val="00653125"/>
    <w:rsid w:val="00654488"/>
    <w:rsid w:val="00654915"/>
    <w:rsid w:val="00654E43"/>
    <w:rsid w:val="006564A5"/>
    <w:rsid w:val="00657A86"/>
    <w:rsid w:val="00660C6F"/>
    <w:rsid w:val="006611EB"/>
    <w:rsid w:val="00662288"/>
    <w:rsid w:val="006624BE"/>
    <w:rsid w:val="0066480D"/>
    <w:rsid w:val="00664825"/>
    <w:rsid w:val="006655F6"/>
    <w:rsid w:val="00665C0F"/>
    <w:rsid w:val="00666279"/>
    <w:rsid w:val="0066672E"/>
    <w:rsid w:val="00666750"/>
    <w:rsid w:val="006709DD"/>
    <w:rsid w:val="006715CA"/>
    <w:rsid w:val="006767CD"/>
    <w:rsid w:val="00677B97"/>
    <w:rsid w:val="00680B72"/>
    <w:rsid w:val="00683CA7"/>
    <w:rsid w:val="00684495"/>
    <w:rsid w:val="00684604"/>
    <w:rsid w:val="00686F2C"/>
    <w:rsid w:val="006878D7"/>
    <w:rsid w:val="00690100"/>
    <w:rsid w:val="006910BA"/>
    <w:rsid w:val="00694A31"/>
    <w:rsid w:val="00695250"/>
    <w:rsid w:val="0069553C"/>
    <w:rsid w:val="00696359"/>
    <w:rsid w:val="00696D82"/>
    <w:rsid w:val="00697166"/>
    <w:rsid w:val="00697247"/>
    <w:rsid w:val="0069743E"/>
    <w:rsid w:val="00697AED"/>
    <w:rsid w:val="00697CAE"/>
    <w:rsid w:val="006A0536"/>
    <w:rsid w:val="006A0611"/>
    <w:rsid w:val="006A2D2B"/>
    <w:rsid w:val="006A48AB"/>
    <w:rsid w:val="006A55B0"/>
    <w:rsid w:val="006A6AC3"/>
    <w:rsid w:val="006A6B91"/>
    <w:rsid w:val="006A6E08"/>
    <w:rsid w:val="006A7CDD"/>
    <w:rsid w:val="006A7F9A"/>
    <w:rsid w:val="006B153D"/>
    <w:rsid w:val="006B2066"/>
    <w:rsid w:val="006B302E"/>
    <w:rsid w:val="006B335B"/>
    <w:rsid w:val="006B4723"/>
    <w:rsid w:val="006B49C7"/>
    <w:rsid w:val="006B569C"/>
    <w:rsid w:val="006B76D9"/>
    <w:rsid w:val="006C2569"/>
    <w:rsid w:val="006C29B0"/>
    <w:rsid w:val="006C2C4D"/>
    <w:rsid w:val="006C2DB0"/>
    <w:rsid w:val="006C5A04"/>
    <w:rsid w:val="006C5B29"/>
    <w:rsid w:val="006C6070"/>
    <w:rsid w:val="006D04F5"/>
    <w:rsid w:val="006D0B33"/>
    <w:rsid w:val="006D0C78"/>
    <w:rsid w:val="006D1254"/>
    <w:rsid w:val="006D3B11"/>
    <w:rsid w:val="006D3BD0"/>
    <w:rsid w:val="006D3D86"/>
    <w:rsid w:val="006D7870"/>
    <w:rsid w:val="006E079C"/>
    <w:rsid w:val="006E154E"/>
    <w:rsid w:val="006E31B7"/>
    <w:rsid w:val="006E3BCE"/>
    <w:rsid w:val="006E43D5"/>
    <w:rsid w:val="006E73FD"/>
    <w:rsid w:val="006E76CB"/>
    <w:rsid w:val="006E793C"/>
    <w:rsid w:val="006F0318"/>
    <w:rsid w:val="006F0A3D"/>
    <w:rsid w:val="006F3212"/>
    <w:rsid w:val="006F3908"/>
    <w:rsid w:val="006F3AA1"/>
    <w:rsid w:val="006F3F8D"/>
    <w:rsid w:val="006F457E"/>
    <w:rsid w:val="006F4E61"/>
    <w:rsid w:val="006F55AB"/>
    <w:rsid w:val="006F55AE"/>
    <w:rsid w:val="006F7DC7"/>
    <w:rsid w:val="007001F5"/>
    <w:rsid w:val="007009D3"/>
    <w:rsid w:val="00700EAD"/>
    <w:rsid w:val="0070227D"/>
    <w:rsid w:val="00703D85"/>
    <w:rsid w:val="00704DDA"/>
    <w:rsid w:val="007057ED"/>
    <w:rsid w:val="007061D8"/>
    <w:rsid w:val="00706347"/>
    <w:rsid w:val="0070689E"/>
    <w:rsid w:val="00706A56"/>
    <w:rsid w:val="00711781"/>
    <w:rsid w:val="00711CAF"/>
    <w:rsid w:val="00713B6D"/>
    <w:rsid w:val="00716219"/>
    <w:rsid w:val="007163C8"/>
    <w:rsid w:val="007205D1"/>
    <w:rsid w:val="007214D1"/>
    <w:rsid w:val="00724E4B"/>
    <w:rsid w:val="007263B2"/>
    <w:rsid w:val="007263F9"/>
    <w:rsid w:val="007277C1"/>
    <w:rsid w:val="00730795"/>
    <w:rsid w:val="00730CFC"/>
    <w:rsid w:val="0073441B"/>
    <w:rsid w:val="0073545A"/>
    <w:rsid w:val="007357ED"/>
    <w:rsid w:val="00735E60"/>
    <w:rsid w:val="00736B26"/>
    <w:rsid w:val="007377DC"/>
    <w:rsid w:val="00742233"/>
    <w:rsid w:val="00743E04"/>
    <w:rsid w:val="007447FE"/>
    <w:rsid w:val="00744933"/>
    <w:rsid w:val="00745066"/>
    <w:rsid w:val="00745F97"/>
    <w:rsid w:val="00746157"/>
    <w:rsid w:val="00747391"/>
    <w:rsid w:val="007477DE"/>
    <w:rsid w:val="00747A1A"/>
    <w:rsid w:val="007507D2"/>
    <w:rsid w:val="00751561"/>
    <w:rsid w:val="007524F0"/>
    <w:rsid w:val="00754D87"/>
    <w:rsid w:val="0075517B"/>
    <w:rsid w:val="007554BB"/>
    <w:rsid w:val="00755BAB"/>
    <w:rsid w:val="007568E7"/>
    <w:rsid w:val="00757FBB"/>
    <w:rsid w:val="0076048B"/>
    <w:rsid w:val="00763792"/>
    <w:rsid w:val="00765983"/>
    <w:rsid w:val="0076723A"/>
    <w:rsid w:val="007677E0"/>
    <w:rsid w:val="00770A5F"/>
    <w:rsid w:val="007712B6"/>
    <w:rsid w:val="00771768"/>
    <w:rsid w:val="00775EA4"/>
    <w:rsid w:val="007804C5"/>
    <w:rsid w:val="00782F07"/>
    <w:rsid w:val="007850EE"/>
    <w:rsid w:val="007863DA"/>
    <w:rsid w:val="00787815"/>
    <w:rsid w:val="00787D22"/>
    <w:rsid w:val="00792187"/>
    <w:rsid w:val="0079497F"/>
    <w:rsid w:val="00795650"/>
    <w:rsid w:val="00795852"/>
    <w:rsid w:val="00795EC6"/>
    <w:rsid w:val="00797ED1"/>
    <w:rsid w:val="007A12C4"/>
    <w:rsid w:val="007A1489"/>
    <w:rsid w:val="007A1B64"/>
    <w:rsid w:val="007A4DA1"/>
    <w:rsid w:val="007A5DA7"/>
    <w:rsid w:val="007A5FCF"/>
    <w:rsid w:val="007A7437"/>
    <w:rsid w:val="007B0020"/>
    <w:rsid w:val="007B0B1B"/>
    <w:rsid w:val="007B0E5E"/>
    <w:rsid w:val="007B2514"/>
    <w:rsid w:val="007B3230"/>
    <w:rsid w:val="007B3767"/>
    <w:rsid w:val="007B4601"/>
    <w:rsid w:val="007B4FEF"/>
    <w:rsid w:val="007B59CC"/>
    <w:rsid w:val="007B6096"/>
    <w:rsid w:val="007B7111"/>
    <w:rsid w:val="007B7623"/>
    <w:rsid w:val="007C2D3B"/>
    <w:rsid w:val="007C41FC"/>
    <w:rsid w:val="007C4247"/>
    <w:rsid w:val="007C4EB9"/>
    <w:rsid w:val="007C67A0"/>
    <w:rsid w:val="007D01A6"/>
    <w:rsid w:val="007D1B18"/>
    <w:rsid w:val="007D30CE"/>
    <w:rsid w:val="007D30F7"/>
    <w:rsid w:val="007D5888"/>
    <w:rsid w:val="007D624F"/>
    <w:rsid w:val="007D74F1"/>
    <w:rsid w:val="007D7917"/>
    <w:rsid w:val="007E0D90"/>
    <w:rsid w:val="007E1440"/>
    <w:rsid w:val="007E1964"/>
    <w:rsid w:val="007E1E06"/>
    <w:rsid w:val="007E505F"/>
    <w:rsid w:val="007E5800"/>
    <w:rsid w:val="007E622A"/>
    <w:rsid w:val="007E77FE"/>
    <w:rsid w:val="007F1345"/>
    <w:rsid w:val="007F2551"/>
    <w:rsid w:val="007F2E1D"/>
    <w:rsid w:val="007F30CC"/>
    <w:rsid w:val="007F4D4E"/>
    <w:rsid w:val="007F591A"/>
    <w:rsid w:val="008025D0"/>
    <w:rsid w:val="00802A01"/>
    <w:rsid w:val="0080359F"/>
    <w:rsid w:val="00803C34"/>
    <w:rsid w:val="00807075"/>
    <w:rsid w:val="0081019D"/>
    <w:rsid w:val="00810BF7"/>
    <w:rsid w:val="00810E7B"/>
    <w:rsid w:val="008110B6"/>
    <w:rsid w:val="00811FC1"/>
    <w:rsid w:val="00812193"/>
    <w:rsid w:val="0081303E"/>
    <w:rsid w:val="008136F6"/>
    <w:rsid w:val="00813DC5"/>
    <w:rsid w:val="0081499E"/>
    <w:rsid w:val="0081533E"/>
    <w:rsid w:val="0081604E"/>
    <w:rsid w:val="0081629A"/>
    <w:rsid w:val="00816A53"/>
    <w:rsid w:val="00816D71"/>
    <w:rsid w:val="008178EE"/>
    <w:rsid w:val="008179EC"/>
    <w:rsid w:val="00817CDF"/>
    <w:rsid w:val="00820166"/>
    <w:rsid w:val="008204E1"/>
    <w:rsid w:val="008221BE"/>
    <w:rsid w:val="00822643"/>
    <w:rsid w:val="00822B10"/>
    <w:rsid w:val="00822C72"/>
    <w:rsid w:val="00823A3E"/>
    <w:rsid w:val="00824CCD"/>
    <w:rsid w:val="00825844"/>
    <w:rsid w:val="00825923"/>
    <w:rsid w:val="0082616C"/>
    <w:rsid w:val="00831C6B"/>
    <w:rsid w:val="00831E8F"/>
    <w:rsid w:val="00831EA0"/>
    <w:rsid w:val="00832005"/>
    <w:rsid w:val="00832D43"/>
    <w:rsid w:val="00832F11"/>
    <w:rsid w:val="0083423A"/>
    <w:rsid w:val="00834AF1"/>
    <w:rsid w:val="00835150"/>
    <w:rsid w:val="0083677A"/>
    <w:rsid w:val="008418AF"/>
    <w:rsid w:val="008424CD"/>
    <w:rsid w:val="00843745"/>
    <w:rsid w:val="00844001"/>
    <w:rsid w:val="00844E0E"/>
    <w:rsid w:val="00846C7E"/>
    <w:rsid w:val="00847905"/>
    <w:rsid w:val="00851FC9"/>
    <w:rsid w:val="00854CE5"/>
    <w:rsid w:val="008559D6"/>
    <w:rsid w:val="00857362"/>
    <w:rsid w:val="00861AB2"/>
    <w:rsid w:val="00862202"/>
    <w:rsid w:val="00863316"/>
    <w:rsid w:val="008633E6"/>
    <w:rsid w:val="00863E63"/>
    <w:rsid w:val="00864A44"/>
    <w:rsid w:val="00866C0A"/>
    <w:rsid w:val="008676FD"/>
    <w:rsid w:val="008708A8"/>
    <w:rsid w:val="00873B73"/>
    <w:rsid w:val="008743C4"/>
    <w:rsid w:val="00880528"/>
    <w:rsid w:val="00881873"/>
    <w:rsid w:val="008854C6"/>
    <w:rsid w:val="008868C8"/>
    <w:rsid w:val="0089107A"/>
    <w:rsid w:val="008923D5"/>
    <w:rsid w:val="008927B5"/>
    <w:rsid w:val="00893539"/>
    <w:rsid w:val="008941DF"/>
    <w:rsid w:val="0089427E"/>
    <w:rsid w:val="00894D3B"/>
    <w:rsid w:val="00895462"/>
    <w:rsid w:val="00895EDC"/>
    <w:rsid w:val="00897507"/>
    <w:rsid w:val="00897C2F"/>
    <w:rsid w:val="008A38A9"/>
    <w:rsid w:val="008A4134"/>
    <w:rsid w:val="008A5F86"/>
    <w:rsid w:val="008A759C"/>
    <w:rsid w:val="008A7889"/>
    <w:rsid w:val="008A7B1A"/>
    <w:rsid w:val="008B00D6"/>
    <w:rsid w:val="008B03BB"/>
    <w:rsid w:val="008B2C3E"/>
    <w:rsid w:val="008B478B"/>
    <w:rsid w:val="008B49A1"/>
    <w:rsid w:val="008B5932"/>
    <w:rsid w:val="008B7054"/>
    <w:rsid w:val="008B70E1"/>
    <w:rsid w:val="008B74D7"/>
    <w:rsid w:val="008B7CC8"/>
    <w:rsid w:val="008C0051"/>
    <w:rsid w:val="008C057A"/>
    <w:rsid w:val="008C07D0"/>
    <w:rsid w:val="008C1CC1"/>
    <w:rsid w:val="008C2B4D"/>
    <w:rsid w:val="008C2EE6"/>
    <w:rsid w:val="008C446D"/>
    <w:rsid w:val="008C453D"/>
    <w:rsid w:val="008C490E"/>
    <w:rsid w:val="008C545F"/>
    <w:rsid w:val="008C626D"/>
    <w:rsid w:val="008C7B4B"/>
    <w:rsid w:val="008D2478"/>
    <w:rsid w:val="008D2582"/>
    <w:rsid w:val="008D3A23"/>
    <w:rsid w:val="008D68A2"/>
    <w:rsid w:val="008D7432"/>
    <w:rsid w:val="008D77E1"/>
    <w:rsid w:val="008E01AC"/>
    <w:rsid w:val="008E111E"/>
    <w:rsid w:val="008E193E"/>
    <w:rsid w:val="008E1A0B"/>
    <w:rsid w:val="008E24E4"/>
    <w:rsid w:val="008E5A11"/>
    <w:rsid w:val="008E60AE"/>
    <w:rsid w:val="008E740E"/>
    <w:rsid w:val="008E7A1D"/>
    <w:rsid w:val="008F439A"/>
    <w:rsid w:val="008F4EEB"/>
    <w:rsid w:val="008F51BE"/>
    <w:rsid w:val="008F54CD"/>
    <w:rsid w:val="00900318"/>
    <w:rsid w:val="009006EF"/>
    <w:rsid w:val="00900D87"/>
    <w:rsid w:val="00901E7B"/>
    <w:rsid w:val="009026F1"/>
    <w:rsid w:val="009032C4"/>
    <w:rsid w:val="009036C8"/>
    <w:rsid w:val="0090421F"/>
    <w:rsid w:val="009074F9"/>
    <w:rsid w:val="00907DD5"/>
    <w:rsid w:val="00907E06"/>
    <w:rsid w:val="009126A7"/>
    <w:rsid w:val="009134DE"/>
    <w:rsid w:val="00915676"/>
    <w:rsid w:val="00915C91"/>
    <w:rsid w:val="009167A7"/>
    <w:rsid w:val="00916EAD"/>
    <w:rsid w:val="00921003"/>
    <w:rsid w:val="0092122D"/>
    <w:rsid w:val="00922BDB"/>
    <w:rsid w:val="00922C5E"/>
    <w:rsid w:val="009230ED"/>
    <w:rsid w:val="00923DA2"/>
    <w:rsid w:val="009248D8"/>
    <w:rsid w:val="00924DCD"/>
    <w:rsid w:val="00925101"/>
    <w:rsid w:val="00930925"/>
    <w:rsid w:val="00930B2B"/>
    <w:rsid w:val="00931292"/>
    <w:rsid w:val="00931EA3"/>
    <w:rsid w:val="0093292F"/>
    <w:rsid w:val="00933908"/>
    <w:rsid w:val="009339A6"/>
    <w:rsid w:val="00935654"/>
    <w:rsid w:val="0093650B"/>
    <w:rsid w:val="009408BE"/>
    <w:rsid w:val="00942112"/>
    <w:rsid w:val="009421C9"/>
    <w:rsid w:val="009424EE"/>
    <w:rsid w:val="0094288B"/>
    <w:rsid w:val="00942C44"/>
    <w:rsid w:val="0094305D"/>
    <w:rsid w:val="00945FD0"/>
    <w:rsid w:val="00946A9F"/>
    <w:rsid w:val="009509AF"/>
    <w:rsid w:val="00950B07"/>
    <w:rsid w:val="009562C9"/>
    <w:rsid w:val="00956618"/>
    <w:rsid w:val="009567A9"/>
    <w:rsid w:val="0096022C"/>
    <w:rsid w:val="00961EA0"/>
    <w:rsid w:val="009645F6"/>
    <w:rsid w:val="00964DBD"/>
    <w:rsid w:val="0096554A"/>
    <w:rsid w:val="009663FF"/>
    <w:rsid w:val="00970F2E"/>
    <w:rsid w:val="00971A47"/>
    <w:rsid w:val="0097260D"/>
    <w:rsid w:val="009726D2"/>
    <w:rsid w:val="00972802"/>
    <w:rsid w:val="00972932"/>
    <w:rsid w:val="00974362"/>
    <w:rsid w:val="009745C8"/>
    <w:rsid w:val="00975500"/>
    <w:rsid w:val="00975552"/>
    <w:rsid w:val="00975B19"/>
    <w:rsid w:val="0097745D"/>
    <w:rsid w:val="009800A7"/>
    <w:rsid w:val="00980AC7"/>
    <w:rsid w:val="00984C8F"/>
    <w:rsid w:val="00984CA5"/>
    <w:rsid w:val="00985847"/>
    <w:rsid w:val="00985990"/>
    <w:rsid w:val="00990A59"/>
    <w:rsid w:val="00991BDD"/>
    <w:rsid w:val="00993A03"/>
    <w:rsid w:val="00993DCF"/>
    <w:rsid w:val="009947F8"/>
    <w:rsid w:val="009952FC"/>
    <w:rsid w:val="00995F3D"/>
    <w:rsid w:val="009960D3"/>
    <w:rsid w:val="00997EC1"/>
    <w:rsid w:val="009A09C7"/>
    <w:rsid w:val="009A258D"/>
    <w:rsid w:val="009A2BE4"/>
    <w:rsid w:val="009A2C54"/>
    <w:rsid w:val="009A3C82"/>
    <w:rsid w:val="009A5742"/>
    <w:rsid w:val="009A62A8"/>
    <w:rsid w:val="009A6547"/>
    <w:rsid w:val="009A77D1"/>
    <w:rsid w:val="009B166F"/>
    <w:rsid w:val="009B246A"/>
    <w:rsid w:val="009B2B3D"/>
    <w:rsid w:val="009B3D29"/>
    <w:rsid w:val="009B3DA8"/>
    <w:rsid w:val="009C0CB4"/>
    <w:rsid w:val="009C1D07"/>
    <w:rsid w:val="009C2545"/>
    <w:rsid w:val="009C30C1"/>
    <w:rsid w:val="009C3525"/>
    <w:rsid w:val="009C36F0"/>
    <w:rsid w:val="009C4811"/>
    <w:rsid w:val="009C4EFC"/>
    <w:rsid w:val="009C5D5C"/>
    <w:rsid w:val="009C6816"/>
    <w:rsid w:val="009C74D9"/>
    <w:rsid w:val="009C79CB"/>
    <w:rsid w:val="009C7F6A"/>
    <w:rsid w:val="009D00FC"/>
    <w:rsid w:val="009D0E29"/>
    <w:rsid w:val="009D45BD"/>
    <w:rsid w:val="009D4CD9"/>
    <w:rsid w:val="009D4FAC"/>
    <w:rsid w:val="009D6D19"/>
    <w:rsid w:val="009E0639"/>
    <w:rsid w:val="009E657B"/>
    <w:rsid w:val="009F522A"/>
    <w:rsid w:val="009F63B2"/>
    <w:rsid w:val="009F727C"/>
    <w:rsid w:val="00A01055"/>
    <w:rsid w:val="00A01EF4"/>
    <w:rsid w:val="00A02F20"/>
    <w:rsid w:val="00A044CC"/>
    <w:rsid w:val="00A0571A"/>
    <w:rsid w:val="00A05BB8"/>
    <w:rsid w:val="00A1300F"/>
    <w:rsid w:val="00A138C5"/>
    <w:rsid w:val="00A13B5E"/>
    <w:rsid w:val="00A1425D"/>
    <w:rsid w:val="00A146D9"/>
    <w:rsid w:val="00A14F2E"/>
    <w:rsid w:val="00A15795"/>
    <w:rsid w:val="00A15A33"/>
    <w:rsid w:val="00A15B55"/>
    <w:rsid w:val="00A15E32"/>
    <w:rsid w:val="00A16975"/>
    <w:rsid w:val="00A23291"/>
    <w:rsid w:val="00A23F01"/>
    <w:rsid w:val="00A24EF9"/>
    <w:rsid w:val="00A40E5E"/>
    <w:rsid w:val="00A420E2"/>
    <w:rsid w:val="00A44140"/>
    <w:rsid w:val="00A4423C"/>
    <w:rsid w:val="00A4620B"/>
    <w:rsid w:val="00A47407"/>
    <w:rsid w:val="00A475AD"/>
    <w:rsid w:val="00A51E0A"/>
    <w:rsid w:val="00A51F6B"/>
    <w:rsid w:val="00A53466"/>
    <w:rsid w:val="00A54B8B"/>
    <w:rsid w:val="00A55D1A"/>
    <w:rsid w:val="00A5704F"/>
    <w:rsid w:val="00A600DD"/>
    <w:rsid w:val="00A60528"/>
    <w:rsid w:val="00A61CBA"/>
    <w:rsid w:val="00A620DD"/>
    <w:rsid w:val="00A62398"/>
    <w:rsid w:val="00A62F2F"/>
    <w:rsid w:val="00A642A1"/>
    <w:rsid w:val="00A672E8"/>
    <w:rsid w:val="00A67604"/>
    <w:rsid w:val="00A6787B"/>
    <w:rsid w:val="00A7066D"/>
    <w:rsid w:val="00A71D65"/>
    <w:rsid w:val="00A7213E"/>
    <w:rsid w:val="00A726E4"/>
    <w:rsid w:val="00A761F5"/>
    <w:rsid w:val="00A76934"/>
    <w:rsid w:val="00A76A83"/>
    <w:rsid w:val="00A771D5"/>
    <w:rsid w:val="00A81A1E"/>
    <w:rsid w:val="00A824C1"/>
    <w:rsid w:val="00A87998"/>
    <w:rsid w:val="00A90532"/>
    <w:rsid w:val="00A92F48"/>
    <w:rsid w:val="00A92F9D"/>
    <w:rsid w:val="00A9391A"/>
    <w:rsid w:val="00A93D41"/>
    <w:rsid w:val="00A9503E"/>
    <w:rsid w:val="00AA15D7"/>
    <w:rsid w:val="00AA34FD"/>
    <w:rsid w:val="00AA4FC6"/>
    <w:rsid w:val="00AA5977"/>
    <w:rsid w:val="00AA6702"/>
    <w:rsid w:val="00AA706E"/>
    <w:rsid w:val="00AA7DDE"/>
    <w:rsid w:val="00AB0729"/>
    <w:rsid w:val="00AB3613"/>
    <w:rsid w:val="00AB3B6C"/>
    <w:rsid w:val="00AB4D99"/>
    <w:rsid w:val="00AB663F"/>
    <w:rsid w:val="00AB6782"/>
    <w:rsid w:val="00AB6AB0"/>
    <w:rsid w:val="00AB782D"/>
    <w:rsid w:val="00AB7A05"/>
    <w:rsid w:val="00AC01EA"/>
    <w:rsid w:val="00AC19C5"/>
    <w:rsid w:val="00AC1BA6"/>
    <w:rsid w:val="00AC44DB"/>
    <w:rsid w:val="00AC62C8"/>
    <w:rsid w:val="00AC633F"/>
    <w:rsid w:val="00AD0F5D"/>
    <w:rsid w:val="00AD266C"/>
    <w:rsid w:val="00AD2E42"/>
    <w:rsid w:val="00AD5BF0"/>
    <w:rsid w:val="00AE3444"/>
    <w:rsid w:val="00AE35FA"/>
    <w:rsid w:val="00AE3B36"/>
    <w:rsid w:val="00AE56D6"/>
    <w:rsid w:val="00AE7B30"/>
    <w:rsid w:val="00AF15F3"/>
    <w:rsid w:val="00AF29D7"/>
    <w:rsid w:val="00AF30EA"/>
    <w:rsid w:val="00AF34E5"/>
    <w:rsid w:val="00AF37D0"/>
    <w:rsid w:val="00AF3CBB"/>
    <w:rsid w:val="00AF5E69"/>
    <w:rsid w:val="00B00339"/>
    <w:rsid w:val="00B00567"/>
    <w:rsid w:val="00B016EA"/>
    <w:rsid w:val="00B023E5"/>
    <w:rsid w:val="00B02FB9"/>
    <w:rsid w:val="00B0417A"/>
    <w:rsid w:val="00B05CC6"/>
    <w:rsid w:val="00B06139"/>
    <w:rsid w:val="00B06C99"/>
    <w:rsid w:val="00B06DA8"/>
    <w:rsid w:val="00B076EC"/>
    <w:rsid w:val="00B07AB8"/>
    <w:rsid w:val="00B07C1A"/>
    <w:rsid w:val="00B107C1"/>
    <w:rsid w:val="00B11EE0"/>
    <w:rsid w:val="00B14180"/>
    <w:rsid w:val="00B14C0C"/>
    <w:rsid w:val="00B16BA3"/>
    <w:rsid w:val="00B17A25"/>
    <w:rsid w:val="00B22106"/>
    <w:rsid w:val="00B23125"/>
    <w:rsid w:val="00B2502E"/>
    <w:rsid w:val="00B25189"/>
    <w:rsid w:val="00B2606F"/>
    <w:rsid w:val="00B2651D"/>
    <w:rsid w:val="00B32150"/>
    <w:rsid w:val="00B3272B"/>
    <w:rsid w:val="00B32A5E"/>
    <w:rsid w:val="00B341A8"/>
    <w:rsid w:val="00B3576A"/>
    <w:rsid w:val="00B3766B"/>
    <w:rsid w:val="00B4244F"/>
    <w:rsid w:val="00B43041"/>
    <w:rsid w:val="00B4342D"/>
    <w:rsid w:val="00B4347E"/>
    <w:rsid w:val="00B44383"/>
    <w:rsid w:val="00B44E45"/>
    <w:rsid w:val="00B454B6"/>
    <w:rsid w:val="00B4598C"/>
    <w:rsid w:val="00B50AEE"/>
    <w:rsid w:val="00B51170"/>
    <w:rsid w:val="00B518CC"/>
    <w:rsid w:val="00B51F35"/>
    <w:rsid w:val="00B547BC"/>
    <w:rsid w:val="00B54C94"/>
    <w:rsid w:val="00B554C6"/>
    <w:rsid w:val="00B55926"/>
    <w:rsid w:val="00B55BEA"/>
    <w:rsid w:val="00B57562"/>
    <w:rsid w:val="00B57973"/>
    <w:rsid w:val="00B57EC7"/>
    <w:rsid w:val="00B60AE5"/>
    <w:rsid w:val="00B61EE8"/>
    <w:rsid w:val="00B62D69"/>
    <w:rsid w:val="00B6432E"/>
    <w:rsid w:val="00B70067"/>
    <w:rsid w:val="00B70B5B"/>
    <w:rsid w:val="00B718F3"/>
    <w:rsid w:val="00B72856"/>
    <w:rsid w:val="00B735C2"/>
    <w:rsid w:val="00B73BC3"/>
    <w:rsid w:val="00B74385"/>
    <w:rsid w:val="00B74960"/>
    <w:rsid w:val="00B74D10"/>
    <w:rsid w:val="00B754FF"/>
    <w:rsid w:val="00B76550"/>
    <w:rsid w:val="00B7683E"/>
    <w:rsid w:val="00B775D4"/>
    <w:rsid w:val="00B77EEB"/>
    <w:rsid w:val="00B804E2"/>
    <w:rsid w:val="00B80E53"/>
    <w:rsid w:val="00B822A8"/>
    <w:rsid w:val="00B82325"/>
    <w:rsid w:val="00B84ABA"/>
    <w:rsid w:val="00B84D5C"/>
    <w:rsid w:val="00B85226"/>
    <w:rsid w:val="00B85839"/>
    <w:rsid w:val="00B901F3"/>
    <w:rsid w:val="00B9063E"/>
    <w:rsid w:val="00B90C64"/>
    <w:rsid w:val="00B92703"/>
    <w:rsid w:val="00B943D7"/>
    <w:rsid w:val="00B943FC"/>
    <w:rsid w:val="00B94DC6"/>
    <w:rsid w:val="00B95291"/>
    <w:rsid w:val="00B9629C"/>
    <w:rsid w:val="00B967E9"/>
    <w:rsid w:val="00BA1B7D"/>
    <w:rsid w:val="00BA461A"/>
    <w:rsid w:val="00BB016B"/>
    <w:rsid w:val="00BB0BE5"/>
    <w:rsid w:val="00BB0F16"/>
    <w:rsid w:val="00BB1F22"/>
    <w:rsid w:val="00BB32C3"/>
    <w:rsid w:val="00BB5A97"/>
    <w:rsid w:val="00BB5CEB"/>
    <w:rsid w:val="00BB764C"/>
    <w:rsid w:val="00BC065F"/>
    <w:rsid w:val="00BC276F"/>
    <w:rsid w:val="00BC5301"/>
    <w:rsid w:val="00BC7C1F"/>
    <w:rsid w:val="00BD056A"/>
    <w:rsid w:val="00BD0BDD"/>
    <w:rsid w:val="00BD1300"/>
    <w:rsid w:val="00BD3167"/>
    <w:rsid w:val="00BD5160"/>
    <w:rsid w:val="00BD5F53"/>
    <w:rsid w:val="00BD6F52"/>
    <w:rsid w:val="00BD77D0"/>
    <w:rsid w:val="00BE0114"/>
    <w:rsid w:val="00BE1A53"/>
    <w:rsid w:val="00BE206D"/>
    <w:rsid w:val="00BE2076"/>
    <w:rsid w:val="00BE2F0B"/>
    <w:rsid w:val="00BE4813"/>
    <w:rsid w:val="00BE4A2E"/>
    <w:rsid w:val="00BE6F09"/>
    <w:rsid w:val="00BE7B39"/>
    <w:rsid w:val="00BF0012"/>
    <w:rsid w:val="00BF04BD"/>
    <w:rsid w:val="00BF3F88"/>
    <w:rsid w:val="00BF6047"/>
    <w:rsid w:val="00BF61BE"/>
    <w:rsid w:val="00BF7B7A"/>
    <w:rsid w:val="00C00C73"/>
    <w:rsid w:val="00C011CF"/>
    <w:rsid w:val="00C014A1"/>
    <w:rsid w:val="00C04D87"/>
    <w:rsid w:val="00C06246"/>
    <w:rsid w:val="00C06993"/>
    <w:rsid w:val="00C07FD0"/>
    <w:rsid w:val="00C1098C"/>
    <w:rsid w:val="00C15D4F"/>
    <w:rsid w:val="00C1798B"/>
    <w:rsid w:val="00C21531"/>
    <w:rsid w:val="00C2272B"/>
    <w:rsid w:val="00C2440C"/>
    <w:rsid w:val="00C2529B"/>
    <w:rsid w:val="00C27E14"/>
    <w:rsid w:val="00C27E34"/>
    <w:rsid w:val="00C3207A"/>
    <w:rsid w:val="00C328D8"/>
    <w:rsid w:val="00C32FD1"/>
    <w:rsid w:val="00C331AF"/>
    <w:rsid w:val="00C34257"/>
    <w:rsid w:val="00C372AB"/>
    <w:rsid w:val="00C37F83"/>
    <w:rsid w:val="00C403A8"/>
    <w:rsid w:val="00C41FF8"/>
    <w:rsid w:val="00C4219B"/>
    <w:rsid w:val="00C4381F"/>
    <w:rsid w:val="00C441C8"/>
    <w:rsid w:val="00C464D4"/>
    <w:rsid w:val="00C4738D"/>
    <w:rsid w:val="00C504F9"/>
    <w:rsid w:val="00C51628"/>
    <w:rsid w:val="00C52836"/>
    <w:rsid w:val="00C57375"/>
    <w:rsid w:val="00C61D6C"/>
    <w:rsid w:val="00C637C0"/>
    <w:rsid w:val="00C63B72"/>
    <w:rsid w:val="00C64F42"/>
    <w:rsid w:val="00C674C5"/>
    <w:rsid w:val="00C70302"/>
    <w:rsid w:val="00C704A8"/>
    <w:rsid w:val="00C7091B"/>
    <w:rsid w:val="00C759AF"/>
    <w:rsid w:val="00C7662F"/>
    <w:rsid w:val="00C77196"/>
    <w:rsid w:val="00C77EFA"/>
    <w:rsid w:val="00C8054B"/>
    <w:rsid w:val="00C81230"/>
    <w:rsid w:val="00C82481"/>
    <w:rsid w:val="00C828CE"/>
    <w:rsid w:val="00C83252"/>
    <w:rsid w:val="00C843E6"/>
    <w:rsid w:val="00C84835"/>
    <w:rsid w:val="00C84A17"/>
    <w:rsid w:val="00C91219"/>
    <w:rsid w:val="00C92E39"/>
    <w:rsid w:val="00C93BDC"/>
    <w:rsid w:val="00C952B1"/>
    <w:rsid w:val="00CA09A5"/>
    <w:rsid w:val="00CA0D77"/>
    <w:rsid w:val="00CA0DED"/>
    <w:rsid w:val="00CA12FF"/>
    <w:rsid w:val="00CA13E4"/>
    <w:rsid w:val="00CA3F89"/>
    <w:rsid w:val="00CA47F8"/>
    <w:rsid w:val="00CA48A0"/>
    <w:rsid w:val="00CA7569"/>
    <w:rsid w:val="00CA7834"/>
    <w:rsid w:val="00CB122C"/>
    <w:rsid w:val="00CB1F14"/>
    <w:rsid w:val="00CB3437"/>
    <w:rsid w:val="00CB5724"/>
    <w:rsid w:val="00CB6B37"/>
    <w:rsid w:val="00CB7B83"/>
    <w:rsid w:val="00CB7F00"/>
    <w:rsid w:val="00CC0509"/>
    <w:rsid w:val="00CC0CD7"/>
    <w:rsid w:val="00CC0DF0"/>
    <w:rsid w:val="00CC16B8"/>
    <w:rsid w:val="00CC1A95"/>
    <w:rsid w:val="00CC22FA"/>
    <w:rsid w:val="00CC301A"/>
    <w:rsid w:val="00CC3957"/>
    <w:rsid w:val="00CC5023"/>
    <w:rsid w:val="00CC5600"/>
    <w:rsid w:val="00CC61DC"/>
    <w:rsid w:val="00CC6248"/>
    <w:rsid w:val="00CC77E1"/>
    <w:rsid w:val="00CD1965"/>
    <w:rsid w:val="00CD28B5"/>
    <w:rsid w:val="00CD3B32"/>
    <w:rsid w:val="00CD4C54"/>
    <w:rsid w:val="00CD538D"/>
    <w:rsid w:val="00CD6312"/>
    <w:rsid w:val="00CD743B"/>
    <w:rsid w:val="00CE36CB"/>
    <w:rsid w:val="00CE3A70"/>
    <w:rsid w:val="00CE3EE2"/>
    <w:rsid w:val="00CE5474"/>
    <w:rsid w:val="00CE635B"/>
    <w:rsid w:val="00CE6F55"/>
    <w:rsid w:val="00CE6F58"/>
    <w:rsid w:val="00CE7E8F"/>
    <w:rsid w:val="00CF02ED"/>
    <w:rsid w:val="00CF103F"/>
    <w:rsid w:val="00CF1D56"/>
    <w:rsid w:val="00CF2499"/>
    <w:rsid w:val="00CF3D05"/>
    <w:rsid w:val="00CF4099"/>
    <w:rsid w:val="00CF43C4"/>
    <w:rsid w:val="00CF4580"/>
    <w:rsid w:val="00CF5448"/>
    <w:rsid w:val="00CF5923"/>
    <w:rsid w:val="00CF6557"/>
    <w:rsid w:val="00D002C4"/>
    <w:rsid w:val="00D02A17"/>
    <w:rsid w:val="00D0343C"/>
    <w:rsid w:val="00D03B9F"/>
    <w:rsid w:val="00D0747A"/>
    <w:rsid w:val="00D108C9"/>
    <w:rsid w:val="00D1092B"/>
    <w:rsid w:val="00D10DE1"/>
    <w:rsid w:val="00D1132A"/>
    <w:rsid w:val="00D12E19"/>
    <w:rsid w:val="00D21375"/>
    <w:rsid w:val="00D228AE"/>
    <w:rsid w:val="00D230F7"/>
    <w:rsid w:val="00D235A0"/>
    <w:rsid w:val="00D24346"/>
    <w:rsid w:val="00D2675E"/>
    <w:rsid w:val="00D27E9F"/>
    <w:rsid w:val="00D36E66"/>
    <w:rsid w:val="00D370F7"/>
    <w:rsid w:val="00D379D5"/>
    <w:rsid w:val="00D40E5B"/>
    <w:rsid w:val="00D41CE8"/>
    <w:rsid w:val="00D422F5"/>
    <w:rsid w:val="00D42346"/>
    <w:rsid w:val="00D43BCA"/>
    <w:rsid w:val="00D44228"/>
    <w:rsid w:val="00D46476"/>
    <w:rsid w:val="00D47544"/>
    <w:rsid w:val="00D47712"/>
    <w:rsid w:val="00D50099"/>
    <w:rsid w:val="00D503C9"/>
    <w:rsid w:val="00D50F6A"/>
    <w:rsid w:val="00D51F27"/>
    <w:rsid w:val="00D53BFF"/>
    <w:rsid w:val="00D53CEB"/>
    <w:rsid w:val="00D55774"/>
    <w:rsid w:val="00D57343"/>
    <w:rsid w:val="00D608B9"/>
    <w:rsid w:val="00D641D2"/>
    <w:rsid w:val="00D649C2"/>
    <w:rsid w:val="00D64E0C"/>
    <w:rsid w:val="00D65859"/>
    <w:rsid w:val="00D660F8"/>
    <w:rsid w:val="00D663BA"/>
    <w:rsid w:val="00D67647"/>
    <w:rsid w:val="00D71DDF"/>
    <w:rsid w:val="00D72046"/>
    <w:rsid w:val="00D723C2"/>
    <w:rsid w:val="00D73CF8"/>
    <w:rsid w:val="00D7448F"/>
    <w:rsid w:val="00D75281"/>
    <w:rsid w:val="00D7553E"/>
    <w:rsid w:val="00D810AD"/>
    <w:rsid w:val="00D820FE"/>
    <w:rsid w:val="00D828FC"/>
    <w:rsid w:val="00D83509"/>
    <w:rsid w:val="00D83562"/>
    <w:rsid w:val="00D83AD1"/>
    <w:rsid w:val="00D83EA5"/>
    <w:rsid w:val="00D84258"/>
    <w:rsid w:val="00D844AA"/>
    <w:rsid w:val="00D855AE"/>
    <w:rsid w:val="00D85B58"/>
    <w:rsid w:val="00D86248"/>
    <w:rsid w:val="00D86E6B"/>
    <w:rsid w:val="00D8756F"/>
    <w:rsid w:val="00D878FF"/>
    <w:rsid w:val="00D91851"/>
    <w:rsid w:val="00D93C26"/>
    <w:rsid w:val="00D94008"/>
    <w:rsid w:val="00D945BC"/>
    <w:rsid w:val="00D948D1"/>
    <w:rsid w:val="00D950F5"/>
    <w:rsid w:val="00D977E8"/>
    <w:rsid w:val="00DA1EBC"/>
    <w:rsid w:val="00DA2486"/>
    <w:rsid w:val="00DA3387"/>
    <w:rsid w:val="00DA5A1F"/>
    <w:rsid w:val="00DA5EE8"/>
    <w:rsid w:val="00DA667C"/>
    <w:rsid w:val="00DB0620"/>
    <w:rsid w:val="00DB092F"/>
    <w:rsid w:val="00DB23C5"/>
    <w:rsid w:val="00DB294C"/>
    <w:rsid w:val="00DB2ED9"/>
    <w:rsid w:val="00DB3545"/>
    <w:rsid w:val="00DB576E"/>
    <w:rsid w:val="00DB6C69"/>
    <w:rsid w:val="00DB6D6C"/>
    <w:rsid w:val="00DC04F4"/>
    <w:rsid w:val="00DC2627"/>
    <w:rsid w:val="00DC3BF1"/>
    <w:rsid w:val="00DC6FBC"/>
    <w:rsid w:val="00DD1CF6"/>
    <w:rsid w:val="00DD30A3"/>
    <w:rsid w:val="00DD3C6F"/>
    <w:rsid w:val="00DD3E12"/>
    <w:rsid w:val="00DD3EF7"/>
    <w:rsid w:val="00DD440F"/>
    <w:rsid w:val="00DD4E75"/>
    <w:rsid w:val="00DD6802"/>
    <w:rsid w:val="00DD699D"/>
    <w:rsid w:val="00DD6F39"/>
    <w:rsid w:val="00DE1DD3"/>
    <w:rsid w:val="00DE34A4"/>
    <w:rsid w:val="00DE43FE"/>
    <w:rsid w:val="00DE6381"/>
    <w:rsid w:val="00DE64FD"/>
    <w:rsid w:val="00DF005E"/>
    <w:rsid w:val="00DF07BD"/>
    <w:rsid w:val="00DF2E07"/>
    <w:rsid w:val="00DF308A"/>
    <w:rsid w:val="00DF39CB"/>
    <w:rsid w:val="00DF3CE1"/>
    <w:rsid w:val="00DF447D"/>
    <w:rsid w:val="00DF58D5"/>
    <w:rsid w:val="00DF5A62"/>
    <w:rsid w:val="00DF7C1B"/>
    <w:rsid w:val="00E060DF"/>
    <w:rsid w:val="00E0674A"/>
    <w:rsid w:val="00E0680C"/>
    <w:rsid w:val="00E076B4"/>
    <w:rsid w:val="00E12C65"/>
    <w:rsid w:val="00E1344D"/>
    <w:rsid w:val="00E17C28"/>
    <w:rsid w:val="00E20514"/>
    <w:rsid w:val="00E2262C"/>
    <w:rsid w:val="00E24012"/>
    <w:rsid w:val="00E24754"/>
    <w:rsid w:val="00E248BB"/>
    <w:rsid w:val="00E255A4"/>
    <w:rsid w:val="00E26873"/>
    <w:rsid w:val="00E26E6D"/>
    <w:rsid w:val="00E30D55"/>
    <w:rsid w:val="00E30FD1"/>
    <w:rsid w:val="00E31B6B"/>
    <w:rsid w:val="00E31E6A"/>
    <w:rsid w:val="00E33F37"/>
    <w:rsid w:val="00E40248"/>
    <w:rsid w:val="00E40870"/>
    <w:rsid w:val="00E412DA"/>
    <w:rsid w:val="00E4371E"/>
    <w:rsid w:val="00E441B7"/>
    <w:rsid w:val="00E44B19"/>
    <w:rsid w:val="00E44BB0"/>
    <w:rsid w:val="00E467B7"/>
    <w:rsid w:val="00E523CC"/>
    <w:rsid w:val="00E52B9E"/>
    <w:rsid w:val="00E52EC5"/>
    <w:rsid w:val="00E52EC7"/>
    <w:rsid w:val="00E52F46"/>
    <w:rsid w:val="00E54091"/>
    <w:rsid w:val="00E55226"/>
    <w:rsid w:val="00E56EB1"/>
    <w:rsid w:val="00E579A7"/>
    <w:rsid w:val="00E621FC"/>
    <w:rsid w:val="00E625EC"/>
    <w:rsid w:val="00E62B7F"/>
    <w:rsid w:val="00E64F81"/>
    <w:rsid w:val="00E64FD0"/>
    <w:rsid w:val="00E6506D"/>
    <w:rsid w:val="00E654DB"/>
    <w:rsid w:val="00E65CA7"/>
    <w:rsid w:val="00E65CB4"/>
    <w:rsid w:val="00E66531"/>
    <w:rsid w:val="00E668F6"/>
    <w:rsid w:val="00E67B1A"/>
    <w:rsid w:val="00E67D31"/>
    <w:rsid w:val="00E70833"/>
    <w:rsid w:val="00E712BB"/>
    <w:rsid w:val="00E727E7"/>
    <w:rsid w:val="00E72819"/>
    <w:rsid w:val="00E74765"/>
    <w:rsid w:val="00E76762"/>
    <w:rsid w:val="00E7799A"/>
    <w:rsid w:val="00E77EB6"/>
    <w:rsid w:val="00E8058D"/>
    <w:rsid w:val="00E819CC"/>
    <w:rsid w:val="00E82837"/>
    <w:rsid w:val="00E83B38"/>
    <w:rsid w:val="00E83C9A"/>
    <w:rsid w:val="00E84388"/>
    <w:rsid w:val="00E84AA7"/>
    <w:rsid w:val="00E85511"/>
    <w:rsid w:val="00E8580C"/>
    <w:rsid w:val="00E8628F"/>
    <w:rsid w:val="00E868C8"/>
    <w:rsid w:val="00E86A08"/>
    <w:rsid w:val="00E874B4"/>
    <w:rsid w:val="00E87B0B"/>
    <w:rsid w:val="00E908C1"/>
    <w:rsid w:val="00E93920"/>
    <w:rsid w:val="00E95F97"/>
    <w:rsid w:val="00E96540"/>
    <w:rsid w:val="00E97505"/>
    <w:rsid w:val="00E978AD"/>
    <w:rsid w:val="00EA0A51"/>
    <w:rsid w:val="00EA0C87"/>
    <w:rsid w:val="00EA13AF"/>
    <w:rsid w:val="00EA1687"/>
    <w:rsid w:val="00EA29A6"/>
    <w:rsid w:val="00EA4935"/>
    <w:rsid w:val="00EA7E51"/>
    <w:rsid w:val="00EB254B"/>
    <w:rsid w:val="00EB2974"/>
    <w:rsid w:val="00EB2D30"/>
    <w:rsid w:val="00EB2F78"/>
    <w:rsid w:val="00EB3592"/>
    <w:rsid w:val="00EC053C"/>
    <w:rsid w:val="00EC176F"/>
    <w:rsid w:val="00EC1C39"/>
    <w:rsid w:val="00EC3F85"/>
    <w:rsid w:val="00EC6611"/>
    <w:rsid w:val="00EC668D"/>
    <w:rsid w:val="00EC6B91"/>
    <w:rsid w:val="00EC7320"/>
    <w:rsid w:val="00EC7633"/>
    <w:rsid w:val="00ED359B"/>
    <w:rsid w:val="00ED35DA"/>
    <w:rsid w:val="00ED3715"/>
    <w:rsid w:val="00ED3BE8"/>
    <w:rsid w:val="00ED3E1D"/>
    <w:rsid w:val="00ED5207"/>
    <w:rsid w:val="00ED5E28"/>
    <w:rsid w:val="00ED73CB"/>
    <w:rsid w:val="00EE29F6"/>
    <w:rsid w:val="00EE3842"/>
    <w:rsid w:val="00EE3896"/>
    <w:rsid w:val="00EE42E1"/>
    <w:rsid w:val="00EE6F61"/>
    <w:rsid w:val="00EF3653"/>
    <w:rsid w:val="00EF3FE1"/>
    <w:rsid w:val="00EF6F39"/>
    <w:rsid w:val="00EF78AB"/>
    <w:rsid w:val="00EF7E00"/>
    <w:rsid w:val="00F00A57"/>
    <w:rsid w:val="00F01F8B"/>
    <w:rsid w:val="00F0207A"/>
    <w:rsid w:val="00F02307"/>
    <w:rsid w:val="00F05BA9"/>
    <w:rsid w:val="00F1496C"/>
    <w:rsid w:val="00F1506A"/>
    <w:rsid w:val="00F15CA2"/>
    <w:rsid w:val="00F1602F"/>
    <w:rsid w:val="00F16D17"/>
    <w:rsid w:val="00F203D4"/>
    <w:rsid w:val="00F216EA"/>
    <w:rsid w:val="00F22EC5"/>
    <w:rsid w:val="00F277B6"/>
    <w:rsid w:val="00F278C6"/>
    <w:rsid w:val="00F27FB0"/>
    <w:rsid w:val="00F3188F"/>
    <w:rsid w:val="00F32E2B"/>
    <w:rsid w:val="00F3417E"/>
    <w:rsid w:val="00F3424F"/>
    <w:rsid w:val="00F35680"/>
    <w:rsid w:val="00F356FE"/>
    <w:rsid w:val="00F35A90"/>
    <w:rsid w:val="00F364DC"/>
    <w:rsid w:val="00F36E2E"/>
    <w:rsid w:val="00F378D6"/>
    <w:rsid w:val="00F40DA2"/>
    <w:rsid w:val="00F41613"/>
    <w:rsid w:val="00F42E81"/>
    <w:rsid w:val="00F430B6"/>
    <w:rsid w:val="00F447AB"/>
    <w:rsid w:val="00F44806"/>
    <w:rsid w:val="00F462DD"/>
    <w:rsid w:val="00F472F4"/>
    <w:rsid w:val="00F47414"/>
    <w:rsid w:val="00F510C8"/>
    <w:rsid w:val="00F5133E"/>
    <w:rsid w:val="00F5148D"/>
    <w:rsid w:val="00F5290A"/>
    <w:rsid w:val="00F535D1"/>
    <w:rsid w:val="00F5538C"/>
    <w:rsid w:val="00F56230"/>
    <w:rsid w:val="00F56924"/>
    <w:rsid w:val="00F57C2B"/>
    <w:rsid w:val="00F611A0"/>
    <w:rsid w:val="00F6222A"/>
    <w:rsid w:val="00F62CF1"/>
    <w:rsid w:val="00F62D32"/>
    <w:rsid w:val="00F71835"/>
    <w:rsid w:val="00F71CDD"/>
    <w:rsid w:val="00F71CF3"/>
    <w:rsid w:val="00F7476F"/>
    <w:rsid w:val="00F75079"/>
    <w:rsid w:val="00F7549E"/>
    <w:rsid w:val="00F75E3C"/>
    <w:rsid w:val="00F7727B"/>
    <w:rsid w:val="00F7733F"/>
    <w:rsid w:val="00F77D8D"/>
    <w:rsid w:val="00F8174C"/>
    <w:rsid w:val="00F81F1B"/>
    <w:rsid w:val="00F81F88"/>
    <w:rsid w:val="00F82F62"/>
    <w:rsid w:val="00F84434"/>
    <w:rsid w:val="00F86310"/>
    <w:rsid w:val="00F86646"/>
    <w:rsid w:val="00F90432"/>
    <w:rsid w:val="00F91B03"/>
    <w:rsid w:val="00F92518"/>
    <w:rsid w:val="00F936A8"/>
    <w:rsid w:val="00F94CE8"/>
    <w:rsid w:val="00F94EC3"/>
    <w:rsid w:val="00F95936"/>
    <w:rsid w:val="00FA217F"/>
    <w:rsid w:val="00FA375B"/>
    <w:rsid w:val="00FA4F02"/>
    <w:rsid w:val="00FA538C"/>
    <w:rsid w:val="00FA787A"/>
    <w:rsid w:val="00FA78C1"/>
    <w:rsid w:val="00FB1349"/>
    <w:rsid w:val="00FB162C"/>
    <w:rsid w:val="00FB2AC9"/>
    <w:rsid w:val="00FB2BD8"/>
    <w:rsid w:val="00FB4B71"/>
    <w:rsid w:val="00FB52E1"/>
    <w:rsid w:val="00FB5EFE"/>
    <w:rsid w:val="00FC000C"/>
    <w:rsid w:val="00FC4308"/>
    <w:rsid w:val="00FC4849"/>
    <w:rsid w:val="00FC4FDB"/>
    <w:rsid w:val="00FC64D8"/>
    <w:rsid w:val="00FC6A3D"/>
    <w:rsid w:val="00FC72C8"/>
    <w:rsid w:val="00FC7AD2"/>
    <w:rsid w:val="00FD0280"/>
    <w:rsid w:val="00FD2621"/>
    <w:rsid w:val="00FD4284"/>
    <w:rsid w:val="00FD4E48"/>
    <w:rsid w:val="00FE112A"/>
    <w:rsid w:val="00FE1E08"/>
    <w:rsid w:val="00FE249F"/>
    <w:rsid w:val="00FE24E2"/>
    <w:rsid w:val="00FE3C73"/>
    <w:rsid w:val="00FE4506"/>
    <w:rsid w:val="00FE46F4"/>
    <w:rsid w:val="00FE4B92"/>
    <w:rsid w:val="00FE5BBC"/>
    <w:rsid w:val="00FE6E08"/>
    <w:rsid w:val="00FF169A"/>
    <w:rsid w:val="00FF2755"/>
    <w:rsid w:val="00FF336F"/>
    <w:rsid w:val="00FF3AE8"/>
    <w:rsid w:val="00FF3FF7"/>
    <w:rsid w:val="00FF48C8"/>
    <w:rsid w:val="00FF4BD5"/>
    <w:rsid w:val="00FF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FB9896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toc 2" w:uiPriority="3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ny">
    <w:name w:val="Normal"/>
    <w:qFormat/>
    <w:rsid w:val="00D94008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8B5932"/>
    <w:pPr>
      <w:keepNext/>
      <w:keepLines/>
      <w:numPr>
        <w:numId w:val="21"/>
      </w:numPr>
      <w:spacing w:before="360"/>
      <w:outlineLvl w:val="0"/>
    </w:pPr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B5932"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8B5932"/>
    <w:pPr>
      <w:keepNext/>
      <w:keepLines/>
      <w:numPr>
        <w:ilvl w:val="2"/>
        <w:numId w:val="21"/>
      </w:numPr>
      <w:spacing w:before="20"/>
      <w:outlineLvl w:val="2"/>
    </w:pPr>
    <w:rPr>
      <w:rFonts w:eastAsiaTheme="majorEastAsia" w:cstheme="majorBidi"/>
      <w:b/>
      <w:bCs/>
      <w:color w:val="44546A" w:themeColor="text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8B5932"/>
    <w:pPr>
      <w:keepNext/>
      <w:keepLines/>
      <w:numPr>
        <w:ilvl w:val="3"/>
        <w:numId w:val="2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B5932"/>
    <w:pPr>
      <w:keepNext/>
      <w:keepLines/>
      <w:numPr>
        <w:ilvl w:val="4"/>
        <w:numId w:val="21"/>
      </w:numPr>
      <w:spacing w:before="20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8B5932"/>
    <w:pPr>
      <w:keepNext/>
      <w:keepLines/>
      <w:numPr>
        <w:ilvl w:val="5"/>
        <w:numId w:val="2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8B5932"/>
    <w:pPr>
      <w:keepNext/>
      <w:keepLines/>
      <w:numPr>
        <w:ilvl w:val="6"/>
        <w:numId w:val="2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4546A" w:themeColor="text2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8B5932"/>
    <w:pPr>
      <w:keepNext/>
      <w:keepLines/>
      <w:numPr>
        <w:ilvl w:val="7"/>
        <w:numId w:val="21"/>
      </w:numPr>
      <w:spacing w:before="20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8B5932"/>
    <w:pPr>
      <w:keepNext/>
      <w:keepLines/>
      <w:numPr>
        <w:ilvl w:val="8"/>
        <w:numId w:val="2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8B5932"/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34091"/>
    <w:pPr>
      <w:spacing w:before="600" w:after="120" w:line="360" w:lineRule="auto"/>
      <w:ind w:left="431" w:hanging="431"/>
      <w:outlineLvl w:val="9"/>
    </w:pPr>
    <w:rPr>
      <w:b/>
    </w:rPr>
  </w:style>
  <w:style w:type="paragraph" w:styleId="Spistreci1">
    <w:name w:val="toc 1"/>
    <w:basedOn w:val="Normalny"/>
    <w:next w:val="Normalny"/>
    <w:autoRedefine/>
    <w:uiPriority w:val="39"/>
    <w:rsid w:val="007D30CE"/>
    <w:pPr>
      <w:spacing w:before="120"/>
    </w:pPr>
    <w:rPr>
      <w:b/>
      <w:bCs/>
      <w:caps/>
    </w:rPr>
  </w:style>
  <w:style w:type="paragraph" w:styleId="Spistreci2">
    <w:name w:val="toc 2"/>
    <w:basedOn w:val="Normalny"/>
    <w:next w:val="Normalny"/>
    <w:autoRedefine/>
    <w:uiPriority w:val="39"/>
    <w:rsid w:val="0069553C"/>
    <w:pPr>
      <w:ind w:left="240"/>
    </w:pPr>
    <w:rPr>
      <w:smallCaps/>
    </w:rPr>
  </w:style>
  <w:style w:type="paragraph" w:styleId="Spistreci3">
    <w:name w:val="toc 3"/>
    <w:basedOn w:val="Normalny"/>
    <w:next w:val="Normalny"/>
    <w:autoRedefine/>
    <w:rsid w:val="0069553C"/>
    <w:pPr>
      <w:ind w:left="480"/>
    </w:pPr>
    <w:rPr>
      <w:i/>
      <w:iCs/>
    </w:rPr>
  </w:style>
  <w:style w:type="paragraph" w:styleId="Spistreci4">
    <w:name w:val="toc 4"/>
    <w:basedOn w:val="Normalny"/>
    <w:next w:val="Normalny"/>
    <w:autoRedefine/>
    <w:rsid w:val="0069553C"/>
    <w:pPr>
      <w:ind w:left="720"/>
    </w:pPr>
    <w:rPr>
      <w:sz w:val="18"/>
      <w:szCs w:val="18"/>
    </w:rPr>
  </w:style>
  <w:style w:type="paragraph" w:styleId="Spistreci5">
    <w:name w:val="toc 5"/>
    <w:basedOn w:val="Normalny"/>
    <w:next w:val="Normalny"/>
    <w:autoRedefine/>
    <w:rsid w:val="0069553C"/>
    <w:pPr>
      <w:ind w:left="960"/>
    </w:pPr>
    <w:rPr>
      <w:sz w:val="18"/>
      <w:szCs w:val="18"/>
    </w:rPr>
  </w:style>
  <w:style w:type="paragraph" w:styleId="Spistreci6">
    <w:name w:val="toc 6"/>
    <w:basedOn w:val="Normalny"/>
    <w:next w:val="Normalny"/>
    <w:autoRedefine/>
    <w:rsid w:val="0069553C"/>
    <w:pPr>
      <w:ind w:left="1200"/>
    </w:pPr>
    <w:rPr>
      <w:sz w:val="18"/>
      <w:szCs w:val="18"/>
    </w:rPr>
  </w:style>
  <w:style w:type="paragraph" w:styleId="Spistreci7">
    <w:name w:val="toc 7"/>
    <w:basedOn w:val="Normalny"/>
    <w:next w:val="Normalny"/>
    <w:autoRedefine/>
    <w:rsid w:val="0069553C"/>
    <w:pPr>
      <w:ind w:left="1440"/>
    </w:pPr>
    <w:rPr>
      <w:sz w:val="18"/>
      <w:szCs w:val="18"/>
    </w:rPr>
  </w:style>
  <w:style w:type="paragraph" w:styleId="Spistreci8">
    <w:name w:val="toc 8"/>
    <w:basedOn w:val="Normalny"/>
    <w:next w:val="Normalny"/>
    <w:autoRedefine/>
    <w:rsid w:val="0069553C"/>
    <w:pPr>
      <w:ind w:left="1680"/>
    </w:pPr>
    <w:rPr>
      <w:sz w:val="18"/>
      <w:szCs w:val="18"/>
    </w:rPr>
  </w:style>
  <w:style w:type="paragraph" w:styleId="Spistreci9">
    <w:name w:val="toc 9"/>
    <w:basedOn w:val="Normalny"/>
    <w:next w:val="Normalny"/>
    <w:autoRedefine/>
    <w:rsid w:val="0069553C"/>
    <w:pPr>
      <w:ind w:left="1920"/>
    </w:pPr>
    <w:rPr>
      <w:sz w:val="18"/>
      <w:szCs w:val="18"/>
    </w:rPr>
  </w:style>
  <w:style w:type="paragraph" w:styleId="Akapitzlist">
    <w:name w:val="List Paragraph"/>
    <w:basedOn w:val="Normalny"/>
    <w:uiPriority w:val="34"/>
    <w:qFormat/>
    <w:rsid w:val="00AB663F"/>
    <w:pPr>
      <w:ind w:left="720" w:hanging="288"/>
      <w:contextualSpacing/>
    </w:pPr>
    <w:rPr>
      <w:color w:val="000000" w:themeColor="text1"/>
    </w:rPr>
  </w:style>
  <w:style w:type="character" w:styleId="Hipercze">
    <w:name w:val="Hyperlink"/>
    <w:basedOn w:val="Domylnaczcionkaakapitu"/>
    <w:uiPriority w:val="99"/>
    <w:unhideWhenUsed/>
    <w:rsid w:val="00F56924"/>
    <w:rPr>
      <w:color w:val="0563C1" w:themeColor="hyperlink"/>
      <w:u w:val="single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8B5932"/>
    <w:pPr>
      <w:numPr>
        <w:ilvl w:val="1"/>
      </w:numPr>
    </w:pPr>
    <w:rPr>
      <w:rFonts w:eastAsiaTheme="majorEastAsia" w:cstheme="majorBidi"/>
      <w:iCs/>
      <w:color w:val="50637D" w:themeColor="text2" w:themeTint="E6"/>
      <w:sz w:val="32"/>
      <w14:ligatures w14:val="standard"/>
    </w:rPr>
  </w:style>
  <w:style w:type="character" w:customStyle="1" w:styleId="PodtytuZnak">
    <w:name w:val="Podtytuł Znak"/>
    <w:basedOn w:val="Domylnaczcionkaakapitu"/>
    <w:link w:val="Podtytu"/>
    <w:uiPriority w:val="11"/>
    <w:rsid w:val="008B5932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customStyle="1" w:styleId="Nagwek2Znak">
    <w:name w:val="Nagłówek 2 Znak"/>
    <w:basedOn w:val="Domylnaczcionkaakapitu"/>
    <w:link w:val="Nagwek2"/>
    <w:uiPriority w:val="9"/>
    <w:rsid w:val="008B5932"/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8B5932"/>
    <w:rPr>
      <w:rFonts w:eastAsiaTheme="majorEastAsia" w:cstheme="majorBidi"/>
      <w:b/>
      <w:bCs/>
      <w:color w:val="44546A" w:themeColor="text2"/>
      <w:sz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8B5932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B5932"/>
    <w:rPr>
      <w:rFonts w:asciiTheme="majorHAnsi" w:eastAsiaTheme="majorEastAsia" w:hAnsiTheme="majorHAnsi" w:cstheme="majorBidi"/>
      <w:color w:val="00000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8B5932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8B5932"/>
    <w:rPr>
      <w:rFonts w:asciiTheme="majorHAnsi" w:eastAsiaTheme="majorEastAsia" w:hAnsiTheme="majorHAnsi" w:cstheme="majorBidi"/>
      <w:i/>
      <w:iCs/>
      <w:color w:val="44546A" w:themeColor="text2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8B5932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8B5932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qFormat/>
    <w:rsid w:val="00857362"/>
    <w:pPr>
      <w:spacing w:line="360" w:lineRule="auto"/>
      <w:jc w:val="center"/>
    </w:pPr>
    <w:rPr>
      <w:rFonts w:eastAsiaTheme="minorEastAsia"/>
      <w:i/>
      <w:iCs/>
      <w:smallCaps/>
      <w:color w:val="44546A" w:themeColor="text2"/>
      <w:spacing w:val="6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8B5932"/>
    <w:pPr>
      <w:spacing w:after="120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ytuZnak">
    <w:name w:val="Tytuł Znak"/>
    <w:basedOn w:val="Domylnaczcionkaakapitu"/>
    <w:link w:val="Tytu"/>
    <w:uiPriority w:val="10"/>
    <w:rsid w:val="008B5932"/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styleId="Pogrubienie">
    <w:name w:val="Strong"/>
    <w:basedOn w:val="Domylnaczcionkaakapitu"/>
    <w:uiPriority w:val="22"/>
    <w:qFormat/>
    <w:rsid w:val="008B5932"/>
    <w:rPr>
      <w:b/>
      <w:bCs/>
      <w:color w:val="50637D" w:themeColor="text2" w:themeTint="E6"/>
    </w:rPr>
  </w:style>
  <w:style w:type="character" w:styleId="Uwydatnienie">
    <w:name w:val="Emphasis"/>
    <w:basedOn w:val="Domylnaczcionkaakapitu"/>
    <w:uiPriority w:val="20"/>
    <w:qFormat/>
    <w:rsid w:val="008B5932"/>
    <w:rPr>
      <w:b w:val="0"/>
      <w:i/>
      <w:iCs/>
      <w:color w:val="44546A" w:themeColor="text2"/>
    </w:rPr>
  </w:style>
  <w:style w:type="paragraph" w:styleId="Bezodstpw">
    <w:name w:val="No Spacing"/>
    <w:link w:val="BezodstpwZnak"/>
    <w:uiPriority w:val="1"/>
    <w:qFormat/>
    <w:rsid w:val="008B5932"/>
    <w:pPr>
      <w:spacing w:after="0" w:line="240" w:lineRule="auto"/>
    </w:pPr>
  </w:style>
  <w:style w:type="character" w:customStyle="1" w:styleId="BezodstpwZnak">
    <w:name w:val="Bez odstępów Znak"/>
    <w:basedOn w:val="Domylnaczcionkaakapitu"/>
    <w:link w:val="Bezodstpw"/>
    <w:uiPriority w:val="1"/>
    <w:rsid w:val="008B5932"/>
  </w:style>
  <w:style w:type="paragraph" w:styleId="Cytat">
    <w:name w:val="Quote"/>
    <w:basedOn w:val="Normalny"/>
    <w:next w:val="Normalny"/>
    <w:link w:val="CytatZnak"/>
    <w:uiPriority w:val="29"/>
    <w:qFormat/>
    <w:rsid w:val="008B5932"/>
    <w:pPr>
      <w:pBdr>
        <w:left w:val="single" w:sz="48" w:space="13" w:color="5B9BD5" w:themeColor="accent1"/>
      </w:pBdr>
      <w:spacing w:line="360" w:lineRule="auto"/>
    </w:pPr>
    <w:rPr>
      <w:rFonts w:asciiTheme="majorHAnsi" w:eastAsiaTheme="minorEastAsia" w:hAnsiTheme="majorHAnsi"/>
      <w:b/>
      <w:i/>
      <w:iCs/>
      <w:color w:val="5B9BD5" w:themeColor="accent1"/>
    </w:rPr>
  </w:style>
  <w:style w:type="character" w:customStyle="1" w:styleId="CytatZnak">
    <w:name w:val="Cytat Znak"/>
    <w:basedOn w:val="Domylnaczcionkaakapitu"/>
    <w:link w:val="Cytat"/>
    <w:uiPriority w:val="29"/>
    <w:rsid w:val="008B5932"/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8B5932"/>
    <w:pPr>
      <w:pBdr>
        <w:left w:val="single" w:sz="48" w:space="13" w:color="ED7D31" w:themeColor="accent2"/>
      </w:pBdr>
      <w:spacing w:before="240" w:after="120" w:line="300" w:lineRule="auto"/>
    </w:pPr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B5932"/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Wyrnieniedelikatne">
    <w:name w:val="Subtle Emphasis"/>
    <w:basedOn w:val="Domylnaczcionkaakapitu"/>
    <w:uiPriority w:val="19"/>
    <w:qFormat/>
    <w:rsid w:val="008B5932"/>
    <w:rPr>
      <w:i/>
      <w:iCs/>
      <w:color w:val="000000"/>
    </w:rPr>
  </w:style>
  <w:style w:type="character" w:styleId="Wyrnienieintensywne">
    <w:name w:val="Intense Emphasis"/>
    <w:basedOn w:val="Domylnaczcionkaakapitu"/>
    <w:uiPriority w:val="21"/>
    <w:qFormat/>
    <w:rsid w:val="008B5932"/>
    <w:rPr>
      <w:b/>
      <w:bCs/>
      <w:i/>
      <w:iCs/>
      <w:color w:val="44546A" w:themeColor="text2"/>
    </w:rPr>
  </w:style>
  <w:style w:type="character" w:styleId="Odwoaniedelikatne">
    <w:name w:val="Subtle Reference"/>
    <w:basedOn w:val="Domylnaczcionkaakapitu"/>
    <w:uiPriority w:val="31"/>
    <w:qFormat/>
    <w:rsid w:val="008B5932"/>
    <w:rPr>
      <w:smallCaps/>
      <w:color w:val="000000"/>
      <w:u w:val="single"/>
    </w:rPr>
  </w:style>
  <w:style w:type="character" w:styleId="Odwoanieintensywne">
    <w:name w:val="Intense Reference"/>
    <w:basedOn w:val="Domylnaczcionkaakapitu"/>
    <w:uiPriority w:val="32"/>
    <w:qFormat/>
    <w:rsid w:val="008B5932"/>
    <w:rPr>
      <w:rFonts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Tytuksiki">
    <w:name w:val="Book Title"/>
    <w:basedOn w:val="Domylnaczcionkaakapitu"/>
    <w:uiPriority w:val="33"/>
    <w:qFormat/>
    <w:rsid w:val="008B5932"/>
    <w:rPr>
      <w:rFonts w:asciiTheme="majorHAnsi" w:hAnsiTheme="majorHAnsi"/>
      <w:b/>
      <w:bCs/>
      <w:caps w:val="0"/>
      <w:smallCaps/>
      <w:color w:val="44546A" w:themeColor="text2"/>
      <w:spacing w:val="10"/>
      <w:sz w:val="22"/>
    </w:rPr>
  </w:style>
  <w:style w:type="paragraph" w:customStyle="1" w:styleId="PersonalName">
    <w:name w:val="Personal Name"/>
    <w:basedOn w:val="Tytu"/>
    <w:qFormat/>
    <w:rsid w:val="008B5932"/>
    <w:rPr>
      <w:b/>
      <w:caps/>
      <w:color w:val="000000"/>
      <w:sz w:val="28"/>
      <w:szCs w:val="28"/>
    </w:rPr>
  </w:style>
  <w:style w:type="paragraph" w:styleId="Tekstprzypisukocowego">
    <w:name w:val="endnote text"/>
    <w:basedOn w:val="Normalny"/>
    <w:link w:val="TekstprzypisukocowegoZnak"/>
    <w:rsid w:val="009C30C1"/>
  </w:style>
  <w:style w:type="character" w:customStyle="1" w:styleId="TekstprzypisukocowegoZnak">
    <w:name w:val="Tekst przypisu końcowego Znak"/>
    <w:basedOn w:val="Domylnaczcionkaakapitu"/>
    <w:link w:val="Tekstprzypisukocowego"/>
    <w:rsid w:val="009C30C1"/>
    <w:rPr>
      <w:sz w:val="24"/>
      <w:szCs w:val="24"/>
    </w:rPr>
  </w:style>
  <w:style w:type="character" w:styleId="Odwoanieprzypisukocowego">
    <w:name w:val="endnote reference"/>
    <w:basedOn w:val="Domylnaczcionkaakapitu"/>
    <w:rsid w:val="009C30C1"/>
    <w:rPr>
      <w:vertAlign w:val="superscript"/>
    </w:rPr>
  </w:style>
  <w:style w:type="paragraph" w:styleId="NormalnyWeb">
    <w:name w:val="Normal (Web)"/>
    <w:basedOn w:val="Normalny"/>
    <w:uiPriority w:val="99"/>
    <w:unhideWhenUsed/>
    <w:rsid w:val="005D397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omylnaczcionkaakapitu"/>
    <w:rsid w:val="005D397C"/>
  </w:style>
  <w:style w:type="paragraph" w:styleId="Stopka">
    <w:name w:val="footer"/>
    <w:basedOn w:val="Normalny"/>
    <w:link w:val="StopkaZnak"/>
    <w:rsid w:val="00DD440F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rsid w:val="00DD440F"/>
  </w:style>
  <w:style w:type="character" w:styleId="Numerstrony">
    <w:name w:val="page number"/>
    <w:basedOn w:val="Domylnaczcionkaakapitu"/>
    <w:rsid w:val="00DD440F"/>
  </w:style>
  <w:style w:type="character" w:styleId="Odwoaniedokomentarza">
    <w:name w:val="annotation reference"/>
    <w:basedOn w:val="Domylnaczcionkaakapitu"/>
    <w:rsid w:val="003458EA"/>
    <w:rPr>
      <w:sz w:val="18"/>
      <w:szCs w:val="18"/>
    </w:rPr>
  </w:style>
  <w:style w:type="paragraph" w:styleId="Tekstkomentarza">
    <w:name w:val="annotation text"/>
    <w:basedOn w:val="Normalny"/>
    <w:link w:val="TekstkomentarzaZnak"/>
    <w:rsid w:val="003458EA"/>
  </w:style>
  <w:style w:type="character" w:customStyle="1" w:styleId="TekstkomentarzaZnak">
    <w:name w:val="Tekst komentarza Znak"/>
    <w:basedOn w:val="Domylnaczcionkaakapitu"/>
    <w:link w:val="Tekstkomentarza"/>
    <w:rsid w:val="003458EA"/>
    <w:rPr>
      <w:sz w:val="24"/>
      <w:szCs w:val="24"/>
    </w:rPr>
  </w:style>
  <w:style w:type="paragraph" w:styleId="Tematkomentarza">
    <w:name w:val="annotation subject"/>
    <w:basedOn w:val="Tekstkomentarza"/>
    <w:next w:val="Tekstkomentarza"/>
    <w:link w:val="TematkomentarzaZnak"/>
    <w:rsid w:val="003458EA"/>
    <w:rPr>
      <w:b/>
      <w:bCs/>
      <w:sz w:val="20"/>
      <w:szCs w:val="20"/>
    </w:rPr>
  </w:style>
  <w:style w:type="character" w:customStyle="1" w:styleId="TematkomentarzaZnak">
    <w:name w:val="Temat komentarza Znak"/>
    <w:basedOn w:val="TekstkomentarzaZnak"/>
    <w:link w:val="Tematkomentarza"/>
    <w:rsid w:val="003458EA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rsid w:val="003458EA"/>
    <w:rPr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rsid w:val="003458EA"/>
    <w:rPr>
      <w:rFonts w:ascii="Times New Roman" w:hAnsi="Times New Roman" w:cs="Times New Roman"/>
      <w:sz w:val="18"/>
      <w:szCs w:val="18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3F75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3F7507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04747">
          <w:marLeft w:val="2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9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7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em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hyperlink" Target="http://www.developer.android.com" TargetMode="External"/><Relationship Id="rId39" Type="http://schemas.openxmlformats.org/officeDocument/2006/relationships/hyperlink" Target="http://www.jpct.net/wiki/" TargetMode="External"/><Relationship Id="rId40" Type="http://schemas.openxmlformats.org/officeDocument/2006/relationships/hyperlink" Target="http://www.jpct.net/jpct-ae/doc/" TargetMode="External"/><Relationship Id="rId41" Type="http://schemas.openxmlformats.org/officeDocument/2006/relationships/hyperlink" Target="http://javastart.pl/static/efektywne-programowanie/junit/" TargetMode="External"/><Relationship Id="rId42" Type="http://schemas.openxmlformats.org/officeDocument/2006/relationships/footer" Target="footer1.xml"/><Relationship Id="rId43" Type="http://schemas.openxmlformats.org/officeDocument/2006/relationships/footer" Target="footer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apple/Desktop/praca_inz&#775;ynierska.dotx" TargetMode="External"/></Relationships>
</file>

<file path=word/theme/theme1.xml><?xml version="1.0" encoding="utf-8"?>
<a:theme xmlns:a="http://schemas.openxmlformats.org/drawingml/2006/main" name="Motyw pakietu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5F67DF5-F27D-8D4C-9D5A-7862506FD0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praca_inżynierska.dotx</Template>
  <TotalTime>582</TotalTime>
  <Pages>37</Pages>
  <Words>5890</Words>
  <Characters>35345</Characters>
  <Application>Microsoft Macintosh Word</Application>
  <DocSecurity>0</DocSecurity>
  <Lines>294</Lines>
  <Paragraphs>82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AKADEMIA GÓRNICZO-HUTNICZA</vt:lpstr>
    </vt:vector>
  </TitlesOfParts>
  <Company>AGH WMiIM ZPPM</Company>
  <LinksUpToDate>false</LinksUpToDate>
  <CharactersWithSpaces>41153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AKADEMIA GÓRNICZO-HUTNICZA</dc:title>
  <dc:subject/>
  <dc:creator>Użytkownik Microsoft Office</dc:creator>
  <cp:keywords/>
  <cp:lastModifiedBy>Użytkownik Microsoft Office</cp:lastModifiedBy>
  <cp:revision>3188</cp:revision>
  <cp:lastPrinted>2010-12-21T08:40:00Z</cp:lastPrinted>
  <dcterms:created xsi:type="dcterms:W3CDTF">2016-11-03T17:29:00Z</dcterms:created>
  <dcterms:modified xsi:type="dcterms:W3CDTF">2016-11-20T15:50:00Z</dcterms:modified>
</cp:coreProperties>
</file>